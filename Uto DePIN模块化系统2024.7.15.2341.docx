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19"/>
        <w:tabs>
          <w:tab w:val="right" w:leader="dot" w:pos="8306"/>
        </w:tabs>
        <w:rPr/>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_Toc24548 </w:instrText>
      </w:r>
      <w:r>
        <w:rPr>
          <w:rFonts w:hint="eastAsia"/>
        </w:rPr>
        <w:fldChar w:fldCharType="separate"/>
      </w:r>
      <w:r>
        <w:rPr>
          <w:rFonts w:hint="eastAsia"/>
        </w:rPr>
        <w:t>前言</w:t>
      </w:r>
      <w:r>
        <w:tab/>
      </w:r>
      <w:r>
        <w:rPr/>
        <w:fldChar w:fldCharType="begin"/>
      </w:r>
      <w:r>
        <w:instrText xml:space="preserve"> PAGEREF _Toc24548 \h </w:instrText>
      </w:r>
      <w:r>
        <w:rPr/>
        <w:fldChar w:fldCharType="separate"/>
      </w:r>
      <w:r>
        <w:t>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_Toc29363 </w:instrText>
      </w:r>
      <w:r>
        <w:rPr>
          <w:rFonts w:hint="eastAsia"/>
        </w:rPr>
        <w:fldChar w:fldCharType="separate"/>
      </w:r>
      <w:r>
        <w:rPr>
          <w:rFonts w:hint="eastAsia"/>
        </w:rPr>
        <w:t>第一章：Uto DePIN网络概述</w:t>
      </w:r>
      <w:r>
        <w:tab/>
      </w:r>
      <w:r>
        <w:rPr/>
        <w:fldChar w:fldCharType="begin"/>
      </w:r>
      <w:r>
        <w:instrText xml:space="preserve"> PAGEREF _Toc29363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_Toc7938 </w:instrText>
      </w:r>
      <w:r>
        <w:rPr>
          <w:rFonts w:hint="eastAsia"/>
        </w:rPr>
        <w:fldChar w:fldCharType="separate"/>
      </w:r>
      <w:r>
        <w:rPr>
          <w:rFonts w:hint="eastAsia"/>
        </w:rPr>
        <w:t>1 网络概念</w:t>
      </w:r>
      <w:r>
        <w:tab/>
      </w:r>
      <w:r>
        <w:rPr/>
        <w:fldChar w:fldCharType="begin"/>
      </w:r>
      <w:r>
        <w:instrText xml:space="preserve"> PAGEREF _Toc7938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_Toc22865 </w:instrText>
      </w:r>
      <w:r>
        <w:rPr>
          <w:rFonts w:hint="eastAsia"/>
        </w:rPr>
        <w:fldChar w:fldCharType="separate"/>
      </w:r>
      <w:r>
        <w:rPr>
          <w:rFonts w:hint="eastAsia"/>
        </w:rPr>
        <w:t>2 核心理念</w:t>
      </w:r>
      <w:r>
        <w:tab/>
      </w:r>
      <w:r>
        <w:rPr/>
        <w:fldChar w:fldCharType="begin"/>
      </w:r>
      <w:r>
        <w:instrText xml:space="preserve"> PAGEREF _Toc22865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_Toc25701 </w:instrText>
      </w:r>
      <w:r>
        <w:rPr>
          <w:rFonts w:hint="eastAsia"/>
        </w:rPr>
        <w:fldChar w:fldCharType="separate"/>
      </w:r>
      <w:r>
        <w:rPr>
          <w:rFonts w:hint="eastAsia"/>
        </w:rPr>
        <w:t>3 生态系统架构</w:t>
      </w:r>
      <w:r>
        <w:tab/>
      </w:r>
      <w:r>
        <w:rPr/>
        <w:fldChar w:fldCharType="begin"/>
      </w:r>
      <w:r>
        <w:instrText xml:space="preserve"> PAGEREF _Toc25701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_Toc28181 </w:instrText>
      </w:r>
      <w:r>
        <w:rPr>
          <w:rFonts w:hint="eastAsia"/>
        </w:rPr>
        <w:fldChar w:fldCharType="separate"/>
      </w:r>
      <w:r>
        <w:rPr>
          <w:rFonts w:hint="eastAsia"/>
        </w:rPr>
        <w:t>4 技术与业务模式创新</w:t>
      </w:r>
      <w:r>
        <w:tab/>
      </w:r>
      <w:r>
        <w:rPr/>
        <w:fldChar w:fldCharType="begin"/>
      </w:r>
      <w:r>
        <w:instrText xml:space="preserve"> PAGEREF _Toc28181 \h </w:instrText>
      </w:r>
      <w:r>
        <w:rPr/>
        <w:fldChar w:fldCharType="separate"/>
      </w:r>
      <w:r>
        <w:t>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_Toc1394 </w:instrText>
      </w:r>
      <w:r>
        <w:rPr>
          <w:rFonts w:hint="eastAsia"/>
        </w:rPr>
        <w:fldChar w:fldCharType="separate"/>
      </w:r>
      <w:r>
        <w:rPr>
          <w:rFonts w:hint="eastAsia"/>
        </w:rPr>
        <w:t>第二章：用户权益与社区治理</w:t>
      </w:r>
      <w:r>
        <w:tab/>
      </w:r>
      <w:r>
        <w:rPr/>
        <w:fldChar w:fldCharType="begin"/>
      </w:r>
      <w:r>
        <w:instrText xml:space="preserve"> PAGEREF _Toc1394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_Toc17027 </w:instrText>
      </w:r>
      <w:r>
        <w:rPr>
          <w:rFonts w:hint="eastAsia"/>
        </w:rPr>
        <w:fldChar w:fldCharType="separate"/>
      </w:r>
      <w:r>
        <w:rPr>
          <w:rFonts w:hint="eastAsia"/>
        </w:rPr>
        <w:t>第三章：收益与分配机制</w:t>
      </w:r>
      <w:r>
        <w:tab/>
      </w:r>
      <w:r>
        <w:rPr/>
        <w:fldChar w:fldCharType="begin"/>
      </w:r>
      <w:r>
        <w:instrText xml:space="preserve"> PAGEREF _Toc17027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_Toc24712 </w:instrText>
      </w:r>
      <w:r>
        <w:rPr>
          <w:rFonts w:hint="eastAsia"/>
        </w:rPr>
        <w:fldChar w:fldCharType="separate"/>
      </w:r>
      <w:r>
        <w:rPr>
          <w:rFonts w:hint="eastAsia"/>
        </w:rPr>
        <w:t>第四章：受限功能与合规性</w:t>
      </w:r>
      <w:r>
        <w:tab/>
      </w:r>
      <w:r>
        <w:rPr/>
        <w:fldChar w:fldCharType="begin"/>
      </w:r>
      <w:r>
        <w:instrText xml:space="preserve"> PAGEREF _Toc24712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_Toc10944 </w:instrText>
      </w:r>
      <w:r>
        <w:rPr>
          <w:rFonts w:hint="eastAsia"/>
        </w:rPr>
        <w:fldChar w:fldCharType="separate"/>
      </w:r>
      <w:r>
        <w:rPr>
          <w:rFonts w:hint="eastAsia"/>
        </w:rPr>
        <w:t>1 大陆用户功能限制</w:t>
      </w:r>
      <w:r>
        <w:tab/>
      </w:r>
      <w:r>
        <w:rPr/>
        <w:fldChar w:fldCharType="begin"/>
      </w:r>
      <w:r>
        <w:instrText xml:space="preserve"> PAGEREF _Toc10944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_Toc13169 </w:instrText>
      </w:r>
      <w:r>
        <w:rPr>
          <w:rFonts w:hint="eastAsia"/>
        </w:rPr>
        <w:fldChar w:fldCharType="separate"/>
      </w:r>
      <w:r>
        <w:rPr>
          <w:rFonts w:hint="eastAsia"/>
        </w:rPr>
        <w:t>2 功能恢复条件</w:t>
      </w:r>
      <w:r>
        <w:tab/>
      </w:r>
      <w:r>
        <w:rPr/>
        <w:fldChar w:fldCharType="begin"/>
      </w:r>
      <w:r>
        <w:instrText xml:space="preserve"> PAGEREF _Toc13169 \h </w:instrText>
      </w:r>
      <w:r>
        <w:rPr/>
        <w:fldChar w:fldCharType="separate"/>
      </w:r>
      <w:r>
        <w:t>10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_Toc9920 </w:instrText>
      </w:r>
      <w:r>
        <w:rPr>
          <w:rFonts w:hint="eastAsia"/>
        </w:rPr>
        <w:fldChar w:fldCharType="separate"/>
      </w:r>
      <w:r>
        <w:rPr>
          <w:rFonts w:hint="eastAsia"/>
        </w:rPr>
        <w:t>3 合规性与政策遵循</w:t>
      </w:r>
      <w:r>
        <w:tab/>
      </w:r>
      <w:r>
        <w:rPr/>
        <w:fldChar w:fldCharType="begin"/>
      </w:r>
      <w:r>
        <w:instrText xml:space="preserve"> PAGEREF _Toc9920 \h </w:instrText>
      </w:r>
      <w:r>
        <w:rPr/>
        <w:fldChar w:fldCharType="separate"/>
      </w:r>
      <w:r>
        <w:t>11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_Toc6749 </w:instrText>
      </w:r>
      <w:r>
        <w:rPr>
          <w:rFonts w:hint="eastAsia"/>
        </w:rPr>
        <w:fldChar w:fldCharType="separate"/>
      </w:r>
      <w:r>
        <w:rPr>
          <w:rFonts w:hint="eastAsia"/>
        </w:rPr>
        <w:t>第五章、系统机制与结算方案</w:t>
      </w:r>
      <w:r>
        <w:tab/>
      </w:r>
      <w:r>
        <w:rPr/>
        <w:fldChar w:fldCharType="begin"/>
      </w:r>
      <w:r>
        <w:instrText xml:space="preserve"> PAGEREF _Toc6749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_Toc13783 </w:instrText>
      </w:r>
      <w:r>
        <w:rPr>
          <w:rFonts w:hint="eastAsia"/>
        </w:rPr>
        <w:fldChar w:fldCharType="separate"/>
      </w:r>
      <w:r>
        <w:rPr>
          <w:rFonts w:hint="eastAsia"/>
        </w:rPr>
        <w:t>1 代币基本信息</w:t>
      </w:r>
      <w:r>
        <w:tab/>
      </w:r>
      <w:r>
        <w:rPr/>
        <w:fldChar w:fldCharType="begin"/>
      </w:r>
      <w:r>
        <w:instrText xml:space="preserve"> PAGEREF _Toc13783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_Toc9131 </w:instrText>
      </w:r>
      <w:r>
        <w:rPr>
          <w:rFonts w:hint="eastAsia"/>
        </w:rPr>
        <w:fldChar w:fldCharType="separate"/>
      </w:r>
      <w:r>
        <w:rPr>
          <w:rFonts w:hint="eastAsia"/>
        </w:rPr>
        <w:t>2 代币特性</w:t>
      </w:r>
      <w:r>
        <w:tab/>
      </w:r>
      <w:r>
        <w:rPr/>
        <w:fldChar w:fldCharType="begin"/>
      </w:r>
      <w:r>
        <w:instrText xml:space="preserve"> PAGEREF _Toc9131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_Toc28629 </w:instrText>
      </w:r>
      <w:r>
        <w:rPr>
          <w:rFonts w:hint="eastAsia"/>
        </w:rPr>
        <w:fldChar w:fldCharType="separate"/>
      </w:r>
      <w:r>
        <w:rPr>
          <w:rFonts w:hint="eastAsia"/>
        </w:rPr>
        <w:t>4 代币价值体系</w:t>
      </w:r>
      <w:r>
        <w:tab/>
      </w:r>
      <w:r>
        <w:rPr/>
        <w:fldChar w:fldCharType="begin"/>
      </w:r>
      <w:r>
        <w:instrText xml:space="preserve"> PAGEREF _Toc28629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_Toc1810 </w:instrText>
      </w:r>
      <w:r>
        <w:rPr>
          <w:rFonts w:hint="eastAsia"/>
        </w:rPr>
        <w:fldChar w:fldCharType="separate"/>
      </w:r>
      <w:r>
        <w:rPr>
          <w:rFonts w:hint="eastAsia"/>
        </w:rPr>
        <w:t>95计费示例：</w:t>
      </w:r>
      <w:r>
        <w:tab/>
      </w:r>
      <w:r>
        <w:rPr/>
        <w:fldChar w:fldCharType="begin"/>
      </w:r>
      <w:r>
        <w:instrText xml:space="preserve"> PAGEREF _Toc1810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_Toc22559 </w:instrText>
      </w:r>
      <w:r>
        <w:rPr>
          <w:rFonts w:hint="eastAsia"/>
        </w:rPr>
        <w:fldChar w:fldCharType="separate"/>
      </w:r>
      <w:r>
        <w:rPr>
          <w:rFonts w:hint="eastAsia"/>
        </w:rPr>
        <w:t>2、资金分配与铸币：</w:t>
      </w:r>
      <w:r>
        <w:tab/>
      </w:r>
      <w:r>
        <w:rPr/>
        <w:fldChar w:fldCharType="begin"/>
      </w:r>
      <w:r>
        <w:instrText xml:space="preserve"> PAGEREF _Toc22559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_Toc17118 </w:instrText>
      </w:r>
      <w:r>
        <w:rPr>
          <w:rFonts w:hint="eastAsia"/>
        </w:rPr>
        <w:fldChar w:fldCharType="separate"/>
      </w:r>
      <w:r>
        <w:rPr>
          <w:rFonts w:hint="eastAsia"/>
        </w:rPr>
        <w:t>3. 黄金分配比例：</w:t>
      </w:r>
      <w:r>
        <w:tab/>
      </w:r>
      <w:r>
        <w:rPr/>
        <w:fldChar w:fldCharType="begin"/>
      </w:r>
      <w:r>
        <w:instrText xml:space="preserve"> PAGEREF _Toc17118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_Toc16988 </w:instrText>
      </w:r>
      <w:r>
        <w:rPr>
          <w:rFonts w:hint="eastAsia"/>
        </w:rPr>
        <w:fldChar w:fldCharType="separate"/>
      </w:r>
      <w:r>
        <w:rPr>
          <w:rFonts w:hint="eastAsia"/>
        </w:rPr>
        <w:t>3. 减产后的资金分配：</w:t>
      </w:r>
      <w:r>
        <w:tab/>
      </w:r>
      <w:r>
        <w:rPr/>
        <w:fldChar w:fldCharType="begin"/>
      </w:r>
      <w:r>
        <w:instrText xml:space="preserve"> PAGEREF _Toc16988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_Toc14438 </w:instrText>
      </w:r>
      <w:r>
        <w:rPr>
          <w:rFonts w:hint="eastAsia"/>
        </w:rPr>
        <w:fldChar w:fldCharType="separate"/>
      </w:r>
      <w:r>
        <w:rPr>
          <w:rFonts w:hint="default"/>
          <w:lang w:val="en-US"/>
        </w:rPr>
        <w:t>1. 流通量达到1亿枚的触发条件： U = 10^8</w:t>
      </w:r>
      <w:r>
        <w:tab/>
      </w:r>
      <w:r>
        <w:rPr/>
        <w:fldChar w:fldCharType="begin"/>
      </w:r>
      <w:r>
        <w:instrText xml:space="preserve"> PAGEREF _Toc14438 \h </w:instrText>
      </w:r>
      <w:r>
        <w:rPr/>
        <w:fldChar w:fldCharType="separate"/>
      </w:r>
      <w:r>
        <w:t>16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_Toc7593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_Toc7593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_Toc26856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_Toc26856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_Toc25218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_Toc25218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_Toc15969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_Toc15969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涨停与最大跌幅设置</w:t>
      </w:r>
      <w:r>
        <w:tab/>
      </w:r>
      <w:r>
        <w:rPr/>
        <w:fldChar w:fldCharType="begin"/>
      </w:r>
      <w:r>
        <w:instrText xml:space="preserve"> PAGEREF _Toc178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_Toc26661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系统保护最高价的意义</w:t>
      </w:r>
      <w:r>
        <w:tab/>
      </w:r>
      <w:r>
        <w:rPr/>
        <w:fldChar w:fldCharType="begin"/>
      </w:r>
      <w:r>
        <w:instrText xml:space="preserve"> PAGEREF _Toc26661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_Toc22029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_Toc22029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_Toc20802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_Toc20802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_Toc15303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_Toc15303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_Toc26525 </w:instrText>
      </w:r>
      <w:r>
        <w:rPr>
          <w:rFonts w:hint="eastAsia"/>
        </w:rPr>
        <w:fldChar w:fldCharType="separate"/>
      </w:r>
      <w:r>
        <w:rPr>
          <w:rFonts w:hint="eastAsia"/>
          <w:lang w:eastAsia="zh-CN"/>
        </w:rPr>
        <w:t>1. 价格稳定性机制：</w:t>
      </w:r>
      <w:r>
        <w:tab/>
      </w:r>
      <w:r>
        <w:rPr/>
        <w:fldChar w:fldCharType="begin"/>
      </w:r>
      <w:r>
        <w:instrText xml:space="preserve"> PAGEREF _Toc26525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_Toc22458 </w:instrText>
      </w:r>
      <w:r>
        <w:rPr>
          <w:rFonts w:hint="eastAsia"/>
        </w:rPr>
        <w:fldChar w:fldCharType="separate"/>
      </w:r>
      <w:r>
        <w:rPr>
          <w:rFonts w:hint="eastAsia"/>
          <w:lang w:eastAsia="zh-CN"/>
        </w:rPr>
        <w:t>2. 直接燃烧机制：</w:t>
      </w:r>
      <w:r>
        <w:tab/>
      </w:r>
      <w:r>
        <w:rPr/>
        <w:fldChar w:fldCharType="begin"/>
      </w:r>
      <w:r>
        <w:instrText xml:space="preserve"> PAGEREF _Toc22458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_Toc1837 </w:instrText>
      </w:r>
      <w:r>
        <w:rPr>
          <w:rFonts w:hint="eastAsia"/>
        </w:rPr>
        <w:fldChar w:fldCharType="separate"/>
      </w:r>
      <w:r>
        <w:rPr>
          <w:rFonts w:hint="eastAsia"/>
          <w:lang w:eastAsia="zh-CN"/>
        </w:rPr>
        <w:t>3. 流通数量减少：</w:t>
      </w:r>
      <w:r>
        <w:tab/>
      </w:r>
      <w:r>
        <w:rPr/>
        <w:fldChar w:fldCharType="begin"/>
      </w:r>
      <w:r>
        <w:instrText xml:space="preserve"> PAGEREF _Toc1837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_Toc30630 </w:instrText>
      </w:r>
      <w:r>
        <w:rPr>
          <w:rFonts w:hint="eastAsia"/>
        </w:rPr>
        <w:fldChar w:fldCharType="separate"/>
      </w:r>
      <w:r>
        <w:rPr>
          <w:rFonts w:hint="eastAsia"/>
          <w:lang w:eastAsia="zh-CN"/>
        </w:rPr>
        <w:t>4. 做市储备金转入：</w:t>
      </w:r>
      <w:r>
        <w:tab/>
      </w:r>
      <w:r>
        <w:rPr/>
        <w:fldChar w:fldCharType="begin"/>
      </w:r>
      <w:r>
        <w:instrText xml:space="preserve"> PAGEREF _Toc30630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_Toc28465 </w:instrText>
      </w:r>
      <w:r>
        <w:rPr>
          <w:rFonts w:hint="eastAsia"/>
        </w:rPr>
        <w:fldChar w:fldCharType="separate"/>
      </w:r>
      <w:r>
        <w:rPr>
          <w:rFonts w:hint="eastAsia"/>
          <w:lang w:eastAsia="zh-CN"/>
        </w:rPr>
        <w:t>5. 价格上涨压力：</w:t>
      </w:r>
      <w:r>
        <w:tab/>
      </w:r>
      <w:r>
        <w:rPr/>
        <w:fldChar w:fldCharType="begin"/>
      </w:r>
      <w:r>
        <w:instrText xml:space="preserve"> PAGEREF _Toc28465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_Toc7511 </w:instrText>
      </w:r>
      <w:r>
        <w:rPr>
          <w:rFonts w:hint="eastAsia"/>
        </w:rPr>
        <w:fldChar w:fldCharType="separate"/>
      </w:r>
      <w:r>
        <w:rPr>
          <w:rFonts w:hint="eastAsia"/>
          <w:lang w:eastAsia="zh-CN"/>
        </w:rPr>
        <w:t>6. 铸造价格提高：</w:t>
      </w:r>
      <w:r>
        <w:tab/>
      </w:r>
      <w:r>
        <w:rPr/>
        <w:fldChar w:fldCharType="begin"/>
      </w:r>
      <w:r>
        <w:instrText xml:space="preserve"> PAGEREF _Toc7511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_Toc17791 </w:instrText>
      </w:r>
      <w:r>
        <w:rPr>
          <w:rFonts w:hint="eastAsia"/>
        </w:rPr>
        <w:fldChar w:fldCharType="separate"/>
      </w:r>
      <w:r>
        <w:rPr>
          <w:rFonts w:hint="eastAsia"/>
          <w:lang w:eastAsia="zh-CN"/>
        </w:rPr>
        <w:t>7. 风险管理：</w:t>
      </w:r>
      <w:r>
        <w:tab/>
      </w:r>
      <w:r>
        <w:rPr/>
        <w:fldChar w:fldCharType="begin"/>
      </w:r>
      <w:r>
        <w:instrText xml:space="preserve"> PAGEREF _Toc17791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_Toc8811 </w:instrText>
      </w:r>
      <w:r>
        <w:rPr>
          <w:rFonts w:hint="eastAsia"/>
        </w:rPr>
        <w:fldChar w:fldCharType="separate"/>
      </w:r>
      <w:r>
        <w:rPr>
          <w:rFonts w:hint="eastAsia"/>
          <w:lang w:eastAsia="zh-CN"/>
        </w:rPr>
        <w:t>8. 市场信心和预期：</w:t>
      </w:r>
      <w:r>
        <w:tab/>
      </w:r>
      <w:r>
        <w:rPr/>
        <w:fldChar w:fldCharType="begin"/>
      </w:r>
      <w:r>
        <w:instrText xml:space="preserve"> PAGEREF _Toc8811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_Toc1006 </w:instrText>
      </w:r>
      <w:r>
        <w:rPr>
          <w:rFonts w:hint="eastAsia"/>
        </w:rPr>
        <w:fldChar w:fldCharType="separate"/>
      </w:r>
      <w:r>
        <w:rPr>
          <w:rFonts w:hint="eastAsia"/>
          <w:lang w:eastAsia="zh-CN"/>
        </w:rPr>
        <w:t>9. 监管合规性：</w:t>
      </w:r>
      <w:r>
        <w:tab/>
      </w:r>
      <w:r>
        <w:rPr/>
        <w:fldChar w:fldCharType="begin"/>
      </w:r>
      <w:r>
        <w:instrText xml:space="preserve"> PAGEREF _Toc1006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_Toc19779 </w:instrText>
      </w:r>
      <w:r>
        <w:rPr>
          <w:rFonts w:hint="eastAsia"/>
        </w:rPr>
        <w:fldChar w:fldCharType="separate"/>
      </w:r>
      <w:r>
        <w:rPr>
          <w:rFonts w:hint="eastAsia"/>
          <w:lang w:eastAsia="zh-CN"/>
        </w:rPr>
        <w:t>10. 系统保护最高价：</w:t>
      </w:r>
      <w:r>
        <w:tab/>
      </w:r>
      <w:r>
        <w:rPr/>
        <w:fldChar w:fldCharType="begin"/>
      </w:r>
      <w:r>
        <w:instrText xml:space="preserve"> PAGEREF _Toc19779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_Toc25497 </w:instrText>
      </w:r>
      <w:r>
        <w:rPr>
          <w:rFonts w:hint="eastAsia"/>
        </w:rPr>
        <w:fldChar w:fldCharType="separate"/>
      </w:r>
      <w:r>
        <w:rPr>
          <w:rFonts w:hint="eastAsia"/>
          <w:lang w:eastAsia="zh-CN"/>
        </w:rPr>
        <w:t>11. 涨停价格的设定：</w:t>
      </w:r>
      <w:r>
        <w:tab/>
      </w:r>
      <w:r>
        <w:rPr/>
        <w:fldChar w:fldCharType="begin"/>
      </w:r>
      <w:r>
        <w:instrText xml:space="preserve"> PAGEREF _Toc25497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_Toc21959 </w:instrText>
      </w:r>
      <w:r>
        <w:rPr>
          <w:rFonts w:hint="eastAsia"/>
        </w:rPr>
        <w:fldChar w:fldCharType="separate"/>
      </w:r>
      <w:r>
        <w:rPr>
          <w:rFonts w:hint="eastAsia"/>
          <w:lang w:eastAsia="zh-CN"/>
        </w:rPr>
        <w:t>12. 超额风险提示：</w:t>
      </w:r>
      <w:r>
        <w:tab/>
      </w:r>
      <w:r>
        <w:rPr/>
        <w:fldChar w:fldCharType="begin"/>
      </w:r>
      <w:r>
        <w:instrText xml:space="preserve"> PAGEREF _Toc21959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_Toc31516 </w:instrText>
      </w:r>
      <w:r>
        <w:rPr>
          <w:rFonts w:hint="eastAsia"/>
        </w:rPr>
        <w:fldChar w:fldCharType="separate"/>
      </w:r>
      <w:r>
        <w:rPr>
          <w:rFonts w:hint="eastAsia"/>
        </w:rPr>
        <w:t>1、买卖交易功能</w:t>
      </w:r>
      <w:r>
        <w:tab/>
      </w:r>
      <w:r>
        <w:rPr/>
        <w:fldChar w:fldCharType="begin"/>
      </w:r>
      <w:r>
        <w:instrText xml:space="preserve"> PAGEREF _Toc31516 \h </w:instrText>
      </w:r>
      <w:r>
        <w:rPr/>
        <w:fldChar w:fldCharType="separate"/>
      </w:r>
      <w:r>
        <w:t>21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_Toc1326 </w:instrText>
      </w:r>
      <w:r>
        <w:rPr>
          <w:rFonts w:hint="eastAsia"/>
        </w:rPr>
        <w:fldChar w:fldCharType="separate"/>
      </w:r>
      <w:r>
        <w:rPr>
          <w:rFonts w:hint="default"/>
          <w:lang w:val="en-US"/>
        </w:rPr>
        <w:t>3. 买入滑点：</w:t>
      </w:r>
      <w:r>
        <w:tab/>
      </w:r>
      <w:r>
        <w:rPr/>
        <w:fldChar w:fldCharType="begin"/>
      </w:r>
      <w:r>
        <w:instrText xml:space="preserve"> PAGEREF _Toc1326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_Toc28597 </w:instrText>
      </w:r>
      <w:r>
        <w:rPr>
          <w:rFonts w:hint="eastAsia"/>
        </w:rPr>
        <w:fldChar w:fldCharType="separate"/>
      </w:r>
      <w:r>
        <w:rPr>
          <w:rFonts w:hint="default"/>
          <w:lang w:val="en-US"/>
        </w:rPr>
        <w:t>3. 点对点交易：</w:t>
      </w:r>
      <w:r>
        <w:tab/>
      </w:r>
      <w:r>
        <w:rPr/>
        <w:fldChar w:fldCharType="begin"/>
      </w:r>
      <w:r>
        <w:instrText xml:space="preserve"> PAGEREF _Toc28597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_Toc22642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_Toc22642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_Toc5257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_Toc5257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_Toc11220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_Toc11220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_Toc23920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_Toc23920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_Toc5011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_Toc5011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_Toc15349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_Toc15349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_Toc26782 </w:instrText>
      </w:r>
      <w:r>
        <w:rPr>
          <w:rFonts w:hint="eastAsia"/>
        </w:rPr>
        <w:fldChar w:fldCharType="separate"/>
      </w:r>
      <w:r>
        <w:rPr>
          <w:rFonts w:hint="default"/>
          <w:lang w:val="en-US"/>
        </w:rPr>
        <w:t>3. 避免自动燃烧：</w:t>
      </w:r>
      <w:r>
        <w:tab/>
      </w:r>
      <w:r>
        <w:rPr/>
        <w:fldChar w:fldCharType="begin"/>
      </w:r>
      <w:r>
        <w:instrText xml:space="preserve"> PAGEREF _Toc26782 \h </w:instrText>
      </w:r>
      <w:r>
        <w:rPr/>
        <w:fldChar w:fldCharType="separate"/>
      </w:r>
      <w:r>
        <w:t>24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_Toc22232 </w:instrText>
      </w:r>
      <w:r>
        <w:rPr>
          <w:rFonts w:hint="eastAsia"/>
        </w:rPr>
        <w:fldChar w:fldCharType="separate"/>
      </w:r>
      <w:r>
        <w:rPr>
          <w:rFonts w:hint="eastAsia"/>
        </w:rPr>
        <w:t>第六章</w:t>
      </w:r>
      <w:r>
        <w:rPr>
          <w:rFonts w:hint="eastAsia"/>
          <w:lang w:eastAsia="zh-CN"/>
        </w:rPr>
        <w:t>、</w:t>
      </w:r>
      <w:r>
        <w:rPr>
          <w:rFonts w:hint="eastAsia"/>
        </w:rPr>
        <w:t>免费虚拟云节点机制</w:t>
      </w:r>
      <w:r>
        <w:tab/>
      </w:r>
      <w:r>
        <w:rPr/>
        <w:fldChar w:fldCharType="begin"/>
      </w:r>
      <w:r>
        <w:instrText xml:space="preserve"> PAGEREF _Toc22232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_Toc251 </w:instrText>
      </w:r>
      <w:r>
        <w:rPr>
          <w:rFonts w:hint="eastAsia"/>
        </w:rPr>
        <w:fldChar w:fldCharType="separate"/>
      </w:r>
      <w:r>
        <w:rPr>
          <w:rFonts w:hint="eastAsia"/>
          <w:lang w:eastAsia="zh-CN"/>
        </w:rPr>
        <w:t>1. 提前开采规则优化</w:t>
      </w:r>
      <w:r>
        <w:tab/>
      </w:r>
      <w:r>
        <w:rPr/>
        <w:fldChar w:fldCharType="begin"/>
      </w:r>
      <w:r>
        <w:instrText xml:space="preserve"> PAGEREF _Toc251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_Toc27663 </w:instrText>
      </w:r>
      <w:r>
        <w:rPr>
          <w:rFonts w:hint="eastAsia"/>
        </w:rPr>
        <w:fldChar w:fldCharType="separate"/>
      </w:r>
      <w:r>
        <w:rPr>
          <w:rFonts w:hint="eastAsia"/>
          <w:lang w:eastAsia="zh-CN"/>
        </w:rPr>
        <w:t>2. 开采速率调整机制细化</w:t>
      </w:r>
      <w:r>
        <w:tab/>
      </w:r>
      <w:r>
        <w:rPr/>
        <w:fldChar w:fldCharType="begin"/>
      </w:r>
      <w:r>
        <w:instrText xml:space="preserve"> PAGEREF _Toc27663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_Toc22158 </w:instrText>
      </w:r>
      <w:r>
        <w:rPr>
          <w:rFonts w:hint="eastAsia"/>
        </w:rPr>
        <w:fldChar w:fldCharType="separate"/>
      </w:r>
      <w:r>
        <w:rPr>
          <w:rFonts w:hint="eastAsia"/>
          <w:lang w:eastAsia="zh-CN"/>
        </w:rPr>
        <w:t>3. 用户模式选择</w:t>
      </w:r>
      <w:r>
        <w:tab/>
      </w:r>
      <w:r>
        <w:rPr/>
        <w:fldChar w:fldCharType="begin"/>
      </w:r>
      <w:r>
        <w:instrText xml:space="preserve"> PAGEREF _Toc22158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_Toc6992 </w:instrText>
      </w:r>
      <w:r>
        <w:rPr>
          <w:rFonts w:hint="eastAsia"/>
        </w:rPr>
        <w:fldChar w:fldCharType="separate"/>
      </w:r>
      <w:r>
        <w:rPr>
          <w:rFonts w:hint="eastAsia"/>
          <w:lang w:eastAsia="zh-CN"/>
        </w:rPr>
        <w:t>4. 代币映射与铸造流程 。</w:t>
      </w:r>
      <w:r>
        <w:tab/>
      </w:r>
      <w:r>
        <w:rPr/>
        <w:fldChar w:fldCharType="begin"/>
      </w:r>
      <w:r>
        <w:instrText xml:space="preserve"> PAGEREF _Toc6992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_Toc27133 </w:instrText>
      </w:r>
      <w:r>
        <w:rPr>
          <w:rFonts w:hint="eastAsia"/>
        </w:rPr>
        <w:fldChar w:fldCharType="separate"/>
      </w:r>
      <w:r>
        <w:rPr>
          <w:rFonts w:hint="eastAsia"/>
          <w:lang w:eastAsia="zh-CN"/>
        </w:rPr>
        <w:t>6. 升值算法与映射降低策略</w:t>
      </w:r>
      <w:r>
        <w:tab/>
      </w:r>
      <w:r>
        <w:rPr/>
        <w:fldChar w:fldCharType="begin"/>
      </w:r>
      <w:r>
        <w:instrText xml:space="preserve"> PAGEREF _Toc27133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_Toc27146 </w:instrText>
      </w:r>
      <w:r>
        <w:rPr>
          <w:rFonts w:hint="eastAsia"/>
        </w:rPr>
        <w:fldChar w:fldCharType="separate"/>
      </w:r>
      <w:r>
        <w:rPr>
          <w:rFonts w:hint="eastAsia"/>
          <w:lang w:eastAsia="zh-CN"/>
        </w:rPr>
        <w:t>7. 三级分享推广模式优化</w:t>
      </w:r>
      <w:r>
        <w:tab/>
      </w:r>
      <w:r>
        <w:rPr/>
        <w:fldChar w:fldCharType="begin"/>
      </w:r>
      <w:r>
        <w:instrText xml:space="preserve"> PAGEREF _Toc27146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_Toc7383 </w:instrText>
      </w:r>
      <w:r>
        <w:rPr>
          <w:rFonts w:hint="eastAsia"/>
        </w:rPr>
        <w:fldChar w:fldCharType="separate"/>
      </w:r>
      <w:r>
        <w:rPr>
          <w:rFonts w:hint="eastAsia"/>
          <w:lang w:eastAsia="zh-CN"/>
        </w:rPr>
        <w:t>8. UI界面优化</w:t>
      </w:r>
      <w:r>
        <w:tab/>
      </w:r>
      <w:r>
        <w:rPr/>
        <w:fldChar w:fldCharType="begin"/>
      </w:r>
      <w:r>
        <w:instrText xml:space="preserve"> PAGEREF _Toc7383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_Toc17925 </w:instrText>
      </w:r>
      <w:r>
        <w:rPr>
          <w:rFonts w:hint="eastAsia"/>
        </w:rPr>
        <w:fldChar w:fldCharType="separate"/>
      </w:r>
      <w:r>
        <w:rPr>
          <w:rFonts w:hint="eastAsia"/>
          <w:lang w:eastAsia="zh-CN"/>
        </w:rPr>
        <w:t>9. 推广与奖励政策</w:t>
      </w:r>
      <w:r>
        <w:tab/>
      </w:r>
      <w:r>
        <w:rPr/>
        <w:fldChar w:fldCharType="begin"/>
      </w:r>
      <w:r>
        <w:instrText xml:space="preserve"> PAGEREF _Toc17925 \h </w:instrText>
      </w:r>
      <w:r>
        <w:rPr/>
        <w:fldChar w:fldCharType="separate"/>
      </w:r>
      <w:r>
        <w:t>26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_Toc13932 </w:instrText>
      </w:r>
      <w:r>
        <w:rPr>
          <w:rFonts w:hint="eastAsia"/>
        </w:rPr>
        <w:fldChar w:fldCharType="separate"/>
      </w:r>
      <w:r>
        <w:rPr>
          <w:rFonts w:hint="eastAsia"/>
        </w:rPr>
        <w:t>第七章：业务池任务机制</w:t>
      </w:r>
      <w:r>
        <w:tab/>
      </w:r>
      <w:r>
        <w:rPr/>
        <w:fldChar w:fldCharType="begin"/>
      </w:r>
      <w:r>
        <w:instrText xml:space="preserve"> PAGEREF _Toc13932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_Toc20303 </w:instrText>
      </w:r>
      <w:r>
        <w:rPr>
          <w:rFonts w:hint="eastAsia"/>
        </w:rPr>
        <w:fldChar w:fldCharType="separate"/>
      </w:r>
      <w:r>
        <w:rPr>
          <w:rFonts w:hint="eastAsia"/>
        </w:rPr>
        <w:t>1 功能介绍</w:t>
      </w:r>
      <w:r>
        <w:tab/>
      </w:r>
      <w:r>
        <w:rPr/>
        <w:fldChar w:fldCharType="begin"/>
      </w:r>
      <w:r>
        <w:instrText xml:space="preserve"> PAGEREF _Toc20303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_Toc31888 </w:instrText>
      </w:r>
      <w:r>
        <w:rPr>
          <w:rFonts w:hint="eastAsia"/>
        </w:rPr>
        <w:fldChar w:fldCharType="separate"/>
      </w:r>
      <w:r>
        <w:rPr>
          <w:rFonts w:hint="eastAsia"/>
        </w:rPr>
        <w:t>2 特点分析</w:t>
      </w:r>
      <w:r>
        <w:tab/>
      </w:r>
      <w:r>
        <w:rPr/>
        <w:fldChar w:fldCharType="begin"/>
      </w:r>
      <w:r>
        <w:instrText xml:space="preserve"> PAGEREF _Toc31888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_Toc10881 </w:instrText>
      </w:r>
      <w:r>
        <w:rPr>
          <w:rFonts w:hint="eastAsia"/>
        </w:rPr>
        <w:fldChar w:fldCharType="separate"/>
      </w:r>
      <w:r>
        <w:rPr>
          <w:rFonts w:hint="eastAsia"/>
        </w:rPr>
        <w:t>3 任务创建流程</w:t>
      </w:r>
      <w:r>
        <w:tab/>
      </w:r>
      <w:r>
        <w:rPr/>
        <w:fldChar w:fldCharType="begin"/>
      </w:r>
      <w:r>
        <w:instrText xml:space="preserve"> PAGEREF _Toc10881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_Toc26428 </w:instrText>
      </w:r>
      <w:r>
        <w:rPr>
          <w:rFonts w:hint="eastAsia"/>
        </w:rPr>
        <w:fldChar w:fldCharType="separate"/>
      </w:r>
      <w:r>
        <w:rPr>
          <w:rFonts w:hint="eastAsia"/>
        </w:rPr>
        <w:t>4 资源贡献者角色</w:t>
      </w:r>
      <w:r>
        <w:tab/>
      </w:r>
      <w:r>
        <w:rPr/>
        <w:fldChar w:fldCharType="begin"/>
      </w:r>
      <w:r>
        <w:instrText xml:space="preserve"> PAGEREF _Toc26428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_Toc26195 </w:instrText>
      </w:r>
      <w:r>
        <w:rPr>
          <w:rFonts w:hint="eastAsia"/>
        </w:rPr>
        <w:fldChar w:fldCharType="separate"/>
      </w:r>
      <w:r>
        <w:rPr>
          <w:rFonts w:hint="eastAsia"/>
        </w:rPr>
        <w:t>5 资金注入者职责</w:t>
      </w:r>
      <w:r>
        <w:tab/>
      </w:r>
      <w:r>
        <w:rPr/>
        <w:fldChar w:fldCharType="begin"/>
      </w:r>
      <w:r>
        <w:instrText xml:space="preserve"> PAGEREF _Toc26195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_Toc28263 </w:instrText>
      </w:r>
      <w:r>
        <w:rPr>
          <w:rFonts w:hint="eastAsia"/>
        </w:rPr>
        <w:fldChar w:fldCharType="separate"/>
      </w:r>
      <w:r>
        <w:rPr>
          <w:rFonts w:hint="eastAsia"/>
        </w:rPr>
        <w:t>6 任务执行与撤回</w:t>
      </w:r>
      <w:r>
        <w:tab/>
      </w:r>
      <w:r>
        <w:rPr/>
        <w:fldChar w:fldCharType="begin"/>
      </w:r>
      <w:r>
        <w:instrText xml:space="preserve"> PAGEREF _Toc28263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_Toc5777 </w:instrText>
      </w:r>
      <w:r>
        <w:rPr>
          <w:rFonts w:hint="eastAsia"/>
        </w:rPr>
        <w:fldChar w:fldCharType="separate"/>
      </w:r>
      <w:r>
        <w:rPr>
          <w:rFonts w:hint="eastAsia"/>
        </w:rPr>
        <w:t>7 应用领域</w:t>
      </w:r>
      <w:r>
        <w:tab/>
      </w:r>
      <w:r>
        <w:rPr/>
        <w:fldChar w:fldCharType="begin"/>
      </w:r>
      <w:r>
        <w:instrText xml:space="preserve"> PAGEREF _Toc5777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_Toc11157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_Toc6124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_Toc6124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_Toc5357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_Toc5357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_Toc19273 </w:instrText>
      </w:r>
      <w:r>
        <w:rPr>
          <w:rFonts w:hint="eastAsia"/>
        </w:rPr>
        <w:fldChar w:fldCharType="separate"/>
      </w:r>
      <w:r>
        <w:rPr>
          <w:rFonts w:hint="eastAsia"/>
          <w:lang w:eastAsia="zh-CN"/>
        </w:rPr>
        <w:t>1. 处理器详细要求：</w:t>
      </w:r>
      <w:r>
        <w:tab/>
      </w:r>
      <w:r>
        <w:rPr/>
        <w:fldChar w:fldCharType="begin"/>
      </w:r>
      <w:r>
        <w:instrText xml:space="preserve"> PAGEREF _Toc19273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_Toc1484 </w:instrText>
      </w:r>
      <w:r>
        <w:rPr>
          <w:rFonts w:hint="eastAsia"/>
        </w:rPr>
        <w:fldChar w:fldCharType="separate"/>
      </w:r>
      <w:r>
        <w:rPr>
          <w:rFonts w:hint="eastAsia"/>
          <w:lang w:eastAsia="zh-CN"/>
        </w:rPr>
        <w:t>2. 内存（RAM）详细要求：</w:t>
      </w:r>
      <w:r>
        <w:tab/>
      </w:r>
      <w:r>
        <w:rPr/>
        <w:fldChar w:fldCharType="begin"/>
      </w:r>
      <w:r>
        <w:instrText xml:space="preserve"> PAGEREF _Toc1484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_Toc19567 </w:instrText>
      </w:r>
      <w:r>
        <w:rPr>
          <w:rFonts w:hint="eastAsia"/>
        </w:rPr>
        <w:fldChar w:fldCharType="separate"/>
      </w:r>
      <w:r>
        <w:rPr>
          <w:rFonts w:hint="eastAsia"/>
          <w:lang w:eastAsia="zh-CN"/>
        </w:rPr>
        <w:t>3. 系统盘详细要求：</w:t>
      </w:r>
      <w:r>
        <w:tab/>
      </w:r>
      <w:r>
        <w:rPr/>
        <w:fldChar w:fldCharType="begin"/>
      </w:r>
      <w:r>
        <w:instrText xml:space="preserve"> PAGEREF _Toc19567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_Toc10548 </w:instrText>
      </w:r>
      <w:r>
        <w:rPr>
          <w:rFonts w:hint="eastAsia"/>
        </w:rPr>
        <w:fldChar w:fldCharType="separate"/>
      </w:r>
      <w:r>
        <w:rPr>
          <w:rFonts w:hint="eastAsia"/>
          <w:lang w:eastAsia="zh-CN"/>
        </w:rPr>
        <w:t>4. 显卡（GPU）详细要求：</w:t>
      </w:r>
      <w:r>
        <w:tab/>
      </w:r>
      <w:r>
        <w:rPr/>
        <w:fldChar w:fldCharType="begin"/>
      </w:r>
      <w:r>
        <w:instrText xml:space="preserve"> PAGEREF _Toc10548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_Toc1864 </w:instrText>
      </w:r>
      <w:r>
        <w:rPr>
          <w:rFonts w:hint="eastAsia"/>
        </w:rPr>
        <w:fldChar w:fldCharType="separate"/>
      </w:r>
      <w:r>
        <w:rPr>
          <w:rFonts w:hint="eastAsia"/>
          <w:lang w:eastAsia="zh-CN"/>
        </w:rPr>
        <w:t>5. 多GPU配置详细要求：</w:t>
      </w:r>
      <w:r>
        <w:tab/>
      </w:r>
      <w:r>
        <w:rPr/>
        <w:fldChar w:fldCharType="begin"/>
      </w:r>
      <w:r>
        <w:instrText xml:space="preserve"> PAGEREF _Toc1864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_Toc15505 </w:instrText>
      </w:r>
      <w:r>
        <w:rPr>
          <w:rFonts w:hint="eastAsia"/>
        </w:rPr>
        <w:fldChar w:fldCharType="separate"/>
      </w:r>
      <w:r>
        <w:rPr>
          <w:rFonts w:hint="eastAsia"/>
          <w:lang w:eastAsia="zh-CN"/>
        </w:rPr>
        <w:t>6. 硬盘存储详细要求：</w:t>
      </w:r>
      <w:r>
        <w:tab/>
      </w:r>
      <w:r>
        <w:rPr/>
        <w:fldChar w:fldCharType="begin"/>
      </w:r>
      <w:r>
        <w:instrText xml:space="preserve"> PAGEREF _Toc15505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_Toc26645 </w:instrText>
      </w:r>
      <w:r>
        <w:rPr>
          <w:rFonts w:hint="eastAsia"/>
        </w:rPr>
        <w:fldChar w:fldCharType="separate"/>
      </w:r>
      <w:r>
        <w:rPr>
          <w:rFonts w:hint="eastAsia"/>
          <w:lang w:eastAsia="zh-CN"/>
        </w:rPr>
        <w:t>7. 网络带宽详细要求：</w:t>
      </w:r>
      <w:r>
        <w:tab/>
      </w:r>
      <w:r>
        <w:rPr/>
        <w:fldChar w:fldCharType="begin"/>
      </w:r>
      <w:r>
        <w:instrText xml:space="preserve"> PAGEREF _Toc26645 \h </w:instrText>
      </w:r>
      <w:r>
        <w:rPr/>
        <w:fldChar w:fldCharType="separate"/>
      </w:r>
      <w:r>
        <w:t>29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_Toc5532 </w:instrText>
      </w:r>
      <w:r>
        <w:rPr>
          <w:rFonts w:hint="eastAsia"/>
        </w:rPr>
        <w:fldChar w:fldCharType="separate"/>
      </w:r>
      <w:r>
        <w:rPr>
          <w:rFonts w:hint="eastAsia"/>
          <w:lang w:eastAsia="zh-CN"/>
        </w:rPr>
        <w:t>第八章、</w:t>
      </w:r>
      <w:r>
        <w:rPr>
          <w:rFonts w:hint="eastAsia"/>
        </w:rPr>
        <w:t>网络质量等级划分</w:t>
      </w:r>
      <w:r>
        <w:tab/>
      </w:r>
      <w:r>
        <w:rPr/>
        <w:fldChar w:fldCharType="begin"/>
      </w:r>
      <w:r>
        <w:instrText xml:space="preserve"> PAGEREF _Toc5532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_Toc1598 </w:instrText>
      </w:r>
      <w:r>
        <w:rPr>
          <w:rFonts w:hint="eastAsia"/>
        </w:rPr>
        <w:fldChar w:fldCharType="separate"/>
      </w:r>
      <w:r>
        <w:rPr>
          <w:rFonts w:hint="default"/>
          <w:lang w:val="en-US"/>
        </w:rPr>
        <w:t>1. 超优质网络：</w:t>
      </w:r>
      <w:r>
        <w:tab/>
      </w:r>
      <w:r>
        <w:rPr/>
        <w:fldChar w:fldCharType="begin"/>
      </w:r>
      <w:r>
        <w:instrText xml:space="preserve"> PAGEREF _Toc1598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_Toc27754 </w:instrText>
      </w:r>
      <w:r>
        <w:rPr>
          <w:rFonts w:hint="eastAsia"/>
        </w:rPr>
        <w:fldChar w:fldCharType="separate"/>
      </w:r>
      <w:r>
        <w:rPr>
          <w:rFonts w:hint="default"/>
          <w:lang w:val="en-US"/>
        </w:rPr>
        <w:t>2. 优质网络：</w:t>
      </w:r>
      <w:r>
        <w:tab/>
      </w:r>
      <w:r>
        <w:rPr/>
        <w:fldChar w:fldCharType="begin"/>
      </w:r>
      <w:r>
        <w:instrText xml:space="preserve"> PAGEREF _Toc27754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_Toc26276 </w:instrText>
      </w:r>
      <w:r>
        <w:rPr>
          <w:rFonts w:hint="eastAsia"/>
        </w:rPr>
        <w:fldChar w:fldCharType="separate"/>
      </w:r>
      <w:r>
        <w:rPr>
          <w:rFonts w:hint="default"/>
          <w:lang w:val="en-US"/>
        </w:rPr>
        <w:t>3. 较差网络：</w:t>
      </w:r>
      <w:r>
        <w:tab/>
      </w:r>
      <w:r>
        <w:rPr/>
        <w:fldChar w:fldCharType="begin"/>
      </w:r>
      <w:r>
        <w:instrText xml:space="preserve"> PAGEREF _Toc26276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_Toc13034 </w:instrText>
      </w:r>
      <w:r>
        <w:rPr>
          <w:rFonts w:hint="eastAsia"/>
        </w:rPr>
        <w:fldChar w:fldCharType="separate"/>
      </w:r>
      <w:r>
        <w:rPr>
          <w:rFonts w:hint="default"/>
          <w:lang w:val="en-US"/>
        </w:rPr>
        <w:t>4. 比较差网络：</w:t>
      </w:r>
      <w:r>
        <w:tab/>
      </w:r>
      <w:r>
        <w:rPr/>
        <w:fldChar w:fldCharType="begin"/>
      </w:r>
      <w:r>
        <w:instrText xml:space="preserve"> PAGEREF _Toc13034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_Toc6571 </w:instrText>
      </w:r>
      <w:r>
        <w:rPr>
          <w:rFonts w:hint="eastAsia"/>
        </w:rPr>
        <w:fldChar w:fldCharType="separate"/>
      </w:r>
      <w:r>
        <w:rPr>
          <w:rFonts w:hint="default"/>
          <w:lang w:val="en-US"/>
        </w:rPr>
        <w:t>5. 无IPv6支持：</w:t>
      </w:r>
      <w:r>
        <w:tab/>
      </w:r>
      <w:r>
        <w:rPr/>
        <w:fldChar w:fldCharType="begin"/>
      </w:r>
      <w:r>
        <w:instrText xml:space="preserve"> PAGEREF _Toc6571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_Toc19808 </w:instrText>
      </w:r>
      <w:r>
        <w:rPr>
          <w:rFonts w:hint="eastAsia"/>
        </w:rPr>
        <w:fldChar w:fldCharType="separate"/>
      </w:r>
      <w:r>
        <w:rPr>
          <w:rFonts w:hint="default"/>
          <w:lang w:val="en-US"/>
        </w:rPr>
        <w:t>6. 无收益网络：</w:t>
      </w:r>
      <w:r>
        <w:tab/>
      </w:r>
      <w:r>
        <w:rPr/>
        <w:fldChar w:fldCharType="begin"/>
      </w:r>
      <w:r>
        <w:instrText xml:space="preserve"> PAGEREF _Toc19808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_Toc23115 </w:instrText>
      </w:r>
      <w:r>
        <w:rPr>
          <w:rFonts w:hint="eastAsia"/>
        </w:rPr>
        <w:fldChar w:fldCharType="separate"/>
      </w:r>
      <w:r>
        <w:rPr>
          <w:rFonts w:hint="default"/>
          <w:lang w:val="en-US"/>
        </w:rPr>
        <w:t>7. 优化建议：</w:t>
      </w:r>
      <w:r>
        <w:tab/>
      </w:r>
      <w:r>
        <w:rPr/>
        <w:fldChar w:fldCharType="begin"/>
      </w:r>
      <w:r>
        <w:instrText xml:space="preserve"> PAGEREF _Toc23115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_Toc23450 </w:instrText>
      </w:r>
      <w:r>
        <w:rPr>
          <w:rFonts w:hint="eastAsia"/>
        </w:rPr>
        <w:fldChar w:fldCharType="separate"/>
      </w:r>
      <w:r>
        <w:rPr>
          <w:rFonts w:hint="eastAsia"/>
          <w:lang w:eastAsia="zh-CN"/>
        </w:rPr>
        <w:t>第九章、Uto DePIN网络网络与IDC机房成本优势分析</w:t>
      </w:r>
      <w:r>
        <w:tab/>
      </w:r>
      <w:r>
        <w:rPr/>
        <w:fldChar w:fldCharType="begin"/>
      </w:r>
      <w:r>
        <w:instrText xml:space="preserve"> PAGEREF _Toc23450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_Toc16105 </w:instrText>
      </w:r>
      <w:r>
        <w:rPr>
          <w:rFonts w:hint="eastAsia"/>
        </w:rPr>
        <w:fldChar w:fldCharType="separate"/>
      </w:r>
      <w:r>
        <w:rPr>
          <w:rFonts w:hint="eastAsia"/>
          <w:lang w:eastAsia="zh-CN"/>
        </w:rPr>
        <w:t>1. 家庭宽带费用：</w:t>
      </w:r>
      <w:r>
        <w:tab/>
      </w:r>
      <w:r>
        <w:rPr/>
        <w:fldChar w:fldCharType="begin"/>
      </w:r>
      <w:r>
        <w:instrText xml:space="preserve"> PAGEREF _Toc16105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_Toc247 </w:instrText>
      </w:r>
      <w:r>
        <w:rPr>
          <w:rFonts w:hint="eastAsia"/>
        </w:rPr>
        <w:fldChar w:fldCharType="separate"/>
      </w:r>
      <w:r>
        <w:rPr>
          <w:rFonts w:hint="eastAsia"/>
          <w:lang w:eastAsia="zh-CN"/>
        </w:rPr>
        <w:t>2. 宽带单线多拨号叠加速率：</w:t>
      </w:r>
      <w:r>
        <w:tab/>
      </w:r>
      <w:r>
        <w:rPr/>
        <w:fldChar w:fldCharType="begin"/>
      </w:r>
      <w:r>
        <w:instrText xml:space="preserve"> PAGEREF _Toc247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_Toc20941 </w:instrText>
      </w:r>
      <w:r>
        <w:rPr>
          <w:rFonts w:hint="eastAsia"/>
        </w:rPr>
        <w:fldChar w:fldCharType="separate"/>
      </w:r>
      <w:r>
        <w:rPr>
          <w:rFonts w:hint="eastAsia"/>
          <w:lang w:eastAsia="zh-CN"/>
        </w:rPr>
        <w:t>3. 企业专线费用：</w:t>
      </w:r>
      <w:r>
        <w:tab/>
      </w:r>
      <w:r>
        <w:rPr/>
        <w:fldChar w:fldCharType="begin"/>
      </w:r>
      <w:r>
        <w:instrText xml:space="preserve"> PAGEREF _Toc20941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_Toc18807 </w:instrText>
      </w:r>
      <w:r>
        <w:rPr>
          <w:rFonts w:hint="eastAsia"/>
        </w:rPr>
        <w:fldChar w:fldCharType="separate"/>
      </w:r>
      <w:r>
        <w:rPr>
          <w:rFonts w:hint="eastAsia"/>
        </w:rPr>
        <w:t>第</w:t>
      </w:r>
      <w:r>
        <w:rPr>
          <w:rFonts w:hint="eastAsia"/>
          <w:lang w:eastAsia="zh-CN"/>
        </w:rPr>
        <w:t>十</w:t>
      </w:r>
      <w:r>
        <w:rPr>
          <w:rFonts w:hint="eastAsia"/>
        </w:rPr>
        <w:t>章：跨链桥代币与多币开采模型</w:t>
      </w:r>
      <w:r>
        <w:tab/>
      </w:r>
      <w:r>
        <w:rPr/>
        <w:fldChar w:fldCharType="begin"/>
      </w:r>
      <w:r>
        <w:instrText xml:space="preserve"> PAGEREF _Toc18807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_Toc22124 </w:instrText>
      </w:r>
      <w:r>
        <w:rPr>
          <w:rFonts w:hint="eastAsia"/>
        </w:rPr>
        <w:fldChar w:fldCharType="separate"/>
      </w:r>
      <w:r>
        <w:rPr>
          <w:rFonts w:hint="eastAsia"/>
        </w:rPr>
        <w:t>1 跨链桥代币介绍</w:t>
      </w:r>
      <w:r>
        <w:tab/>
      </w:r>
      <w:r>
        <w:rPr/>
        <w:fldChar w:fldCharType="begin"/>
      </w:r>
      <w:r>
        <w:instrText xml:space="preserve"> PAGEREF _Toc22124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_Toc31844 </w:instrText>
      </w:r>
      <w:r>
        <w:rPr>
          <w:rFonts w:hint="eastAsia"/>
        </w:rPr>
        <w:fldChar w:fldCharType="separate"/>
      </w:r>
      <w:r>
        <w:rPr>
          <w:rFonts w:hint="eastAsia"/>
        </w:rPr>
        <w:t>2 多币开采模型流程</w:t>
      </w:r>
      <w:r>
        <w:tab/>
      </w:r>
      <w:r>
        <w:rPr/>
        <w:fldChar w:fldCharType="begin"/>
      </w:r>
      <w:r>
        <w:instrText xml:space="preserve"> PAGEREF _Toc31844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_Toc27106 </w:instrText>
      </w:r>
      <w:r>
        <w:rPr>
          <w:rFonts w:hint="eastAsia"/>
        </w:rPr>
        <w:fldChar w:fldCharType="separate"/>
      </w:r>
      <w:r>
        <w:rPr>
          <w:rFonts w:hint="eastAsia"/>
        </w:rPr>
        <w:t>3 收益分配机制</w:t>
      </w:r>
      <w:r>
        <w:tab/>
      </w:r>
      <w:r>
        <w:rPr/>
        <w:fldChar w:fldCharType="begin"/>
      </w:r>
      <w:r>
        <w:instrText xml:space="preserve"> PAGEREF _Toc27106 \h </w:instrText>
      </w:r>
      <w:r>
        <w:rPr/>
        <w:fldChar w:fldCharType="separate"/>
      </w:r>
      <w:r>
        <w:t>31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_Toc29032 </w:instrText>
      </w:r>
      <w:r>
        <w:rPr>
          <w:rFonts w:hint="eastAsia"/>
        </w:rPr>
        <w:fldChar w:fldCharType="separate"/>
      </w:r>
      <w:r>
        <w:rPr>
          <w:rFonts w:hint="eastAsia"/>
        </w:rPr>
        <w:t>第十一章：L1守护验证解析节点(服务器节点端)</w:t>
      </w:r>
      <w:r>
        <w:tab/>
      </w:r>
      <w:r>
        <w:rPr/>
        <w:fldChar w:fldCharType="begin"/>
      </w:r>
      <w:r>
        <w:instrText xml:space="preserve"> PAGEREF _Toc29032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_Toc24649 </w:instrText>
      </w:r>
      <w:r>
        <w:rPr>
          <w:rFonts w:hint="eastAsia"/>
        </w:rPr>
        <w:fldChar w:fldCharType="separate"/>
      </w:r>
      <w:r>
        <w:rPr>
          <w:rFonts w:hint="eastAsia"/>
        </w:rPr>
        <w:t>1 去中心化身份验证（DID）实现</w:t>
      </w:r>
      <w:r>
        <w:tab/>
      </w:r>
      <w:r>
        <w:rPr/>
        <w:fldChar w:fldCharType="begin"/>
      </w:r>
      <w:r>
        <w:instrText xml:space="preserve"> PAGEREF _Toc24649 \h </w:instrText>
      </w:r>
      <w:r>
        <w:rPr/>
        <w:fldChar w:fldCharType="separate"/>
      </w:r>
      <w:r>
        <w:t>32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_Toc25339 </w:instrText>
      </w:r>
      <w:r>
        <w:rPr>
          <w:rFonts w:hint="eastAsia"/>
        </w:rPr>
        <w:fldChar w:fldCharType="separate"/>
      </w:r>
      <w:r>
        <w:rPr>
          <w:rFonts w:hint="eastAsia"/>
        </w:rPr>
        <w:t>2 雪崩HBBFT共识机制运行原理</w:t>
      </w:r>
      <w:r>
        <w:tab/>
      </w:r>
      <w:r>
        <w:rPr/>
        <w:fldChar w:fldCharType="begin"/>
      </w:r>
      <w:r>
        <w:instrText xml:space="preserve"> PAGEREF _Toc25339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_Toc3546 </w:instrText>
      </w:r>
      <w:r>
        <w:rPr>
          <w:rFonts w:hint="eastAsia"/>
        </w:rPr>
        <w:fldChar w:fldCharType="separate"/>
      </w:r>
      <w:r>
        <w:rPr>
          <w:rFonts w:hint="eastAsia"/>
        </w:rPr>
        <w:t>4流动性赎回机制排队自动赎回：</w:t>
      </w:r>
      <w:r>
        <w:tab/>
      </w:r>
      <w:r>
        <w:rPr/>
        <w:fldChar w:fldCharType="begin"/>
      </w:r>
      <w:r>
        <w:instrText xml:space="preserve"> PAGEREF _Toc3546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_Toc20877 </w:instrText>
      </w:r>
      <w:r>
        <w:rPr>
          <w:rFonts w:hint="eastAsia"/>
        </w:rPr>
        <w:fldChar w:fldCharType="separate"/>
      </w:r>
      <w:r>
        <w:rPr>
          <w:rFonts w:hint="eastAsia"/>
        </w:rPr>
        <w:t>7.L1节点 - 智能数据处理与调度中心</w:t>
      </w:r>
      <w:r>
        <w:tab/>
      </w:r>
      <w:r>
        <w:rPr/>
        <w:fldChar w:fldCharType="begin"/>
      </w:r>
      <w:r>
        <w:instrText xml:space="preserve"> PAGEREF _Toc20877 \h </w:instrText>
      </w:r>
      <w:r>
        <w:rPr/>
        <w:fldChar w:fldCharType="separate"/>
      </w:r>
      <w:r>
        <w:t>36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_Toc25077 </w:instrText>
      </w:r>
      <w:r>
        <w:rPr>
          <w:rFonts w:hint="eastAsia"/>
        </w:rPr>
        <w:fldChar w:fldCharType="separate"/>
      </w:r>
      <w:r>
        <w:rPr>
          <w:rFonts w:hint="eastAsia"/>
        </w:rPr>
        <w:t>1. 用户请求：用户通过客户端发起对数据的请求。</w:t>
      </w:r>
      <w:r>
        <w:tab/>
      </w:r>
      <w:r>
        <w:rPr/>
        <w:fldChar w:fldCharType="begin"/>
      </w:r>
      <w:r>
        <w:instrText xml:space="preserve"> PAGEREF _Toc25077 \h </w:instrText>
      </w:r>
      <w:r>
        <w:rPr/>
        <w:fldChar w:fldCharType="separate"/>
      </w:r>
      <w:r>
        <w:t>37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_Toc25831 </w:instrText>
      </w:r>
      <w:r>
        <w:rPr>
          <w:rFonts w:hint="eastAsia"/>
        </w:rPr>
        <w:fldChar w:fldCharType="separate"/>
      </w:r>
      <w:r>
        <w:rPr>
          <w:rFonts w:hint="eastAsia"/>
        </w:rPr>
        <w:t>第十二章、L2边缘计算节点(服务器节点端)</w:t>
      </w:r>
      <w:r>
        <w:tab/>
      </w:r>
      <w:r>
        <w:rPr/>
        <w:fldChar w:fldCharType="begin"/>
      </w:r>
      <w:r>
        <w:instrText xml:space="preserve"> PAGEREF _Toc25831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_Toc11139 </w:instrText>
      </w:r>
      <w:r>
        <w:rPr>
          <w:rFonts w:hint="eastAsia"/>
        </w:rPr>
        <w:fldChar w:fldCharType="separate"/>
      </w:r>
      <w:r>
        <w:rPr>
          <w:rFonts w:hint="eastAsia"/>
        </w:rPr>
        <w:t>1.IPV4和IPV6的双协议支持：</w:t>
      </w:r>
      <w:r>
        <w:tab/>
      </w:r>
      <w:r>
        <w:rPr/>
        <w:fldChar w:fldCharType="begin"/>
      </w:r>
      <w:r>
        <w:instrText xml:space="preserve"> PAGEREF _Toc11139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_Toc25994 </w:instrText>
      </w:r>
      <w:r>
        <w:rPr>
          <w:rFonts w:hint="eastAsia"/>
        </w:rPr>
        <w:fldChar w:fldCharType="separate"/>
      </w:r>
      <w:r>
        <w:rPr>
          <w:rFonts w:hint="eastAsia"/>
        </w:rPr>
        <w:t>2.DePIN业务的自动加速技术：</w:t>
      </w:r>
      <w:r>
        <w:tab/>
      </w:r>
      <w:r>
        <w:rPr/>
        <w:fldChar w:fldCharType="begin"/>
      </w:r>
      <w:r>
        <w:instrText xml:space="preserve"> PAGEREF _Toc25994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_Toc22863 </w:instrText>
      </w:r>
      <w:r>
        <w:rPr>
          <w:rFonts w:hint="eastAsia"/>
        </w:rPr>
        <w:fldChar w:fldCharType="separate"/>
      </w:r>
      <w:r>
        <w:rPr>
          <w:rFonts w:hint="eastAsia"/>
        </w:rPr>
        <w:t>3.智能化线路断开与动态调整：</w:t>
      </w:r>
      <w:r>
        <w:tab/>
      </w:r>
      <w:r>
        <w:rPr/>
        <w:fldChar w:fldCharType="begin"/>
      </w:r>
      <w:r>
        <w:instrText xml:space="preserve"> PAGEREF _Toc22863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_Toc30237 </w:instrText>
      </w:r>
      <w:r>
        <w:rPr>
          <w:rFonts w:hint="eastAsia"/>
        </w:rPr>
        <w:fldChar w:fldCharType="separate"/>
      </w:r>
      <w:r>
        <w:rPr>
          <w:rFonts w:hint="eastAsia"/>
        </w:rPr>
        <w:t>4.严格的上游方运营商管理：</w:t>
      </w:r>
      <w:r>
        <w:tab/>
      </w:r>
      <w:r>
        <w:rPr/>
        <w:fldChar w:fldCharType="begin"/>
      </w:r>
      <w:r>
        <w:instrText xml:space="preserve"> PAGEREF _Toc30237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_Toc24141 </w:instrText>
      </w:r>
      <w:r>
        <w:rPr>
          <w:rFonts w:hint="eastAsia"/>
        </w:rPr>
        <w:fldChar w:fldCharType="separate"/>
      </w:r>
      <w:r>
        <w:rPr>
          <w:rFonts w:hint="eastAsia"/>
        </w:rPr>
        <w:t>5.针对不同业务需求的方案选择</w:t>
      </w:r>
      <w:r>
        <w:tab/>
      </w:r>
      <w:r>
        <w:rPr/>
        <w:fldChar w:fldCharType="begin"/>
      </w:r>
      <w:r>
        <w:instrText xml:space="preserve"> PAGEREF _Toc24141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_Toc13603 </w:instrText>
      </w:r>
      <w:r>
        <w:rPr>
          <w:rFonts w:hint="eastAsia"/>
        </w:rPr>
        <w:fldChar w:fldCharType="separate"/>
      </w:r>
      <w:r>
        <w:rPr>
          <w:rFonts w:hint="eastAsia"/>
        </w:rPr>
        <w:t>6.综合考量的网络设计方案</w:t>
      </w:r>
      <w:r>
        <w:tab/>
      </w:r>
      <w:r>
        <w:rPr/>
        <w:fldChar w:fldCharType="begin"/>
      </w:r>
      <w:r>
        <w:instrText xml:space="preserve"> PAGEREF _Toc13603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_Toc24801 </w:instrText>
      </w:r>
      <w:r>
        <w:rPr>
          <w:rFonts w:hint="eastAsia"/>
        </w:rPr>
        <w:fldChar w:fldCharType="separate"/>
      </w:r>
      <w:r>
        <w:rPr>
          <w:rFonts w:hint="eastAsia"/>
        </w:rPr>
        <w:t>7.精确配置带宽限制：</w:t>
      </w:r>
      <w:r>
        <w:tab/>
      </w:r>
      <w:r>
        <w:rPr/>
        <w:fldChar w:fldCharType="begin"/>
      </w:r>
      <w:r>
        <w:instrText xml:space="preserve"> PAGEREF _Toc24801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_Toc29075 </w:instrText>
      </w:r>
      <w:r>
        <w:rPr>
          <w:rFonts w:hint="eastAsia"/>
        </w:rPr>
        <w:fldChar w:fldCharType="separate"/>
      </w:r>
      <w:r>
        <w:rPr>
          <w:rFonts w:hint="eastAsia"/>
        </w:rPr>
        <w:t>3.提升网络性能</w:t>
      </w:r>
      <w:r>
        <w:tab/>
      </w:r>
      <w:r>
        <w:rPr/>
        <w:fldChar w:fldCharType="begin"/>
      </w:r>
      <w:r>
        <w:instrText xml:space="preserve"> PAGEREF _Toc29075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_Toc21932 </w:instrText>
      </w:r>
      <w:r>
        <w:rPr>
          <w:rFonts w:hint="eastAsia"/>
        </w:rPr>
        <w:fldChar w:fldCharType="separate"/>
      </w:r>
      <w:r>
        <w:rPr>
          <w:rFonts w:hint="eastAsia"/>
        </w:rPr>
        <w:t>4.增强网络安全性：</w:t>
      </w:r>
      <w:r>
        <w:tab/>
      </w:r>
      <w:r>
        <w:rPr/>
        <w:fldChar w:fldCharType="begin"/>
      </w:r>
      <w:r>
        <w:instrText xml:space="preserve"> PAGEREF _Toc21932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_Toc12554 </w:instrText>
      </w:r>
      <w:r>
        <w:rPr>
          <w:rFonts w:hint="eastAsia"/>
        </w:rPr>
        <w:fldChar w:fldCharType="separate"/>
      </w:r>
      <w:r>
        <w:rPr>
          <w:rFonts w:hint="eastAsia"/>
        </w:rPr>
        <w:t>4.简化网络管理：</w:t>
      </w:r>
      <w:r>
        <w:tab/>
      </w:r>
      <w:r>
        <w:rPr/>
        <w:fldChar w:fldCharType="begin"/>
      </w:r>
      <w:r>
        <w:instrText xml:space="preserve"> PAGEREF _Toc12554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_Toc26979 </w:instrText>
      </w:r>
      <w:r>
        <w:rPr>
          <w:rFonts w:hint="eastAsia"/>
        </w:rPr>
        <w:fldChar w:fldCharType="separate"/>
      </w:r>
      <w:r>
        <w:rPr>
          <w:rFonts w:hint="eastAsia"/>
        </w:rPr>
        <w:t>5.适应多样化的网络需求：</w:t>
      </w:r>
      <w:r>
        <w:tab/>
      </w:r>
      <w:r>
        <w:rPr/>
        <w:fldChar w:fldCharType="begin"/>
      </w:r>
      <w:r>
        <w:instrText xml:space="preserve"> PAGEREF _Toc26979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_Toc31916 </w:instrText>
      </w:r>
      <w:r>
        <w:rPr>
          <w:rFonts w:hint="eastAsia"/>
        </w:rPr>
        <w:fldChar w:fldCharType="separate"/>
      </w:r>
      <w:r>
        <w:rPr>
          <w:rFonts w:hint="eastAsia"/>
        </w:rPr>
        <w:t>6.混合模式支持：</w:t>
      </w:r>
      <w:r>
        <w:tab/>
      </w:r>
      <w:r>
        <w:rPr/>
        <w:fldChar w:fldCharType="begin"/>
      </w:r>
      <w:r>
        <w:instrText xml:space="preserve"> PAGEREF _Toc31916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_Toc31422 </w:instrText>
      </w:r>
      <w:r>
        <w:rPr>
          <w:rFonts w:hint="eastAsia"/>
        </w:rPr>
        <w:fldChar w:fldCharType="separate"/>
      </w:r>
      <w:r>
        <w:rPr>
          <w:rFonts w:hint="eastAsia"/>
        </w:rPr>
        <w:t>7.基于VLAN的混合模式：</w:t>
      </w:r>
      <w:r>
        <w:tab/>
      </w:r>
      <w:r>
        <w:rPr/>
        <w:fldChar w:fldCharType="begin"/>
      </w:r>
      <w:r>
        <w:instrText xml:space="preserve"> PAGEREF _Toc31422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_Toc11393 </w:instrText>
      </w:r>
      <w:r>
        <w:rPr>
          <w:rFonts w:hint="eastAsia"/>
        </w:rPr>
        <w:fldChar w:fldCharType="separate"/>
      </w:r>
      <w:r>
        <w:rPr>
          <w:rFonts w:hint="eastAsia"/>
        </w:rPr>
        <w:t>9.OIRANS（运营商识别与地区适应性网络服务）</w:t>
      </w:r>
      <w:r>
        <w:tab/>
      </w:r>
      <w:r>
        <w:rPr/>
        <w:fldChar w:fldCharType="begin"/>
      </w:r>
      <w:r>
        <w:instrText xml:space="preserve"> PAGEREF _Toc11393 \h </w:instrText>
      </w:r>
      <w:r>
        <w:rPr/>
        <w:fldChar w:fldCharType="separate"/>
      </w:r>
      <w:r>
        <w:t>41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_Toc16119 </w:instrText>
      </w:r>
      <w:r>
        <w:rPr>
          <w:rFonts w:hint="eastAsia"/>
        </w:rPr>
        <w:fldChar w:fldCharType="separate"/>
      </w:r>
      <w:r>
        <w:rPr>
          <w:rFonts w:hint="eastAsia"/>
          <w:lang w:eastAsia="zh-CN"/>
        </w:rPr>
        <w:t>10. 宽带速率叠加测试（Broadband Rate Aggregation Test, BRAT）</w:t>
      </w:r>
      <w:r>
        <w:tab/>
      </w:r>
      <w:r>
        <w:rPr/>
        <w:fldChar w:fldCharType="begin"/>
      </w:r>
      <w:r>
        <w:instrText xml:space="preserve"> PAGEREF _Toc16119 \h </w:instrText>
      </w:r>
      <w:r>
        <w:rPr/>
        <w:fldChar w:fldCharType="separate"/>
      </w:r>
      <w:r>
        <w:t>42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_Toc6446 </w:instrText>
      </w:r>
      <w:r>
        <w:rPr>
          <w:rFonts w:hint="eastAsia"/>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_Toc6446 \h </w:instrText>
      </w:r>
      <w:r>
        <w:rPr/>
        <w:fldChar w:fldCharType="separate"/>
      </w:r>
      <w:r>
        <w:t>43</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_Toc11762 </w:instrText>
      </w:r>
      <w:r>
        <w:rPr>
          <w:rFonts w:hint="eastAsia"/>
        </w:rPr>
        <w:fldChar w:fldCharType="separate"/>
      </w:r>
      <w:r>
        <w:rPr>
          <w:rFonts w:hint="eastAsia"/>
          <w:lang w:eastAsia="zh-CN"/>
        </w:rPr>
        <w:t>十三章、 L1验证节点、L2边缘计算节点与iStoreOS集成优化计划</w:t>
      </w:r>
      <w:r>
        <w:tab/>
      </w:r>
      <w:r>
        <w:rPr/>
        <w:fldChar w:fldCharType="begin"/>
      </w:r>
      <w:r>
        <w:instrText xml:space="preserve"> PAGEREF _Toc11762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_Toc15583 </w:instrText>
      </w:r>
      <w:r>
        <w:rPr>
          <w:rFonts w:hint="eastAsia"/>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_Toc15583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_Toc16922 </w:instrText>
      </w:r>
      <w:r>
        <w:rPr>
          <w:rFonts w:hint="eastAsia"/>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_Toc16922 \h </w:instrText>
      </w:r>
      <w:r>
        <w:rPr/>
        <w:fldChar w:fldCharType="separate"/>
      </w:r>
      <w:r>
        <w:t>44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_Toc3928 </w:instrText>
      </w:r>
      <w:r>
        <w:rPr>
          <w:rFonts w:hint="eastAsia"/>
        </w:rPr>
        <w:fldChar w:fldCharType="separate"/>
      </w:r>
      <w:r>
        <w:rPr>
          <w:rFonts w:hint="eastAsia"/>
        </w:rPr>
        <w:t>第十四章、L2 手机(电脑)边缘计算节点</w:t>
      </w:r>
      <w:r>
        <w:tab/>
      </w:r>
      <w:r>
        <w:rPr/>
        <w:fldChar w:fldCharType="begin"/>
      </w:r>
      <w:r>
        <w:instrText xml:space="preserve"> PAGEREF _Toc3928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_Toc22361 </w:instrText>
      </w:r>
      <w:r>
        <w:rPr>
          <w:rFonts w:hint="eastAsia"/>
        </w:rPr>
        <w:fldChar w:fldCharType="separate"/>
      </w:r>
      <w:r>
        <w:rPr>
          <w:rFonts w:hint="eastAsia"/>
        </w:rPr>
        <w:t>1. 安全性保障</w:t>
      </w:r>
      <w:r>
        <w:tab/>
      </w:r>
      <w:r>
        <w:rPr/>
        <w:fldChar w:fldCharType="begin"/>
      </w:r>
      <w:r>
        <w:instrText xml:space="preserve"> PAGEREF _Toc22361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_Toc3593 </w:instrText>
      </w:r>
      <w:r>
        <w:rPr>
          <w:rFonts w:hint="eastAsia"/>
        </w:rPr>
        <w:fldChar w:fldCharType="separate"/>
      </w:r>
      <w:r>
        <w:rPr>
          <w:rFonts w:hint="eastAsia"/>
        </w:rPr>
        <w:t>2. 智能调度算法</w:t>
      </w:r>
      <w:r>
        <w:tab/>
      </w:r>
      <w:r>
        <w:rPr/>
        <w:fldChar w:fldCharType="begin"/>
      </w:r>
      <w:r>
        <w:instrText xml:space="preserve"> PAGEREF _Toc3593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_Toc18861 </w:instrText>
      </w:r>
      <w:r>
        <w:rPr>
          <w:rFonts w:hint="eastAsia"/>
        </w:rPr>
        <w:fldChar w:fldCharType="separate"/>
      </w:r>
      <w:r>
        <w:rPr>
          <w:rFonts w:hint="eastAsia"/>
        </w:rPr>
        <w:t>3. 能耗优化</w:t>
      </w:r>
      <w:r>
        <w:tab/>
      </w:r>
      <w:r>
        <w:rPr/>
        <w:fldChar w:fldCharType="begin"/>
      </w:r>
      <w:r>
        <w:instrText xml:space="preserve"> PAGEREF _Toc18861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_Toc7637 </w:instrText>
      </w:r>
      <w:r>
        <w:rPr>
          <w:rFonts w:hint="eastAsia"/>
        </w:rPr>
        <w:fldChar w:fldCharType="separate"/>
      </w:r>
      <w:r>
        <w:rPr>
          <w:rFonts w:hint="eastAsia"/>
        </w:rPr>
        <w:t>4. 设备健康监测</w:t>
      </w:r>
      <w:r>
        <w:tab/>
      </w:r>
      <w:r>
        <w:rPr/>
        <w:fldChar w:fldCharType="begin"/>
      </w:r>
      <w:r>
        <w:instrText xml:space="preserve"> PAGEREF _Toc7637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_Toc22927 </w:instrText>
      </w:r>
      <w:r>
        <w:rPr>
          <w:rFonts w:hint="eastAsia"/>
        </w:rPr>
        <w:fldChar w:fldCharType="separate"/>
      </w:r>
      <w:r>
        <w:rPr>
          <w:rFonts w:hint="eastAsia"/>
        </w:rPr>
        <w:t>5. 保活机制</w:t>
      </w:r>
      <w:r>
        <w:tab/>
      </w:r>
      <w:r>
        <w:rPr/>
        <w:fldChar w:fldCharType="begin"/>
      </w:r>
      <w:r>
        <w:instrText xml:space="preserve"> PAGEREF _Toc22927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_Toc21884 </w:instrText>
      </w:r>
      <w:r>
        <w:rPr>
          <w:rFonts w:hint="eastAsia"/>
        </w:rPr>
        <w:fldChar w:fldCharType="separate"/>
      </w:r>
      <w:r>
        <w:rPr>
          <w:rFonts w:hint="eastAsia"/>
        </w:rPr>
        <w:t>6. 自动启动权限</w:t>
      </w:r>
      <w:r>
        <w:tab/>
      </w:r>
      <w:r>
        <w:rPr/>
        <w:fldChar w:fldCharType="begin"/>
      </w:r>
      <w:r>
        <w:instrText xml:space="preserve"> PAGEREF _Toc21884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_Toc3417 </w:instrText>
      </w:r>
      <w:r>
        <w:rPr>
          <w:rFonts w:hint="eastAsia"/>
        </w:rPr>
        <w:fldChar w:fldCharType="separate"/>
      </w:r>
      <w:r>
        <w:rPr>
          <w:rFonts w:hint="eastAsia"/>
        </w:rPr>
        <w:t>7. 通知访问权限</w:t>
      </w:r>
      <w:r>
        <w:tab/>
      </w:r>
      <w:r>
        <w:rPr/>
        <w:fldChar w:fldCharType="begin"/>
      </w:r>
      <w:r>
        <w:instrText xml:space="preserve"> PAGEREF _Toc3417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_Toc30726 </w:instrText>
      </w:r>
      <w:r>
        <w:rPr>
          <w:rFonts w:hint="eastAsia"/>
        </w:rPr>
        <w:fldChar w:fldCharType="separate"/>
      </w:r>
      <w:r>
        <w:rPr>
          <w:rFonts w:hint="eastAsia"/>
        </w:rPr>
        <w:t>8. 无障碍模式</w:t>
      </w:r>
      <w:r>
        <w:tab/>
      </w:r>
      <w:r>
        <w:rPr/>
        <w:fldChar w:fldCharType="begin"/>
      </w:r>
      <w:r>
        <w:instrText xml:space="preserve"> PAGEREF _Toc30726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_Toc417 </w:instrText>
      </w:r>
      <w:r>
        <w:rPr>
          <w:rFonts w:hint="eastAsia"/>
        </w:rPr>
        <w:fldChar w:fldCharType="separate"/>
      </w:r>
      <w:r>
        <w:rPr>
          <w:rFonts w:hint="eastAsia"/>
        </w:rPr>
        <w:t>9. 尝试请求root权限</w:t>
      </w:r>
      <w:r>
        <w:tab/>
      </w:r>
      <w:r>
        <w:rPr/>
        <w:fldChar w:fldCharType="begin"/>
      </w:r>
      <w:r>
        <w:instrText xml:space="preserve"> PAGEREF _Toc417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_Toc18079 </w:instrText>
      </w:r>
      <w:r>
        <w:rPr>
          <w:rFonts w:hint="eastAsia"/>
        </w:rPr>
        <w:fldChar w:fldCharType="separate"/>
      </w:r>
      <w:r>
        <w:rPr>
          <w:rFonts w:hint="eastAsia"/>
        </w:rPr>
        <w:t>10. 用户界面与交互</w:t>
      </w:r>
      <w:r>
        <w:tab/>
      </w:r>
      <w:r>
        <w:rPr/>
        <w:fldChar w:fldCharType="begin"/>
      </w:r>
      <w:r>
        <w:instrText xml:space="preserve"> PAGEREF _Toc18079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_Toc22052 </w:instrText>
      </w:r>
      <w:r>
        <w:rPr>
          <w:rFonts w:hint="eastAsia"/>
        </w:rPr>
        <w:fldChar w:fldCharType="separate"/>
      </w:r>
      <w:r>
        <w:rPr>
          <w:rFonts w:hint="eastAsia"/>
        </w:rPr>
        <w:t>11. 前台进程与服务</w:t>
      </w:r>
      <w:r>
        <w:tab/>
      </w:r>
      <w:r>
        <w:rPr/>
        <w:fldChar w:fldCharType="begin"/>
      </w:r>
      <w:r>
        <w:instrText xml:space="preserve"> PAGEREF _Toc22052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_Toc23351 </w:instrText>
      </w:r>
      <w:r>
        <w:rPr>
          <w:rFonts w:hint="eastAsia"/>
        </w:rPr>
        <w:fldChar w:fldCharType="separate"/>
      </w:r>
      <w:r>
        <w:rPr>
          <w:rFonts w:hint="eastAsia"/>
        </w:rPr>
        <w:t>12. 进程相互唤醒</w:t>
      </w:r>
      <w:r>
        <w:tab/>
      </w:r>
      <w:r>
        <w:rPr/>
        <w:fldChar w:fldCharType="begin"/>
      </w:r>
      <w:r>
        <w:instrText xml:space="preserve"> PAGEREF _Toc23351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_Toc21515 </w:instrText>
      </w:r>
      <w:r>
        <w:rPr>
          <w:rFonts w:hint="eastAsia"/>
        </w:rPr>
        <w:fldChar w:fldCharType="separate"/>
      </w:r>
      <w:r>
        <w:rPr>
          <w:rFonts w:hint="eastAsia"/>
        </w:rPr>
        <w:t>13. JobScheduler</w:t>
      </w:r>
      <w:r>
        <w:tab/>
      </w:r>
      <w:r>
        <w:rPr/>
        <w:fldChar w:fldCharType="begin"/>
      </w:r>
      <w:r>
        <w:instrText xml:space="preserve"> PAGEREF _Toc21515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_Toc19350 </w:instrText>
      </w:r>
      <w:r>
        <w:rPr>
          <w:rFonts w:hint="eastAsia"/>
        </w:rPr>
        <w:fldChar w:fldCharType="separate"/>
      </w:r>
      <w:r>
        <w:rPr>
          <w:rFonts w:hint="eastAsia"/>
        </w:rPr>
        <w:t>14. Native层保活</w:t>
      </w:r>
      <w:r>
        <w:tab/>
      </w:r>
      <w:r>
        <w:rPr/>
        <w:fldChar w:fldCharType="begin"/>
      </w:r>
      <w:r>
        <w:instrText xml:space="preserve"> PAGEREF _Toc19350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_Toc16911 </w:instrText>
      </w:r>
      <w:r>
        <w:rPr>
          <w:rFonts w:hint="eastAsia"/>
        </w:rPr>
        <w:fldChar w:fldCharType="separate"/>
      </w:r>
      <w:r>
        <w:rPr>
          <w:rFonts w:hint="eastAsia"/>
        </w:rPr>
        <w:t>15. 双进程守护</w:t>
      </w:r>
      <w:r>
        <w:tab/>
      </w:r>
      <w:r>
        <w:rPr/>
        <w:fldChar w:fldCharType="begin"/>
      </w:r>
      <w:r>
        <w:instrText xml:space="preserve"> PAGEREF _Toc16911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_Toc32197 </w:instrText>
      </w:r>
      <w:r>
        <w:rPr>
          <w:rFonts w:hint="eastAsia"/>
        </w:rPr>
        <w:fldChar w:fldCharType="separate"/>
      </w:r>
      <w:r>
        <w:rPr>
          <w:rFonts w:hint="eastAsia"/>
        </w:rPr>
        <w:t>16. 系统白名单</w:t>
      </w:r>
      <w:r>
        <w:tab/>
      </w:r>
      <w:r>
        <w:rPr/>
        <w:fldChar w:fldCharType="begin"/>
      </w:r>
      <w:r>
        <w:instrText xml:space="preserve"> PAGEREF _Toc32197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 </w:instrText>
      </w:r>
      <w:r>
        <w:rPr>
          <w:rFonts w:hint="eastAsia"/>
        </w:rPr>
        <w:fldChar w:fldCharType="separate"/>
      </w:r>
      <w:r>
        <w:rPr>
          <w:rFonts w:hint="eastAsia"/>
        </w:rPr>
        <w:t>17. 用户设置引导</w:t>
      </w:r>
      <w:r>
        <w:tab/>
      </w:r>
      <w:r>
        <w:rPr/>
        <w:fldChar w:fldCharType="begin"/>
      </w:r>
      <w:r>
        <w:instrText xml:space="preserve"> PAGEREF _Toc2549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_Toc4447 </w:instrText>
      </w:r>
      <w:r>
        <w:rPr>
          <w:rFonts w:hint="eastAsia"/>
        </w:rPr>
        <w:fldChar w:fldCharType="separate"/>
      </w:r>
      <w:r>
        <w:rPr>
          <w:rFonts w:hint="eastAsia"/>
        </w:rPr>
        <w:t>18. 账户同步拉活</w:t>
      </w:r>
      <w:r>
        <w:tab/>
      </w:r>
      <w:r>
        <w:rPr/>
        <w:fldChar w:fldCharType="begin"/>
      </w:r>
      <w:r>
        <w:instrText xml:space="preserve"> PAGEREF _Toc4447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 </w:instrText>
      </w:r>
      <w:r>
        <w:rPr>
          <w:rFonts w:hint="eastAsia"/>
        </w:rPr>
        <w:fldChar w:fldCharType="separate"/>
      </w:r>
      <w:r>
        <w:rPr>
          <w:rFonts w:hint="eastAsia"/>
        </w:rPr>
        <w:t>19. 广播拉活</w:t>
      </w:r>
      <w:r>
        <w:tab/>
      </w:r>
      <w:r>
        <w:rPr/>
        <w:fldChar w:fldCharType="begin"/>
      </w:r>
      <w:r>
        <w:instrText xml:space="preserve"> PAGEREF _Toc13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_Toc17317 </w:instrText>
      </w:r>
      <w:r>
        <w:rPr>
          <w:rFonts w:hint="eastAsia"/>
        </w:rPr>
        <w:fldChar w:fldCharType="separate"/>
      </w:r>
      <w:r>
        <w:rPr>
          <w:rFonts w:hint="eastAsia"/>
        </w:rPr>
        <w:t>20. Service机制(Sticky)拉活</w:t>
      </w:r>
      <w:r>
        <w:tab/>
      </w:r>
      <w:r>
        <w:rPr/>
        <w:fldChar w:fldCharType="begin"/>
      </w:r>
      <w:r>
        <w:instrText xml:space="preserve"> PAGEREF _Toc17317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_Toc30454 </w:instrText>
      </w:r>
      <w:r>
        <w:rPr>
          <w:rFonts w:hint="eastAsia"/>
        </w:rPr>
        <w:fldChar w:fldCharType="separate"/>
      </w:r>
      <w:r>
        <w:rPr>
          <w:rFonts w:hint="eastAsia"/>
        </w:rPr>
        <w:t>1. 自定义CPU配置：</w:t>
      </w:r>
      <w:r>
        <w:tab/>
      </w:r>
      <w:r>
        <w:rPr/>
        <w:fldChar w:fldCharType="begin"/>
      </w:r>
      <w:r>
        <w:instrText xml:space="preserve"> PAGEREF _Toc30454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_Toc5093 </w:instrText>
      </w:r>
      <w:r>
        <w:rPr>
          <w:rFonts w:hint="eastAsia"/>
        </w:rPr>
        <w:fldChar w:fldCharType="separate"/>
      </w:r>
      <w:r>
        <w:rPr>
          <w:rFonts w:hint="eastAsia"/>
        </w:rPr>
        <w:t>2. 自定义内存分配：</w:t>
      </w:r>
      <w:r>
        <w:tab/>
      </w:r>
      <w:r>
        <w:rPr/>
        <w:fldChar w:fldCharType="begin"/>
      </w:r>
      <w:r>
        <w:instrText xml:space="preserve"> PAGEREF _Toc5093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_Toc17637 </w:instrText>
      </w:r>
      <w:r>
        <w:rPr>
          <w:rFonts w:hint="eastAsia"/>
        </w:rPr>
        <w:fldChar w:fldCharType="separate"/>
      </w:r>
      <w:r>
        <w:rPr>
          <w:rFonts w:hint="eastAsia"/>
        </w:rPr>
        <w:t>3. 自定义硬盘选择：</w:t>
      </w:r>
      <w:r>
        <w:tab/>
      </w:r>
      <w:r>
        <w:rPr/>
        <w:fldChar w:fldCharType="begin"/>
      </w:r>
      <w:r>
        <w:instrText xml:space="preserve"> PAGEREF _Toc17637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_Toc21802 </w:instrText>
      </w:r>
      <w:r>
        <w:rPr>
          <w:rFonts w:hint="eastAsia"/>
        </w:rPr>
        <w:fldChar w:fldCharType="separate"/>
      </w:r>
      <w:r>
        <w:rPr>
          <w:rFonts w:hint="eastAsia"/>
        </w:rPr>
        <w:t>4. 存储空间容量设置：</w:t>
      </w:r>
      <w:r>
        <w:tab/>
      </w:r>
      <w:r>
        <w:rPr/>
        <w:fldChar w:fldCharType="begin"/>
      </w:r>
      <w:r>
        <w:instrText xml:space="preserve"> PAGEREF _Toc21802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_Toc19071 </w:instrText>
      </w:r>
      <w:r>
        <w:rPr>
          <w:rFonts w:hint="eastAsia"/>
        </w:rPr>
        <w:fldChar w:fldCharType="separate"/>
      </w:r>
      <w:r>
        <w:rPr>
          <w:rFonts w:hint="eastAsia"/>
        </w:rPr>
        <w:t>5. 存储目录自定义：</w:t>
      </w:r>
      <w:r>
        <w:tab/>
      </w:r>
      <w:r>
        <w:rPr/>
        <w:fldChar w:fldCharType="begin"/>
      </w:r>
      <w:r>
        <w:instrText xml:space="preserve"> PAGEREF _Toc19071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_Toc2110 </w:instrText>
      </w:r>
      <w:r>
        <w:rPr>
          <w:rFonts w:hint="eastAsia"/>
        </w:rPr>
        <w:fldChar w:fldCharType="separate"/>
      </w:r>
      <w:r>
        <w:rPr>
          <w:rFonts w:hint="eastAsia"/>
        </w:rPr>
        <w:t>6. 数据同步与备份：</w:t>
      </w:r>
      <w:r>
        <w:tab/>
      </w:r>
      <w:r>
        <w:rPr/>
        <w:fldChar w:fldCharType="begin"/>
      </w:r>
      <w:r>
        <w:instrText xml:space="preserve"> PAGEREF _Toc2110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_Toc1338 </w:instrText>
      </w:r>
      <w:r>
        <w:rPr>
          <w:rFonts w:hint="eastAsia"/>
        </w:rPr>
        <w:fldChar w:fldCharType="separate"/>
      </w:r>
      <w:r>
        <w:rPr>
          <w:rFonts w:hint="eastAsia"/>
        </w:rPr>
        <w:t>7. 资源监控与管理：</w:t>
      </w:r>
      <w:r>
        <w:tab/>
      </w:r>
      <w:r>
        <w:rPr/>
        <w:fldChar w:fldCharType="begin"/>
      </w:r>
      <w:r>
        <w:instrText xml:space="preserve"> PAGEREF _Toc1338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_Toc32077 </w:instrText>
      </w:r>
      <w:r>
        <w:rPr>
          <w:rFonts w:hint="eastAsia"/>
        </w:rPr>
        <w:fldChar w:fldCharType="separate"/>
      </w:r>
      <w:r>
        <w:rPr>
          <w:rFonts w:hint="eastAsia"/>
        </w:rPr>
        <w:t>8. 安全性与权限控制：</w:t>
      </w:r>
      <w:r>
        <w:tab/>
      </w:r>
      <w:r>
        <w:rPr/>
        <w:fldChar w:fldCharType="begin"/>
      </w:r>
      <w:r>
        <w:instrText xml:space="preserve"> PAGEREF _Toc32077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_Toc21234 </w:instrText>
      </w:r>
      <w:r>
        <w:rPr>
          <w:rFonts w:hint="eastAsia"/>
        </w:rPr>
        <w:fldChar w:fldCharType="separate"/>
      </w:r>
      <w:r>
        <w:rPr>
          <w:rFonts w:hint="eastAsia"/>
        </w:rPr>
        <w:t>9. 用户界面与交互优化：</w:t>
      </w:r>
      <w:r>
        <w:tab/>
      </w:r>
      <w:r>
        <w:rPr/>
        <w:fldChar w:fldCharType="begin"/>
      </w:r>
      <w:r>
        <w:instrText xml:space="preserve"> PAGEREF _Toc21234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_Toc14232 </w:instrText>
      </w:r>
      <w:r>
        <w:rPr>
          <w:rFonts w:hint="eastAsia"/>
        </w:rPr>
        <w:fldChar w:fldCharType="separate"/>
      </w:r>
      <w:r>
        <w:rPr>
          <w:rFonts w:hint="eastAsia"/>
        </w:rPr>
        <w:t>10. 系统兼容性与支持：</w:t>
      </w:r>
      <w:r>
        <w:tab/>
      </w:r>
      <w:r>
        <w:rPr/>
        <w:fldChar w:fldCharType="begin"/>
      </w:r>
      <w:r>
        <w:instrText xml:space="preserve"> PAGEREF _Toc14232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_Toc15189 </w:instrText>
      </w:r>
      <w:r>
        <w:rPr>
          <w:rFonts w:hint="eastAsia"/>
        </w:rPr>
        <w:fldChar w:fldCharType="separate"/>
      </w:r>
      <w:r>
        <w:rPr>
          <w:rFonts w:hint="eastAsia"/>
          <w:lang w:eastAsia="zh-CN"/>
        </w:rPr>
        <w:t>1. 自动限速启动：</w:t>
      </w:r>
      <w:r>
        <w:tab/>
      </w:r>
      <w:r>
        <w:rPr/>
        <w:fldChar w:fldCharType="begin"/>
      </w:r>
      <w:r>
        <w:instrText xml:space="preserve"> PAGEREF _Toc15189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_Toc13251 </w:instrText>
      </w:r>
      <w:r>
        <w:rPr>
          <w:rFonts w:hint="eastAsia"/>
        </w:rPr>
        <w:fldChar w:fldCharType="separate"/>
      </w:r>
      <w:r>
        <w:rPr>
          <w:rFonts w:hint="eastAsia"/>
          <w:lang w:eastAsia="zh-CN"/>
        </w:rPr>
        <w:t>2. 网络状态监测：</w:t>
      </w:r>
      <w:r>
        <w:tab/>
      </w:r>
      <w:r>
        <w:rPr/>
        <w:fldChar w:fldCharType="begin"/>
      </w:r>
      <w:r>
        <w:instrText xml:space="preserve"> PAGEREF _Toc13251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_Toc13690 </w:instrText>
      </w:r>
      <w:r>
        <w:rPr>
          <w:rFonts w:hint="eastAsia"/>
        </w:rPr>
        <w:fldChar w:fldCharType="separate"/>
      </w:r>
      <w:r>
        <w:rPr>
          <w:rFonts w:hint="eastAsia"/>
          <w:lang w:eastAsia="zh-CN"/>
        </w:rPr>
        <w:t>3. 收益保护提醒：</w:t>
      </w:r>
      <w:r>
        <w:tab/>
      </w:r>
      <w:r>
        <w:rPr/>
        <w:fldChar w:fldCharType="begin"/>
      </w:r>
      <w:r>
        <w:instrText xml:space="preserve"> PAGEREF _Toc13690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_Toc19840 </w:instrText>
      </w:r>
      <w:r>
        <w:rPr>
          <w:rFonts w:hint="eastAsia"/>
        </w:rPr>
        <w:fldChar w:fldCharType="separate"/>
      </w:r>
      <w:r>
        <w:rPr>
          <w:rFonts w:hint="eastAsia"/>
          <w:lang w:eastAsia="zh-CN"/>
        </w:rPr>
        <w:t>4. 自定义传输速率：</w:t>
      </w:r>
      <w:r>
        <w:tab/>
      </w:r>
      <w:r>
        <w:rPr/>
        <w:fldChar w:fldCharType="begin"/>
      </w:r>
      <w:r>
        <w:instrText xml:space="preserve"> PAGEREF _Toc19840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_Toc21341 </w:instrText>
      </w:r>
      <w:r>
        <w:rPr>
          <w:rFonts w:hint="eastAsia"/>
        </w:rPr>
        <w:fldChar w:fldCharType="separate"/>
      </w:r>
      <w:r>
        <w:rPr>
          <w:rFonts w:hint="eastAsia"/>
          <w:lang w:eastAsia="zh-CN"/>
        </w:rPr>
        <w:t>5. 用户界面交互：</w:t>
      </w:r>
      <w:r>
        <w:tab/>
      </w:r>
      <w:r>
        <w:rPr/>
        <w:fldChar w:fldCharType="begin"/>
      </w:r>
      <w:r>
        <w:instrText xml:space="preserve"> PAGEREF _Toc21341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_Toc10151 </w:instrText>
      </w:r>
      <w:r>
        <w:rPr>
          <w:rFonts w:hint="eastAsia"/>
        </w:rPr>
        <w:fldChar w:fldCharType="separate"/>
      </w:r>
      <w:r>
        <w:rPr>
          <w:rFonts w:hint="eastAsia"/>
          <w:lang w:eastAsia="zh-CN"/>
        </w:rPr>
        <w:t>6. 数据流量优化：</w:t>
      </w:r>
      <w:r>
        <w:tab/>
      </w:r>
      <w:r>
        <w:rPr/>
        <w:fldChar w:fldCharType="begin"/>
      </w:r>
      <w:r>
        <w:instrText xml:space="preserve"> PAGEREF _Toc10151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_Toc18971 </w:instrText>
      </w:r>
      <w:r>
        <w:rPr>
          <w:rFonts w:hint="eastAsia"/>
        </w:rPr>
        <w:fldChar w:fldCharType="separate"/>
      </w:r>
      <w:r>
        <w:rPr>
          <w:rFonts w:hint="eastAsia"/>
          <w:lang w:eastAsia="zh-CN"/>
        </w:rPr>
        <w:t>7. 收益影响评估：</w:t>
      </w:r>
      <w:r>
        <w:tab/>
      </w:r>
      <w:r>
        <w:rPr/>
        <w:fldChar w:fldCharType="begin"/>
      </w:r>
      <w:r>
        <w:instrText xml:space="preserve"> PAGEREF _Toc18971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_Toc20985 </w:instrText>
      </w:r>
      <w:r>
        <w:rPr>
          <w:rFonts w:hint="eastAsia"/>
        </w:rPr>
        <w:fldChar w:fldCharType="separate"/>
      </w:r>
      <w:r>
        <w:rPr>
          <w:rFonts w:hint="eastAsia"/>
          <w:lang w:eastAsia="zh-CN"/>
        </w:rPr>
        <w:t>8. 网络切换智能响应：</w:t>
      </w:r>
      <w:r>
        <w:tab/>
      </w:r>
      <w:r>
        <w:rPr/>
        <w:fldChar w:fldCharType="begin"/>
      </w:r>
      <w:r>
        <w:instrText xml:space="preserve"> PAGEREF _Toc20985 \h </w:instrText>
      </w:r>
      <w:r>
        <w:rPr/>
        <w:fldChar w:fldCharType="separate"/>
      </w:r>
      <w:r>
        <w:t>48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_Toc17693 </w:instrText>
      </w:r>
      <w:r>
        <w:rPr>
          <w:rFonts w:hint="eastAsia"/>
        </w:rPr>
        <w:fldChar w:fldCharType="separate"/>
      </w:r>
      <w:r>
        <w:rPr>
          <w:rFonts w:hint="eastAsia"/>
        </w:rPr>
        <w:t>第十五章、Uto DePIN网络网络云盘组件</w:t>
      </w:r>
      <w:r>
        <w:tab/>
      </w:r>
      <w:r>
        <w:rPr/>
        <w:fldChar w:fldCharType="begin"/>
      </w:r>
      <w:r>
        <w:instrText xml:space="preserve"> PAGEREF _Toc17693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_Toc551 </w:instrText>
      </w:r>
      <w:r>
        <w:rPr>
          <w:rFonts w:hint="eastAsia"/>
        </w:rPr>
        <w:fldChar w:fldCharType="separate"/>
      </w:r>
      <w:r>
        <w:rPr>
          <w:rFonts w:hint="eastAsia"/>
        </w:rPr>
        <w:t>1、私有云与共享激励机制</w:t>
      </w:r>
      <w:r>
        <w:tab/>
      </w:r>
      <w:r>
        <w:rPr/>
        <w:fldChar w:fldCharType="begin"/>
      </w:r>
      <w:r>
        <w:instrText xml:space="preserve"> PAGEREF _Toc551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_Toc9112 </w:instrText>
      </w:r>
      <w:r>
        <w:rPr>
          <w:rFonts w:hint="eastAsia"/>
        </w:rPr>
        <w:fldChar w:fldCharType="separate"/>
      </w:r>
      <w:r>
        <w:rPr>
          <w:rFonts w:hint="eastAsia"/>
        </w:rPr>
        <w:t>5.增加对种子文件加速寻址的支持</w:t>
      </w:r>
      <w:r>
        <w:tab/>
      </w:r>
      <w:r>
        <w:rPr/>
        <w:fldChar w:fldCharType="begin"/>
      </w:r>
      <w:r>
        <w:instrText xml:space="preserve"> PAGEREF _Toc9112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_Toc31496 </w:instrText>
      </w:r>
      <w:r>
        <w:rPr>
          <w:rFonts w:hint="eastAsia"/>
        </w:rPr>
        <w:fldChar w:fldCharType="separate"/>
      </w:r>
      <w:r>
        <w:rPr>
          <w:rFonts w:hint="eastAsia"/>
        </w:rPr>
        <w:t>6.相似文件匹配搜索：</w:t>
      </w:r>
      <w:r>
        <w:tab/>
      </w:r>
      <w:r>
        <w:rPr/>
        <w:fldChar w:fldCharType="begin"/>
      </w:r>
      <w:r>
        <w:instrText xml:space="preserve"> PAGEREF _Toc31496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_Toc16765 </w:instrText>
      </w:r>
      <w:r>
        <w:rPr>
          <w:rFonts w:hint="eastAsia"/>
        </w:rPr>
        <w:fldChar w:fldCharType="separate"/>
      </w:r>
      <w:r>
        <w:rPr>
          <w:rFonts w:hint="eastAsia"/>
        </w:rPr>
        <w:t>7. 敏感文件自动管理智能合约功能列表：</w:t>
      </w:r>
      <w:r>
        <w:tab/>
      </w:r>
      <w:r>
        <w:rPr/>
        <w:fldChar w:fldCharType="begin"/>
      </w:r>
      <w:r>
        <w:instrText xml:space="preserve"> PAGEREF _Toc16765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_Toc20116 </w:instrText>
      </w:r>
      <w:r>
        <w:rPr>
          <w:rFonts w:hint="eastAsia"/>
        </w:rPr>
        <w:fldChar w:fldCharType="separate"/>
      </w:r>
      <w:r>
        <w:rPr>
          <w:rFonts w:hint="eastAsia"/>
        </w:rPr>
        <w:t>9.用户创建个人节点私有云或公共节点付费云</w:t>
      </w:r>
      <w:r>
        <w:tab/>
      </w:r>
      <w:r>
        <w:rPr/>
        <w:fldChar w:fldCharType="begin"/>
      </w:r>
      <w:r>
        <w:instrText xml:space="preserve"> PAGEREF _Toc20116 \h </w:instrText>
      </w:r>
      <w:r>
        <w:rPr/>
        <w:fldChar w:fldCharType="separate"/>
      </w:r>
      <w:r>
        <w:t>52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_Toc16671 </w:instrText>
      </w:r>
      <w:r>
        <w:rPr>
          <w:rFonts w:hint="eastAsia"/>
        </w:rPr>
        <w:fldChar w:fldCharType="separate"/>
      </w:r>
      <w:r>
        <w:rPr>
          <w:rFonts w:hint="eastAsia"/>
        </w:rPr>
        <w:t>10.搭建私有云免费加速服务</w:t>
      </w:r>
      <w:r>
        <w:tab/>
      </w:r>
      <w:r>
        <w:rPr/>
        <w:fldChar w:fldCharType="begin"/>
      </w:r>
      <w:r>
        <w:instrText xml:space="preserve"> PAGEREF _Toc16671 \h </w:instrText>
      </w:r>
      <w:r>
        <w:rPr/>
        <w:fldChar w:fldCharType="separate"/>
      </w:r>
      <w:r>
        <w:t>52</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_Toc10874 </w:instrText>
      </w:r>
      <w:r>
        <w:rPr>
          <w:rFonts w:hint="eastAsia"/>
        </w:rPr>
        <w:fldChar w:fldCharType="separate"/>
      </w:r>
      <w:r>
        <w:rPr>
          <w:rFonts w:hint="eastAsia"/>
        </w:rPr>
        <w:t>第十六章、L3 GPU边缘计算节点</w:t>
      </w:r>
      <w:r>
        <w:tab/>
      </w:r>
      <w:r>
        <w:rPr/>
        <w:fldChar w:fldCharType="begin"/>
      </w:r>
      <w:r>
        <w:instrText xml:space="preserve"> PAGEREF _Toc10874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_Toc16417 </w:instrText>
      </w:r>
      <w:r>
        <w:rPr>
          <w:rFonts w:hint="eastAsia"/>
        </w:rPr>
        <w:fldChar w:fldCharType="separate"/>
      </w:r>
      <w:r>
        <w:rPr>
          <w:rFonts w:hint="eastAsia"/>
        </w:rPr>
        <w:t>1.运行原理：</w:t>
      </w:r>
      <w:r>
        <w:tab/>
      </w:r>
      <w:r>
        <w:rPr/>
        <w:fldChar w:fldCharType="begin"/>
      </w:r>
      <w:r>
        <w:instrText xml:space="preserve"> PAGEREF _Toc16417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 </w:instrText>
      </w:r>
      <w:r>
        <w:rPr>
          <w:rFonts w:hint="eastAsia"/>
        </w:rPr>
        <w:fldChar w:fldCharType="separate"/>
      </w:r>
      <w:r>
        <w:rPr>
          <w:rFonts w:hint="eastAsia"/>
        </w:rPr>
        <w:t>2.降低延迟。</w:t>
      </w:r>
      <w:r>
        <w:tab/>
      </w:r>
      <w:r>
        <w:rPr/>
        <w:fldChar w:fldCharType="begin"/>
      </w:r>
      <w:r>
        <w:instrText xml:space="preserve"> PAGEREF _Toc3063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 </w:instrText>
      </w:r>
      <w:r>
        <w:rPr>
          <w:rFonts w:hint="eastAsia"/>
        </w:rPr>
        <w:fldChar w:fldCharType="separate"/>
      </w:r>
      <w:r>
        <w:rPr>
          <w:rFonts w:hint="eastAsia"/>
        </w:rPr>
        <w:t>3.技术优势：</w:t>
      </w:r>
      <w:r>
        <w:tab/>
      </w:r>
      <w:r>
        <w:rPr/>
        <w:fldChar w:fldCharType="begin"/>
      </w:r>
      <w:r>
        <w:instrText xml:space="preserve"> PAGEREF _Toc321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_Toc15420 </w:instrText>
      </w:r>
      <w:r>
        <w:rPr>
          <w:rFonts w:hint="eastAsia"/>
        </w:rPr>
        <w:fldChar w:fldCharType="separate"/>
      </w:r>
      <w:r>
        <w:rPr>
          <w:rFonts w:hint="eastAsia"/>
        </w:rPr>
        <w:t>4.部署考虑：</w:t>
      </w:r>
      <w:r>
        <w:tab/>
      </w:r>
      <w:r>
        <w:rPr/>
        <w:fldChar w:fldCharType="begin"/>
      </w:r>
      <w:r>
        <w:instrText xml:space="preserve"> PAGEREF _Toc15420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_Toc2707 </w:instrText>
      </w:r>
      <w:r>
        <w:rPr>
          <w:rFonts w:hint="eastAsia"/>
        </w:rPr>
        <w:fldChar w:fldCharType="separate"/>
      </w:r>
      <w:r>
        <w:rPr>
          <w:rFonts w:hint="eastAsia"/>
        </w:rPr>
        <w:t>5.Uto2 DePIN GPU共享租赁服务</w:t>
      </w:r>
      <w:r>
        <w:tab/>
      </w:r>
      <w:r>
        <w:rPr/>
        <w:fldChar w:fldCharType="begin"/>
      </w:r>
      <w:r>
        <w:instrText xml:space="preserve"> PAGEREF _Toc2707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_Toc2789 </w:instrText>
      </w:r>
      <w:r>
        <w:rPr>
          <w:rFonts w:hint="eastAsia"/>
        </w:rPr>
        <w:fldChar w:fldCharType="separate"/>
      </w:r>
      <w:r>
        <w:rPr>
          <w:rFonts w:hint="eastAsia"/>
        </w:rPr>
        <w:t>6.技术实现：</w:t>
      </w:r>
      <w:r>
        <w:tab/>
      </w:r>
      <w:r>
        <w:rPr/>
        <w:fldChar w:fldCharType="begin"/>
      </w:r>
      <w:r>
        <w:instrText xml:space="preserve"> PAGEREF _Toc2789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_Toc19548 </w:instrText>
      </w:r>
      <w:r>
        <w:rPr>
          <w:rFonts w:hint="eastAsia"/>
        </w:rPr>
        <w:fldChar w:fldCharType="separate"/>
      </w:r>
      <w:r>
        <w:rPr>
          <w:rFonts w:hint="eastAsia"/>
        </w:rPr>
        <w:t>7.优势：</w:t>
      </w:r>
      <w:r>
        <w:tab/>
      </w:r>
      <w:r>
        <w:rPr/>
        <w:fldChar w:fldCharType="begin"/>
      </w:r>
      <w:r>
        <w:instrText xml:space="preserve"> PAGEREF _Toc19548 \h </w:instrText>
      </w:r>
      <w:r>
        <w:rPr/>
        <w:fldChar w:fldCharType="separate"/>
      </w:r>
      <w:r>
        <w:t>54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_Toc29536 </w:instrText>
      </w:r>
      <w:r>
        <w:rPr>
          <w:rFonts w:hint="eastAsia"/>
        </w:rPr>
        <w:fldChar w:fldCharType="separate"/>
      </w:r>
      <w:r>
        <w:rPr>
          <w:rFonts w:hint="eastAsia"/>
        </w:rPr>
        <w:t>8.注意事项：</w:t>
      </w:r>
      <w:r>
        <w:tab/>
      </w:r>
      <w:r>
        <w:rPr/>
        <w:fldChar w:fldCharType="begin"/>
      </w:r>
      <w:r>
        <w:instrText xml:space="preserve"> PAGEREF _Toc29536 \h </w:instrText>
      </w:r>
      <w:r>
        <w:rPr/>
        <w:fldChar w:fldCharType="separate"/>
      </w:r>
      <w:r>
        <w:t>54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_Toc25608 </w:instrText>
      </w:r>
      <w:r>
        <w:rPr>
          <w:rFonts w:hint="eastAsia"/>
        </w:rPr>
        <w:fldChar w:fldCharType="separate"/>
      </w:r>
      <w:r>
        <w:rPr>
          <w:rFonts w:hint="eastAsia"/>
          <w:lang w:eastAsia="zh-CN"/>
        </w:rPr>
        <w:t xml:space="preserve">第十九章、 </w:t>
      </w:r>
      <w:r>
        <w:rPr>
          <w:rFonts w:hint="eastAsia"/>
        </w:rPr>
        <w:t>用户铸币功能</w:t>
      </w:r>
      <w:r>
        <w:rPr>
          <w:rFonts w:hint="eastAsia"/>
          <w:lang w:eastAsia="zh-CN"/>
        </w:rPr>
        <w:t>用户自定义铸币平台（User-Defined Coin Minting Platform, UDCM）</w:t>
      </w:r>
      <w:r>
        <w:tab/>
      </w:r>
      <w:r>
        <w:rPr/>
        <w:fldChar w:fldCharType="begin"/>
      </w:r>
      <w:r>
        <w:instrText xml:space="preserve"> PAGEREF _Toc25608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_Toc10533 </w:instrText>
      </w:r>
      <w:r>
        <w:rPr>
          <w:rFonts w:hint="eastAsia"/>
        </w:rPr>
        <w:fldChar w:fldCharType="separate"/>
      </w:r>
      <w:r>
        <w:rPr>
          <w:rFonts w:hint="eastAsia"/>
          <w:lang w:eastAsia="zh-CN"/>
        </w:rPr>
        <w:t>运行原理：</w:t>
      </w:r>
      <w:r>
        <w:tab/>
      </w:r>
      <w:r>
        <w:rPr/>
        <w:fldChar w:fldCharType="begin"/>
      </w:r>
      <w:r>
        <w:instrText xml:space="preserve"> PAGEREF _Toc10533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_Toc31746 </w:instrText>
      </w:r>
      <w:r>
        <w:rPr>
          <w:rFonts w:hint="eastAsia"/>
        </w:rPr>
        <w:fldChar w:fldCharType="separate"/>
      </w:r>
      <w:r>
        <w:rPr>
          <w:rFonts w:hint="eastAsia"/>
          <w:lang w:eastAsia="zh-CN"/>
        </w:rPr>
        <w:t>用户UI界面：</w:t>
      </w:r>
      <w:r>
        <w:tab/>
      </w:r>
      <w:r>
        <w:rPr/>
        <w:fldChar w:fldCharType="begin"/>
      </w:r>
      <w:r>
        <w:instrText xml:space="preserve"> PAGEREF _Toc31746 \h </w:instrText>
      </w:r>
      <w:r>
        <w:rPr/>
        <w:fldChar w:fldCharType="separate"/>
      </w:r>
      <w:r>
        <w:t>57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_Toc9847 </w:instrText>
      </w:r>
      <w:r>
        <w:rPr>
          <w:rFonts w:hint="eastAsia"/>
        </w:rPr>
        <w:fldChar w:fldCharType="separate"/>
      </w:r>
      <w:r>
        <w:rPr>
          <w:rFonts w:hint="eastAsia"/>
          <w:lang w:eastAsia="zh-CN"/>
        </w:rPr>
        <w:t>1. 代币配置界面：用户可以输入代币名称、符号、LOGO等信息，并设置最大流通量和其他参数。</w:t>
      </w:r>
      <w:r>
        <w:tab/>
      </w:r>
      <w:r>
        <w:rPr/>
        <w:fldChar w:fldCharType="begin"/>
      </w:r>
      <w:r>
        <w:instrText xml:space="preserve"> PAGEREF _Toc9847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_Toc24804 </w:instrText>
      </w:r>
      <w:r>
        <w:rPr>
          <w:rFonts w:hint="eastAsia"/>
        </w:rPr>
        <w:fldChar w:fldCharType="separate"/>
      </w:r>
      <w:r>
        <w:rPr>
          <w:rFonts w:hint="eastAsia"/>
          <w:lang w:eastAsia="zh-CN"/>
        </w:rPr>
        <w:t>模板仅供参考</w:t>
      </w:r>
      <w:r>
        <w:tab/>
      </w:r>
      <w:r>
        <w:rPr/>
        <w:fldChar w:fldCharType="begin"/>
      </w:r>
      <w:r>
        <w:instrText xml:space="preserve"> PAGEREF _Toc24804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_Toc23402 </w:instrText>
      </w:r>
      <w:r>
        <w:rPr>
          <w:rFonts w:hint="eastAsia"/>
        </w:rPr>
        <w:fldChar w:fldCharType="separate"/>
      </w:r>
      <w:r>
        <w:rPr>
          <w:rFonts w:hint="eastAsia"/>
        </w:rPr>
        <w:t>3. 参数自定义: 用户在部署时可以根据需要调整上述参数。</w:t>
      </w:r>
      <w:r>
        <w:tab/>
      </w:r>
      <w:r>
        <w:rPr/>
        <w:fldChar w:fldCharType="begin"/>
      </w:r>
      <w:r>
        <w:instrText xml:space="preserve"> PAGEREF _Toc23402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_Toc10471 </w:instrText>
      </w:r>
      <w:r>
        <w:rPr>
          <w:rFonts w:hint="eastAsia"/>
        </w:rPr>
        <w:fldChar w:fldCharType="separate"/>
      </w:r>
      <w:r>
        <w:rPr>
          <w:rFonts w:hint="eastAsia"/>
        </w:rPr>
        <w:t>5. 资金分配:</w:t>
      </w:r>
      <w:r>
        <w:tab/>
      </w:r>
      <w:r>
        <w:rPr/>
        <w:fldChar w:fldCharType="begin"/>
      </w:r>
      <w:r>
        <w:instrText xml:space="preserve"> PAGEREF _Toc10471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_Toc6650 </w:instrText>
      </w:r>
      <w:r>
        <w:rPr>
          <w:rFonts w:hint="eastAsia"/>
        </w:rPr>
        <w:fldChar w:fldCharType="separate"/>
      </w:r>
      <w:r>
        <w:rPr>
          <w:rFonts w:hint="eastAsia"/>
        </w:rPr>
        <w:t>6. 交易限额:</w:t>
      </w:r>
      <w:r>
        <w:tab/>
      </w:r>
      <w:r>
        <w:rPr/>
        <w:fldChar w:fldCharType="begin"/>
      </w:r>
      <w:r>
        <w:instrText xml:space="preserve"> PAGEREF _Toc6650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_Toc18447 </w:instrText>
      </w:r>
      <w:r>
        <w:rPr>
          <w:rFonts w:hint="eastAsia"/>
        </w:rPr>
        <w:fldChar w:fldCharType="separate"/>
      </w:r>
      <w:r>
        <w:rPr>
          <w:rFonts w:hint="eastAsia"/>
        </w:rPr>
        <w:t>7. 定价机制:</w:t>
      </w:r>
      <w:r>
        <w:tab/>
      </w:r>
      <w:r>
        <w:rPr/>
        <w:fldChar w:fldCharType="begin"/>
      </w:r>
      <w:r>
        <w:instrText xml:space="preserve"> PAGEREF _Toc18447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_Toc20497 </w:instrText>
      </w:r>
      <w:r>
        <w:rPr>
          <w:rFonts w:hint="eastAsia"/>
        </w:rPr>
        <w:fldChar w:fldCharType="separate"/>
      </w:r>
      <w:r>
        <w:rPr>
          <w:rFonts w:hint="eastAsia"/>
        </w:rPr>
        <w:t>8. 市场调控:</w:t>
      </w:r>
      <w:r>
        <w:tab/>
      </w:r>
      <w:r>
        <w:rPr/>
        <w:fldChar w:fldCharType="begin"/>
      </w:r>
      <w:r>
        <w:instrText xml:space="preserve"> PAGEREF _Toc20497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_Toc32442 </w:instrText>
      </w:r>
      <w:r>
        <w:rPr>
          <w:rFonts w:hint="eastAsia"/>
        </w:rPr>
        <w:fldChar w:fldCharType="separate"/>
      </w:r>
      <w:r>
        <w:rPr>
          <w:rFonts w:hint="eastAsia"/>
        </w:rPr>
        <w:t>5. 分红机制: 每2小时进行一次分红。</w:t>
      </w:r>
      <w:r>
        <w:tab/>
      </w:r>
      <w:r>
        <w:rPr/>
        <w:fldChar w:fldCharType="begin"/>
      </w:r>
      <w:r>
        <w:instrText xml:space="preserve"> PAGEREF _Toc32442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_Toc15719 </w:instrText>
      </w:r>
      <w:r>
        <w:rPr>
          <w:rFonts w:hint="eastAsia"/>
        </w:rPr>
        <w:fldChar w:fldCharType="separate"/>
      </w:r>
      <w:r>
        <w:rPr>
          <w:rFonts w:hint="eastAsia"/>
        </w:rPr>
        <w:t>7. 做市储备金管理:</w:t>
      </w:r>
      <w:r>
        <w:tab/>
      </w:r>
      <w:r>
        <w:rPr/>
        <w:fldChar w:fldCharType="begin"/>
      </w:r>
      <w:r>
        <w:instrText xml:space="preserve"> PAGEREF _Toc15719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_Toc5007 </w:instrText>
      </w:r>
      <w:r>
        <w:rPr>
          <w:rFonts w:hint="eastAsia"/>
        </w:rPr>
        <w:fldChar w:fldCharType="separate"/>
      </w:r>
      <w:r>
        <w:rPr>
          <w:rFonts w:hint="eastAsia"/>
        </w:rPr>
        <w:t>8. 资金转入规则: 单笔金额满10U时，转入公共储备金。</w:t>
      </w:r>
      <w:r>
        <w:tab/>
      </w:r>
      <w:r>
        <w:rPr/>
        <w:fldChar w:fldCharType="begin"/>
      </w:r>
      <w:r>
        <w:instrText xml:space="preserve"> PAGEREF _Toc5007 \h </w:instrText>
      </w:r>
      <w:r>
        <w:rPr/>
        <w:fldChar w:fldCharType="separate"/>
      </w:r>
      <w:r>
        <w:t>58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_Toc12274 </w:instrText>
      </w:r>
      <w:r>
        <w:rPr>
          <w:rFonts w:hint="eastAsia"/>
        </w:rPr>
        <w:fldChar w:fldCharType="separate"/>
      </w: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r>
        <w:tab/>
      </w:r>
      <w:r>
        <w:rPr/>
        <w:fldChar w:fldCharType="begin"/>
      </w:r>
      <w:r>
        <w:instrText xml:space="preserve"> PAGEREF _Toc12274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_Toc11493 </w:instrText>
      </w:r>
      <w:r>
        <w:rPr>
          <w:rFonts w:hint="eastAsia"/>
        </w:rPr>
        <w:fldChar w:fldCharType="separate"/>
      </w:r>
      <w:r>
        <w:rPr>
          <w:rFonts w:hint="eastAsia"/>
        </w:rPr>
        <w:t>合约安全检测协议接入</w:t>
      </w:r>
      <w:r>
        <w:tab/>
      </w:r>
      <w:r>
        <w:rPr/>
        <w:fldChar w:fldCharType="begin"/>
      </w:r>
      <w:r>
        <w:instrText xml:space="preserve"> PAGEREF _Toc11493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_Toc29607 </w:instrText>
      </w:r>
      <w:r>
        <w:rPr>
          <w:rFonts w:hint="eastAsia"/>
        </w:rPr>
        <w:fldChar w:fldCharType="separate"/>
      </w:r>
      <w:r>
        <w:rPr>
          <w:rFonts w:hint="eastAsia"/>
        </w:rPr>
        <w:t>1 漏洞和风险模式识别：</w:t>
      </w:r>
      <w:r>
        <w:tab/>
      </w:r>
      <w:r>
        <w:rPr/>
        <w:fldChar w:fldCharType="begin"/>
      </w:r>
      <w:r>
        <w:instrText xml:space="preserve"> PAGEREF _Toc29607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_Toc2752 </w:instrText>
      </w:r>
      <w:r>
        <w:rPr>
          <w:rFonts w:hint="eastAsia"/>
        </w:rPr>
        <w:fldChar w:fldCharType="separate"/>
      </w:r>
      <w:r>
        <w:rPr>
          <w:rFonts w:hint="eastAsia"/>
        </w:rPr>
        <w:t>2. 开发者支持与教育：</w:t>
      </w:r>
      <w:r>
        <w:tab/>
      </w:r>
      <w:r>
        <w:rPr/>
        <w:fldChar w:fldCharType="begin"/>
      </w:r>
      <w:r>
        <w:instrText xml:space="preserve"> PAGEREF _Toc2752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_Toc22218 </w:instrText>
      </w:r>
      <w:r>
        <w:rPr>
          <w:rFonts w:hint="eastAsia"/>
        </w:rPr>
        <w:fldChar w:fldCharType="separate"/>
      </w:r>
      <w:r>
        <w:rPr>
          <w:rFonts w:hint="eastAsia"/>
        </w:rPr>
        <w:t>1.钱包和区块查询：</w:t>
      </w:r>
      <w:r>
        <w:tab/>
      </w:r>
      <w:r>
        <w:rPr/>
        <w:fldChar w:fldCharType="begin"/>
      </w:r>
      <w:r>
        <w:instrText xml:space="preserve"> PAGEREF _Toc22218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_Toc1114 </w:instrText>
      </w:r>
      <w:r>
        <w:rPr>
          <w:rFonts w:hint="eastAsia"/>
        </w:rPr>
        <w:fldChar w:fldCharType="separate"/>
      </w:r>
      <w:r>
        <w:rPr>
          <w:rFonts w:hint="eastAsia"/>
        </w:rPr>
        <w:t>2. 网络统计与监控：</w:t>
      </w:r>
      <w:r>
        <w:tab/>
      </w:r>
      <w:r>
        <w:rPr/>
        <w:fldChar w:fldCharType="begin"/>
      </w:r>
      <w:r>
        <w:instrText xml:space="preserve"> PAGEREF _Toc1114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_Toc13709 </w:instrText>
      </w:r>
      <w:r>
        <w:rPr>
          <w:rFonts w:hint="eastAsia"/>
        </w:rPr>
        <w:fldChar w:fldCharType="separate"/>
      </w:r>
      <w:r>
        <w:rPr>
          <w:rFonts w:hint="eastAsia"/>
        </w:rPr>
        <w:t>3. 任务创建与管理：</w:t>
      </w:r>
      <w:r>
        <w:tab/>
      </w:r>
      <w:r>
        <w:rPr/>
        <w:fldChar w:fldCharType="begin"/>
      </w:r>
      <w:r>
        <w:instrText xml:space="preserve"> PAGEREF _Toc13709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_Toc26492 </w:instrText>
      </w:r>
      <w:r>
        <w:rPr>
          <w:rFonts w:hint="eastAsia"/>
        </w:rPr>
        <w:fldChar w:fldCharType="separate"/>
      </w:r>
      <w:r>
        <w:rPr>
          <w:rFonts w:hint="eastAsia"/>
        </w:rPr>
        <w:t>4.资金注入与智能合约：</w:t>
      </w:r>
      <w:r>
        <w:tab/>
      </w:r>
      <w:r>
        <w:rPr/>
        <w:fldChar w:fldCharType="begin"/>
      </w:r>
      <w:r>
        <w:instrText xml:space="preserve"> PAGEREF _Toc26492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_Toc26506 </w:instrText>
      </w:r>
      <w:r>
        <w:rPr>
          <w:rFonts w:hint="eastAsia"/>
        </w:rPr>
        <w:fldChar w:fldCharType="separate"/>
      </w:r>
      <w:r>
        <w:rPr>
          <w:rFonts w:hint="eastAsia"/>
        </w:rPr>
        <w:t>5.节点匹配与任务执行：</w:t>
      </w:r>
      <w:r>
        <w:tab/>
      </w:r>
      <w:r>
        <w:rPr/>
        <w:fldChar w:fldCharType="begin"/>
      </w:r>
      <w:r>
        <w:instrText xml:space="preserve"> PAGEREF _Toc26506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_Toc12925 </w:instrText>
      </w:r>
      <w:r>
        <w:rPr>
          <w:rFonts w:hint="eastAsia"/>
        </w:rPr>
        <w:fldChar w:fldCharType="separate"/>
      </w:r>
      <w:r>
        <w:rPr>
          <w:rFonts w:hint="eastAsia"/>
        </w:rPr>
        <w:t>9. 安全性与透明度：</w:t>
      </w:r>
      <w:r>
        <w:tab/>
      </w:r>
      <w:r>
        <w:rPr/>
        <w:fldChar w:fldCharType="begin"/>
      </w:r>
      <w:r>
        <w:instrText xml:space="preserve"> PAGEREF _Toc12925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_Toc2620 </w:instrText>
      </w:r>
      <w:r>
        <w:rPr>
          <w:rFonts w:hint="eastAsia"/>
        </w:rPr>
        <w:fldChar w:fldCharType="separate"/>
      </w:r>
      <w:r>
        <w:rPr>
          <w:rFonts w:hint="eastAsia"/>
        </w:rPr>
        <w:t>3. 前端展示与用户交互：</w:t>
      </w:r>
      <w:r>
        <w:tab/>
      </w:r>
      <w:r>
        <w:rPr/>
        <w:fldChar w:fldCharType="begin"/>
      </w:r>
      <w:r>
        <w:instrText xml:space="preserve"> PAGEREF _Toc2620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_Toc19308 </w:instrText>
      </w:r>
      <w:r>
        <w:rPr>
          <w:rFonts w:hint="eastAsia"/>
        </w:rPr>
        <w:fldChar w:fldCharType="separate"/>
      </w:r>
      <w:r>
        <w:rPr>
          <w:rFonts w:hint="eastAsia"/>
        </w:rPr>
        <w:t>17.节点的管理与监控功能：</w:t>
      </w:r>
      <w:r>
        <w:tab/>
      </w:r>
      <w:r>
        <w:rPr/>
        <w:fldChar w:fldCharType="begin"/>
      </w:r>
      <w:r>
        <w:instrText xml:space="preserve"> PAGEREF _Toc19308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_Toc6153 </w:instrText>
      </w:r>
      <w:r>
        <w:rPr>
          <w:rFonts w:hint="eastAsia"/>
        </w:rPr>
        <w:fldChar w:fldCharType="separate"/>
      </w:r>
      <w:r>
        <w:rPr>
          <w:rFonts w:hint="eastAsia"/>
        </w:rPr>
        <w:t>2. 资源监控：监控L1节点的CPU、内存、存储使用情况。</w:t>
      </w:r>
      <w:r>
        <w:tab/>
      </w:r>
      <w:r>
        <w:rPr/>
        <w:fldChar w:fldCharType="begin"/>
      </w:r>
      <w:r>
        <w:instrText xml:space="preserve"> PAGEREF _Toc6153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 </w:instrText>
      </w:r>
      <w:r>
        <w:rPr>
          <w:rFonts w:hint="eastAsia"/>
        </w:rPr>
        <w:fldChar w:fldCharType="separate"/>
      </w:r>
      <w:r>
        <w:rPr>
          <w:rFonts w:hint="eastAsia"/>
        </w:rPr>
        <w:t>1. 资格预审：</w:t>
      </w:r>
      <w:r>
        <w:tab/>
      </w:r>
      <w:r>
        <w:rPr/>
        <w:fldChar w:fldCharType="begin"/>
      </w:r>
      <w:r>
        <w:instrText xml:space="preserve"> PAGEREF _Toc1369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_Toc30943 </w:instrText>
      </w:r>
      <w:r>
        <w:rPr>
          <w:rFonts w:hint="eastAsia"/>
        </w:rPr>
        <w:fldChar w:fldCharType="separate"/>
      </w:r>
      <w:r>
        <w:rPr>
          <w:rFonts w:hint="eastAsia"/>
        </w:rPr>
        <w:t>2. 质押申请：</w:t>
      </w:r>
      <w:r>
        <w:tab/>
      </w:r>
      <w:r>
        <w:rPr/>
        <w:fldChar w:fldCharType="begin"/>
      </w:r>
      <w:r>
        <w:instrText xml:space="preserve"> PAGEREF _Toc30943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_Toc3355 </w:instrText>
      </w:r>
      <w:r>
        <w:rPr>
          <w:rFonts w:hint="eastAsia"/>
        </w:rPr>
        <w:fldChar w:fldCharType="separate"/>
      </w:r>
      <w:r>
        <w:rPr>
          <w:rFonts w:hint="eastAsia"/>
        </w:rPr>
        <w:t>3. 智能合约锁定：</w:t>
      </w:r>
      <w:r>
        <w:tab/>
      </w:r>
      <w:r>
        <w:rPr/>
        <w:fldChar w:fldCharType="begin"/>
      </w:r>
      <w:r>
        <w:instrText xml:space="preserve"> PAGEREF _Toc3355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_Toc24688 </w:instrText>
      </w:r>
      <w:r>
        <w:rPr>
          <w:rFonts w:hint="eastAsia"/>
        </w:rPr>
        <w:fldChar w:fldCharType="separate"/>
      </w:r>
      <w:r>
        <w:rPr>
          <w:rFonts w:hint="eastAsia"/>
        </w:rPr>
        <w:t>4. 节点身份注册：</w:t>
      </w:r>
      <w:r>
        <w:tab/>
      </w:r>
      <w:r>
        <w:rPr/>
        <w:fldChar w:fldCharType="begin"/>
      </w:r>
      <w:r>
        <w:instrText xml:space="preserve"> PAGEREF _Toc24688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_Toc24834 </w:instrText>
      </w:r>
      <w:r>
        <w:rPr>
          <w:rFonts w:hint="eastAsia"/>
        </w:rPr>
        <w:fldChar w:fldCharType="separate"/>
      </w:r>
      <w:r>
        <w:rPr>
          <w:rFonts w:hint="eastAsia"/>
        </w:rPr>
        <w:t>5. 共识机制参与：</w:t>
      </w:r>
      <w:r>
        <w:tab/>
      </w:r>
      <w:r>
        <w:rPr/>
        <w:fldChar w:fldCharType="begin"/>
      </w:r>
      <w:r>
        <w:instrText xml:space="preserve"> PAGEREF _Toc24834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_Toc12175 </w:instrText>
      </w:r>
      <w:r>
        <w:rPr>
          <w:rFonts w:hint="eastAsia"/>
        </w:rPr>
        <w:fldChar w:fldCharType="separate"/>
      </w:r>
      <w:r>
        <w:rPr>
          <w:rFonts w:hint="eastAsia"/>
        </w:rPr>
        <w:t>6. 奖励自动分配：</w:t>
      </w:r>
      <w:r>
        <w:tab/>
      </w:r>
      <w:r>
        <w:rPr/>
        <w:fldChar w:fldCharType="begin"/>
      </w:r>
      <w:r>
        <w:instrText xml:space="preserve"> PAGEREF _Toc12175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_Toc21328 </w:instrText>
      </w:r>
      <w:r>
        <w:rPr>
          <w:rFonts w:hint="eastAsia"/>
        </w:rPr>
        <w:fldChar w:fldCharType="separate"/>
      </w:r>
      <w:r>
        <w:rPr>
          <w:rFonts w:hint="eastAsia"/>
        </w:rPr>
        <w:t>7. 风险提示：</w:t>
      </w:r>
      <w:r>
        <w:tab/>
      </w:r>
      <w:r>
        <w:rPr/>
        <w:fldChar w:fldCharType="begin"/>
      </w:r>
      <w:r>
        <w:instrText xml:space="preserve"> PAGEREF _Toc21328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_Toc31040 </w:instrText>
      </w:r>
      <w:r>
        <w:rPr>
          <w:rFonts w:hint="eastAsia"/>
        </w:rPr>
        <w:fldChar w:fldCharType="separate"/>
      </w:r>
      <w:r>
        <w:rPr>
          <w:rFonts w:hint="eastAsia"/>
        </w:rPr>
        <w:t>8. 质押状态监控：</w:t>
      </w:r>
      <w:r>
        <w:tab/>
      </w:r>
      <w:r>
        <w:rPr/>
        <w:fldChar w:fldCharType="begin"/>
      </w:r>
      <w:r>
        <w:instrText xml:space="preserve"> PAGEREF _Toc31040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_Toc21890 </w:instrText>
      </w:r>
      <w:r>
        <w:rPr>
          <w:rFonts w:hint="eastAsia"/>
        </w:rPr>
        <w:fldChar w:fldCharType="separate"/>
      </w:r>
      <w:r>
        <w:rPr>
          <w:rFonts w:hint="eastAsia"/>
        </w:rPr>
        <w:t>9. 质押退出机制：</w:t>
      </w:r>
      <w:r>
        <w:tab/>
      </w:r>
      <w:r>
        <w:rPr/>
        <w:fldChar w:fldCharType="begin"/>
      </w:r>
      <w:r>
        <w:instrText xml:space="preserve"> PAGEREF _Toc21890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_Toc4471 </w:instrText>
      </w:r>
      <w:r>
        <w:rPr>
          <w:rFonts w:hint="eastAsia"/>
        </w:rPr>
        <w:fldChar w:fldCharType="separate"/>
      </w:r>
      <w:r>
        <w:rPr>
          <w:rFonts w:hint="eastAsia"/>
        </w:rPr>
        <w:t>10. 节点表现评估：</w:t>
      </w:r>
      <w:r>
        <w:tab/>
      </w:r>
      <w:r>
        <w:rPr/>
        <w:fldChar w:fldCharType="begin"/>
      </w:r>
      <w:r>
        <w:instrText xml:space="preserve"> PAGEREF _Toc4471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_Toc31388 </w:instrText>
      </w:r>
      <w:r>
        <w:rPr>
          <w:rFonts w:hint="eastAsia"/>
        </w:rPr>
        <w:fldChar w:fldCharType="separate"/>
      </w:r>
      <w:r>
        <w:rPr>
          <w:rFonts w:hint="eastAsia"/>
        </w:rPr>
        <w:t>11. 治理权利获取：</w:t>
      </w:r>
      <w:r>
        <w:tab/>
      </w:r>
      <w:r>
        <w:rPr/>
        <w:fldChar w:fldCharType="begin"/>
      </w:r>
      <w:r>
        <w:instrText xml:space="preserve"> PAGEREF _Toc31388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_Toc31383 </w:instrText>
      </w:r>
      <w:r>
        <w:rPr>
          <w:rFonts w:hint="eastAsia"/>
        </w:rPr>
        <w:fldChar w:fldCharType="separate"/>
      </w:r>
      <w:r>
        <w:rPr>
          <w:rFonts w:hint="eastAsia"/>
        </w:rPr>
        <w:t>12. 透明度与合规性保障：</w:t>
      </w:r>
      <w:r>
        <w:tab/>
      </w:r>
      <w:r>
        <w:rPr/>
        <w:fldChar w:fldCharType="begin"/>
      </w:r>
      <w:r>
        <w:instrText xml:space="preserve"> PAGEREF _Toc31383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_Toc20758 </w:instrText>
      </w:r>
      <w:r>
        <w:rPr>
          <w:rFonts w:hint="eastAsia"/>
        </w:rPr>
        <w:fldChar w:fldCharType="separate"/>
      </w:r>
      <w:r>
        <w:rPr>
          <w:rFonts w:hint="eastAsia"/>
        </w:rPr>
        <w:t>13. 技术支持与用户指导：</w:t>
      </w:r>
      <w:r>
        <w:tab/>
      </w:r>
      <w:r>
        <w:rPr/>
        <w:fldChar w:fldCharType="begin"/>
      </w:r>
      <w:r>
        <w:instrText xml:space="preserve"> PAGEREF _Toc20758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_Toc28725 </w:instrText>
      </w:r>
      <w:r>
        <w:rPr>
          <w:rFonts w:hint="eastAsia"/>
        </w:rPr>
        <w:fldChar w:fldCharType="separate"/>
      </w:r>
      <w:r>
        <w:rPr>
          <w:rFonts w:hint="eastAsia"/>
        </w:rPr>
        <w:t>14. 社区反馈与优化：</w:t>
      </w:r>
      <w:r>
        <w:tab/>
      </w:r>
      <w:r>
        <w:rPr/>
        <w:fldChar w:fldCharType="begin"/>
      </w:r>
      <w:r>
        <w:instrText xml:space="preserve"> PAGEREF _Toc28725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_Toc31023 </w:instrText>
      </w:r>
      <w:r>
        <w:rPr>
          <w:rFonts w:hint="eastAsia"/>
        </w:rPr>
        <w:fldChar w:fldCharType="separate"/>
      </w:r>
      <w:r>
        <w:rPr>
          <w:rFonts w:hint="eastAsia"/>
        </w:rPr>
        <w:t>1. 数据存储与分发监控：监控L2节点的数据存储和分发效率。</w:t>
      </w:r>
      <w:r>
        <w:tab/>
      </w:r>
      <w:r>
        <w:rPr/>
        <w:fldChar w:fldCharType="begin"/>
      </w:r>
      <w:r>
        <w:instrText xml:space="preserve"> PAGEREF _Toc31023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_Toc175 </w:instrText>
      </w:r>
      <w:r>
        <w:rPr>
          <w:rFonts w:hint="eastAsia"/>
        </w:rPr>
        <w:fldChar w:fldCharType="separate"/>
      </w:r>
      <w:r>
        <w:rPr>
          <w:rFonts w:hint="eastAsia"/>
        </w:rPr>
        <w:t>3. 智能缓存策略管理：配置和管理L2节点的智能缓存策略。</w:t>
      </w:r>
      <w:r>
        <w:tab/>
      </w:r>
      <w:r>
        <w:rPr/>
        <w:fldChar w:fldCharType="begin"/>
      </w:r>
      <w:r>
        <w:instrText xml:space="preserve"> PAGEREF _Toc175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_Toc17051 </w:instrText>
      </w:r>
      <w:r>
        <w:rPr>
          <w:rFonts w:hint="eastAsia"/>
        </w:rPr>
        <w:fldChar w:fldCharType="separate"/>
      </w:r>
      <w:r>
        <w:rPr>
          <w:rFonts w:hint="eastAsia"/>
          <w:lang w:eastAsia="zh-CN"/>
        </w:rPr>
        <w:t>1. 多资产支持：</w:t>
      </w:r>
      <w:r>
        <w:tab/>
      </w:r>
      <w:r>
        <w:rPr/>
        <w:fldChar w:fldCharType="begin"/>
      </w:r>
      <w:r>
        <w:instrText xml:space="preserve"> PAGEREF _Toc17051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_Toc29828 </w:instrText>
      </w:r>
      <w:r>
        <w:rPr>
          <w:rFonts w:hint="eastAsia"/>
        </w:rPr>
        <w:fldChar w:fldCharType="separate"/>
      </w:r>
      <w:r>
        <w:rPr>
          <w:rFonts w:hint="eastAsia"/>
          <w:lang w:eastAsia="zh-CN"/>
        </w:rPr>
        <w:t>2. 用户界面友好：</w:t>
      </w:r>
      <w:r>
        <w:tab/>
      </w:r>
      <w:r>
        <w:rPr/>
        <w:fldChar w:fldCharType="begin"/>
      </w:r>
      <w:r>
        <w:instrText xml:space="preserve"> PAGEREF _Toc29828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_Toc13551 </w:instrText>
      </w:r>
      <w:r>
        <w:rPr>
          <w:rFonts w:hint="eastAsia"/>
        </w:rPr>
        <w:fldChar w:fldCharType="separate"/>
      </w:r>
      <w:r>
        <w:rPr>
          <w:rFonts w:hint="eastAsia"/>
          <w:lang w:eastAsia="zh-CN"/>
        </w:rPr>
        <w:t>3. 交易管理：</w:t>
      </w:r>
      <w:r>
        <w:tab/>
      </w:r>
      <w:r>
        <w:rPr/>
        <w:fldChar w:fldCharType="begin"/>
      </w:r>
      <w:r>
        <w:instrText xml:space="preserve"> PAGEREF _Toc13551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_Toc31143 </w:instrText>
      </w:r>
      <w:r>
        <w:rPr>
          <w:rFonts w:hint="eastAsia"/>
        </w:rPr>
        <w:fldChar w:fldCharType="separate"/>
      </w:r>
      <w:r>
        <w:rPr>
          <w:rFonts w:hint="eastAsia"/>
          <w:lang w:eastAsia="zh-CN"/>
        </w:rPr>
        <w:t>4. 安全性保障：</w:t>
      </w:r>
      <w:r>
        <w:tab/>
      </w:r>
      <w:r>
        <w:rPr/>
        <w:fldChar w:fldCharType="begin"/>
      </w:r>
      <w:r>
        <w:instrText xml:space="preserve"> PAGEREF _Toc31143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_Toc16451 </w:instrText>
      </w:r>
      <w:r>
        <w:rPr>
          <w:rFonts w:hint="eastAsia"/>
        </w:rPr>
        <w:fldChar w:fldCharType="separate"/>
      </w:r>
      <w:r>
        <w:rPr>
          <w:rFonts w:hint="eastAsia"/>
          <w:lang w:eastAsia="zh-CN"/>
        </w:rPr>
        <w:t>5. 多语言界面：</w:t>
      </w:r>
      <w:r>
        <w:tab/>
      </w:r>
      <w:r>
        <w:rPr/>
        <w:fldChar w:fldCharType="begin"/>
      </w:r>
      <w:r>
        <w:instrText xml:space="preserve"> PAGEREF _Toc16451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_Toc31256 </w:instrText>
      </w:r>
      <w:r>
        <w:rPr>
          <w:rFonts w:hint="eastAsia"/>
        </w:rPr>
        <w:fldChar w:fldCharType="separate"/>
      </w:r>
      <w:r>
        <w:rPr>
          <w:rFonts w:hint="eastAsia"/>
          <w:lang w:eastAsia="zh-CN"/>
        </w:rPr>
        <w:t>6. 未映射代币余额显示：</w:t>
      </w:r>
      <w:r>
        <w:tab/>
      </w:r>
      <w:r>
        <w:rPr/>
        <w:fldChar w:fldCharType="begin"/>
      </w:r>
      <w:r>
        <w:instrText xml:space="preserve"> PAGEREF _Toc31256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_Toc32716 </w:instrText>
      </w:r>
      <w:r>
        <w:rPr>
          <w:rFonts w:hint="eastAsia"/>
        </w:rPr>
        <w:fldChar w:fldCharType="separate"/>
      </w:r>
      <w:r>
        <w:rPr>
          <w:rFonts w:hint="eastAsia"/>
          <w:lang w:eastAsia="zh-CN"/>
        </w:rPr>
        <w:t>7. 映射代币余额显示：</w:t>
      </w:r>
      <w:r>
        <w:tab/>
      </w:r>
      <w:r>
        <w:rPr/>
        <w:fldChar w:fldCharType="begin"/>
      </w:r>
      <w:r>
        <w:instrText xml:space="preserve"> PAGEREF _Toc32716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 </w:instrText>
      </w:r>
      <w:r>
        <w:rPr>
          <w:rFonts w:hint="eastAsia"/>
        </w:rPr>
        <w:fldChar w:fldCharType="separate"/>
      </w:r>
      <w:r>
        <w:rPr>
          <w:rFonts w:hint="eastAsia"/>
          <w:lang w:eastAsia="zh-CN"/>
        </w:rPr>
        <w:t>8. 未映射代币预估价值：</w:t>
      </w:r>
      <w:r>
        <w:tab/>
      </w:r>
      <w:r>
        <w:rPr/>
        <w:fldChar w:fldCharType="begin"/>
      </w:r>
      <w:r>
        <w:instrText xml:space="preserve"> PAGEREF _Toc134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_Toc25290 </w:instrText>
      </w:r>
      <w:r>
        <w:rPr>
          <w:rFonts w:hint="eastAsia"/>
        </w:rPr>
        <w:fldChar w:fldCharType="separate"/>
      </w:r>
      <w:r>
        <w:rPr>
          <w:rFonts w:hint="eastAsia"/>
          <w:lang w:eastAsia="zh-CN"/>
        </w:rPr>
        <w:t>9. 已映射代币预估价值：</w:t>
      </w:r>
      <w:r>
        <w:tab/>
      </w:r>
      <w:r>
        <w:rPr/>
        <w:fldChar w:fldCharType="begin"/>
      </w:r>
      <w:r>
        <w:instrText xml:space="preserve"> PAGEREF _Toc25290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_Toc11853 </w:instrText>
      </w:r>
      <w:r>
        <w:rPr>
          <w:rFonts w:hint="eastAsia"/>
        </w:rPr>
        <w:fldChar w:fldCharType="separate"/>
      </w:r>
      <w:r>
        <w:rPr>
          <w:rFonts w:hint="eastAsia"/>
          <w:lang w:eastAsia="zh-CN"/>
        </w:rPr>
        <w:t>1. 第三方授权：</w:t>
      </w:r>
      <w:r>
        <w:tab/>
      </w:r>
      <w:r>
        <w:rPr/>
        <w:fldChar w:fldCharType="begin"/>
      </w:r>
      <w:r>
        <w:instrText xml:space="preserve"> PAGEREF _Toc11853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_Toc27005 </w:instrText>
      </w:r>
      <w:r>
        <w:rPr>
          <w:rFonts w:hint="eastAsia"/>
        </w:rPr>
        <w:fldChar w:fldCharType="separate"/>
      </w:r>
      <w:r>
        <w:rPr>
          <w:rFonts w:hint="eastAsia"/>
          <w:lang w:eastAsia="zh-CN"/>
        </w:rPr>
        <w:t>2. 权限控制：</w:t>
      </w:r>
      <w:r>
        <w:tab/>
      </w:r>
      <w:r>
        <w:rPr/>
        <w:fldChar w:fldCharType="begin"/>
      </w:r>
      <w:r>
        <w:instrText xml:space="preserve"> PAGEREF _Toc27005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_Toc25459 </w:instrText>
      </w:r>
      <w:r>
        <w:rPr>
          <w:rFonts w:hint="eastAsia"/>
        </w:rPr>
        <w:fldChar w:fldCharType="separate"/>
      </w:r>
      <w:r>
        <w:rPr>
          <w:rFonts w:hint="eastAsia"/>
          <w:lang w:eastAsia="zh-CN"/>
        </w:rPr>
        <w:t>3. 授权审核：</w:t>
      </w:r>
      <w:r>
        <w:tab/>
      </w:r>
      <w:r>
        <w:rPr/>
        <w:fldChar w:fldCharType="begin"/>
      </w:r>
      <w:r>
        <w:instrText xml:space="preserve"> PAGEREF _Toc25459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_Toc9461 </w:instrText>
      </w:r>
      <w:r>
        <w:rPr>
          <w:rFonts w:hint="eastAsia"/>
        </w:rPr>
        <w:fldChar w:fldCharType="separate"/>
      </w:r>
      <w:r>
        <w:rPr>
          <w:rFonts w:hint="eastAsia"/>
          <w:lang w:eastAsia="zh-CN"/>
        </w:rPr>
        <w:t>4. 随时取消授权：</w:t>
      </w:r>
      <w:r>
        <w:tab/>
      </w:r>
      <w:r>
        <w:rPr/>
        <w:fldChar w:fldCharType="begin"/>
      </w:r>
      <w:r>
        <w:instrText xml:space="preserve"> PAGEREF _Toc9461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_Toc31855 </w:instrText>
      </w:r>
      <w:r>
        <w:rPr>
          <w:rFonts w:hint="eastAsia"/>
        </w:rPr>
        <w:fldChar w:fldCharType="separate"/>
      </w:r>
      <w:r>
        <w:rPr>
          <w:rFonts w:hint="eastAsia"/>
          <w:lang w:eastAsia="zh-CN"/>
        </w:rPr>
        <w:t>5. 操作透明：</w:t>
      </w:r>
      <w:r>
        <w:tab/>
      </w:r>
      <w:r>
        <w:rPr/>
        <w:fldChar w:fldCharType="begin"/>
      </w:r>
      <w:r>
        <w:instrText xml:space="preserve"> PAGEREF _Toc31855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_Toc25452 </w:instrText>
      </w:r>
      <w:r>
        <w:rPr>
          <w:rFonts w:hint="eastAsia"/>
        </w:rPr>
        <w:fldChar w:fldCharType="separate"/>
      </w:r>
      <w:r>
        <w:rPr>
          <w:rFonts w:hint="eastAsia"/>
          <w:lang w:eastAsia="zh-CN"/>
        </w:rPr>
        <w:t>1. 数据集成与实时同步：</w:t>
      </w:r>
      <w:r>
        <w:tab/>
      </w:r>
      <w:r>
        <w:rPr/>
        <w:fldChar w:fldCharType="begin"/>
      </w:r>
      <w:r>
        <w:instrText xml:space="preserve"> PAGEREF _Toc25452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_Toc25060 </w:instrText>
      </w:r>
      <w:r>
        <w:rPr>
          <w:rFonts w:hint="eastAsia"/>
        </w:rPr>
        <w:fldChar w:fldCharType="separate"/>
      </w:r>
      <w:r>
        <w:rPr>
          <w:rFonts w:hint="eastAsia"/>
          <w:lang w:eastAsia="zh-CN"/>
        </w:rPr>
        <w:t>2. 用户界面展示：</w:t>
      </w:r>
      <w:r>
        <w:tab/>
      </w:r>
      <w:r>
        <w:rPr/>
        <w:fldChar w:fldCharType="begin"/>
      </w:r>
      <w:r>
        <w:instrText xml:space="preserve"> PAGEREF _Toc25060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_Toc6432 </w:instrText>
      </w:r>
      <w:r>
        <w:rPr>
          <w:rFonts w:hint="eastAsia"/>
        </w:rPr>
        <w:fldChar w:fldCharType="separate"/>
      </w:r>
      <w:r>
        <w:rPr>
          <w:rFonts w:hint="eastAsia"/>
          <w:lang w:eastAsia="zh-CN"/>
        </w:rPr>
        <w:t>3. 智能合约功能：</w:t>
      </w:r>
      <w:r>
        <w:tab/>
      </w:r>
      <w:r>
        <w:rPr/>
        <w:fldChar w:fldCharType="begin"/>
      </w:r>
      <w:r>
        <w:instrText xml:space="preserve"> PAGEREF _Toc6432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_Toc13488 </w:instrText>
      </w:r>
      <w:r>
        <w:rPr>
          <w:rFonts w:hint="eastAsia"/>
        </w:rPr>
        <w:fldChar w:fldCharType="separate"/>
      </w:r>
      <w:r>
        <w:rPr>
          <w:rFonts w:hint="eastAsia"/>
          <w:lang w:eastAsia="zh-CN"/>
        </w:rPr>
        <w:t>4. 区块链浏览器集成：</w:t>
      </w:r>
      <w:r>
        <w:tab/>
      </w:r>
      <w:r>
        <w:rPr/>
        <w:fldChar w:fldCharType="begin"/>
      </w:r>
      <w:r>
        <w:instrText xml:space="preserve"> PAGEREF _Toc13488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_Toc21160 </w:instrText>
      </w:r>
      <w:r>
        <w:rPr>
          <w:rFonts w:hint="eastAsia"/>
        </w:rPr>
        <w:fldChar w:fldCharType="separate"/>
      </w:r>
      <w:r>
        <w:rPr>
          <w:rFonts w:hint="eastAsia"/>
          <w:lang w:eastAsia="zh-CN"/>
        </w:rPr>
        <w:t>5. 第三方审计报告接入：</w:t>
      </w:r>
      <w:r>
        <w:tab/>
      </w:r>
      <w:r>
        <w:rPr/>
        <w:fldChar w:fldCharType="begin"/>
      </w:r>
      <w:r>
        <w:instrText xml:space="preserve"> PAGEREF _Toc21160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_Toc18806 </w:instrText>
      </w:r>
      <w:r>
        <w:rPr>
          <w:rFonts w:hint="eastAsia"/>
        </w:rPr>
        <w:fldChar w:fldCharType="separate"/>
      </w:r>
      <w:r>
        <w:rPr>
          <w:rFonts w:hint="eastAsia"/>
          <w:lang w:eastAsia="zh-CN"/>
        </w:rPr>
        <w:t>6. 多币种和多资产支持：</w:t>
      </w:r>
      <w:r>
        <w:tab/>
      </w:r>
      <w:r>
        <w:rPr/>
        <w:fldChar w:fldCharType="begin"/>
      </w:r>
      <w:r>
        <w:instrText xml:space="preserve"> PAGEREF _Toc18806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_Toc19165 </w:instrText>
      </w:r>
      <w:r>
        <w:rPr>
          <w:rFonts w:hint="eastAsia"/>
        </w:rPr>
        <w:fldChar w:fldCharType="separate"/>
      </w:r>
      <w:r>
        <w:rPr>
          <w:rFonts w:hint="eastAsia"/>
          <w:lang w:eastAsia="zh-CN"/>
        </w:rPr>
        <w:t>7. 安全性与隐私保护：</w:t>
      </w:r>
      <w:r>
        <w:tab/>
      </w:r>
      <w:r>
        <w:rPr/>
        <w:fldChar w:fldCharType="begin"/>
      </w:r>
      <w:r>
        <w:instrText xml:space="preserve"> PAGEREF _Toc19165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_Toc19815 </w:instrText>
      </w:r>
      <w:r>
        <w:rPr>
          <w:rFonts w:hint="eastAsia"/>
        </w:rPr>
        <w:fldChar w:fldCharType="separate"/>
      </w:r>
      <w:r>
        <w:rPr>
          <w:rFonts w:hint="eastAsia"/>
          <w:lang w:eastAsia="zh-CN"/>
        </w:rPr>
        <w:t>8. 教育与用户支持：</w:t>
      </w:r>
      <w:r>
        <w:tab/>
      </w:r>
      <w:r>
        <w:rPr/>
        <w:fldChar w:fldCharType="begin"/>
      </w:r>
      <w:r>
        <w:instrText xml:space="preserve"> PAGEREF _Toc19815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_Toc18684 </w:instrText>
      </w:r>
      <w:r>
        <w:rPr>
          <w:rFonts w:hint="eastAsia"/>
        </w:rPr>
        <w:fldChar w:fldCharType="separate"/>
      </w:r>
      <w:r>
        <w:rPr>
          <w:rFonts w:hint="eastAsia"/>
          <w:lang w:eastAsia="zh-CN"/>
        </w:rPr>
        <w:t>9. 反馈与优化机制：</w:t>
      </w:r>
      <w:r>
        <w:tab/>
      </w:r>
      <w:r>
        <w:rPr/>
        <w:fldChar w:fldCharType="begin"/>
      </w:r>
      <w:r>
        <w:instrText xml:space="preserve"> PAGEREF _Toc18684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_Toc18005 </w:instrText>
      </w:r>
      <w:r>
        <w:rPr>
          <w:rFonts w:hint="eastAsia"/>
        </w:rPr>
        <w:fldChar w:fldCharType="separate"/>
      </w:r>
      <w:r>
        <w:rPr>
          <w:rFonts w:hint="eastAsia"/>
          <w:lang w:eastAsia="zh-CN"/>
        </w:rPr>
        <w:t>10. 合规性与透明度：</w:t>
      </w:r>
      <w:r>
        <w:tab/>
      </w:r>
      <w:r>
        <w:rPr/>
        <w:fldChar w:fldCharType="begin"/>
      </w:r>
      <w:r>
        <w:instrText xml:space="preserve"> PAGEREF _Toc18005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_Toc20720 </w:instrText>
      </w:r>
      <w:r>
        <w:rPr>
          <w:rFonts w:hint="eastAsia"/>
        </w:rPr>
        <w:fldChar w:fldCharType="separate"/>
      </w:r>
      <w:r>
        <w:rPr>
          <w:rFonts w:hint="eastAsia"/>
          <w:lang w:eastAsia="zh-CN"/>
        </w:rPr>
        <w:t>11. 社区参与与监督：</w:t>
      </w:r>
      <w:r>
        <w:tab/>
      </w:r>
      <w:r>
        <w:rPr/>
        <w:fldChar w:fldCharType="begin"/>
      </w:r>
      <w:r>
        <w:instrText xml:space="preserve"> PAGEREF _Toc20720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_Toc28758 </w:instrText>
      </w:r>
      <w:r>
        <w:rPr>
          <w:rFonts w:hint="eastAsia"/>
        </w:rPr>
        <w:fldChar w:fldCharType="separate"/>
      </w:r>
      <w:r>
        <w:rPr>
          <w:rFonts w:hint="eastAsia"/>
        </w:rPr>
        <w:t>第二十一章、分布式存储区块链系统的开源项目地址</w:t>
      </w:r>
      <w:r>
        <w:tab/>
      </w:r>
      <w:r>
        <w:rPr/>
        <w:fldChar w:fldCharType="begin"/>
      </w:r>
      <w:r>
        <w:instrText xml:space="preserve"> PAGEREF _Toc28758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_Toc16109 </w:instrText>
      </w:r>
      <w:r>
        <w:rPr>
          <w:rFonts w:hint="eastAsia"/>
        </w:rPr>
        <w:fldChar w:fldCharType="separate"/>
      </w:r>
      <w:r>
        <w:rPr>
          <w:rFonts w:hint="eastAsia"/>
        </w:rPr>
        <w:t>第二十二章、Uto2 DePIN生态系统合规性分析报告</w:t>
      </w:r>
      <w:r>
        <w:tab/>
      </w:r>
      <w:r>
        <w:rPr/>
        <w:fldChar w:fldCharType="begin"/>
      </w:r>
      <w:r>
        <w:instrText xml:space="preserve"> PAGEREF _Toc16109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_Toc19839 </w:instrText>
      </w:r>
      <w:r>
        <w:rPr>
          <w:rFonts w:hint="eastAsia"/>
        </w:rPr>
        <w:fldChar w:fldCharType="separate"/>
      </w:r>
      <w:r>
        <w:rPr>
          <w:rFonts w:hint="eastAsia"/>
        </w:rPr>
        <w:t>一、报告概览</w:t>
      </w:r>
      <w:r>
        <w:tab/>
      </w:r>
      <w:r>
        <w:rPr/>
        <w:fldChar w:fldCharType="begin"/>
      </w:r>
      <w:r>
        <w:instrText xml:space="preserve"> PAGEREF _Toc19839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_Toc28852 </w:instrText>
      </w:r>
      <w:r>
        <w:rPr>
          <w:rFonts w:hint="eastAsia"/>
        </w:rPr>
        <w:fldChar w:fldCharType="separate"/>
      </w:r>
      <w:r>
        <w:rPr>
          <w:rFonts w:hint="eastAsia"/>
        </w:rPr>
        <w:t>二、背景介绍</w:t>
      </w:r>
      <w:r>
        <w:tab/>
      </w:r>
      <w:r>
        <w:rPr/>
        <w:fldChar w:fldCharType="begin"/>
      </w:r>
      <w:r>
        <w:instrText xml:space="preserve"> PAGEREF _Toc28852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_Toc8322 </w:instrText>
      </w:r>
      <w:r>
        <w:rPr>
          <w:rFonts w:hint="eastAsia"/>
        </w:rPr>
        <w:fldChar w:fldCharType="separate"/>
      </w:r>
      <w:r>
        <w:rPr>
          <w:rFonts w:hint="eastAsia"/>
        </w:rPr>
        <w:t>三、合规性分析</w:t>
      </w:r>
      <w:r>
        <w:tab/>
      </w:r>
      <w:r>
        <w:rPr/>
        <w:fldChar w:fldCharType="begin"/>
      </w:r>
      <w:r>
        <w:instrText xml:space="preserve"> PAGEREF _Toc8322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_Toc29250 </w:instrText>
      </w:r>
      <w:r>
        <w:rPr>
          <w:rFonts w:hint="eastAsia"/>
        </w:rPr>
        <w:fldChar w:fldCharType="separate"/>
      </w:r>
      <w:r>
        <w:rPr>
          <w:rFonts w:hint="eastAsia"/>
        </w:rPr>
        <w:t>四、用户收益来源分析</w:t>
      </w:r>
      <w:r>
        <w:tab/>
      </w:r>
      <w:r>
        <w:rPr/>
        <w:fldChar w:fldCharType="begin"/>
      </w:r>
      <w:r>
        <w:instrText xml:space="preserve"> PAGEREF _Toc29250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_Toc4404 </w:instrText>
      </w:r>
      <w:r>
        <w:rPr>
          <w:rFonts w:hint="eastAsia"/>
        </w:rPr>
        <w:fldChar w:fldCharType="separate"/>
      </w:r>
      <w:r>
        <w:rPr>
          <w:rFonts w:hint="eastAsia"/>
        </w:rPr>
        <w:t>五、合规性措施</w:t>
      </w:r>
      <w:r>
        <w:tab/>
      </w:r>
      <w:r>
        <w:rPr/>
        <w:fldChar w:fldCharType="begin"/>
      </w:r>
      <w:r>
        <w:instrText xml:space="preserve"> PAGEREF _Toc4404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_Toc4283 </w:instrText>
      </w:r>
      <w:r>
        <w:rPr>
          <w:rFonts w:hint="eastAsia"/>
        </w:rPr>
        <w:fldChar w:fldCharType="separate"/>
      </w:r>
      <w:r>
        <w:rPr>
          <w:rFonts w:hint="eastAsia"/>
        </w:rPr>
        <w:t>六、结论与建议</w:t>
      </w:r>
      <w:r>
        <w:tab/>
      </w:r>
      <w:r>
        <w:rPr/>
        <w:fldChar w:fldCharType="begin"/>
      </w:r>
      <w:r>
        <w:instrText xml:space="preserve"> PAGEREF _Toc4283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_Toc29251 </w:instrText>
      </w:r>
      <w:r>
        <w:rPr>
          <w:rFonts w:hint="eastAsia"/>
        </w:rPr>
        <w:fldChar w:fldCharType="separate"/>
      </w:r>
      <w:r>
        <w:rPr>
          <w:rFonts w:hint="eastAsia"/>
        </w:rPr>
        <w:t>七、附录</w:t>
      </w:r>
      <w:r>
        <w:tab/>
      </w:r>
      <w:r>
        <w:rPr/>
        <w:fldChar w:fldCharType="begin"/>
      </w:r>
      <w:r>
        <w:instrText xml:space="preserve"> PAGEREF _Toc29251 \h </w:instrText>
      </w:r>
      <w:r>
        <w:rPr/>
        <w:fldChar w:fldCharType="separate"/>
      </w:r>
      <w:r>
        <w:t>66</w:t>
      </w:r>
      <w:r>
        <w:rPr/>
        <w:fldChar w:fldCharType="end"/>
      </w:r>
      <w:r>
        <w:rPr>
          <w:rFonts w:hint="eastAsia"/>
        </w:rPr>
        <w:fldChar w:fldCharType="end"/>
      </w:r>
    </w:p>
    <w:p>
      <w:pPr>
        <w:pStyle w:val="style0"/>
        <w:rPr>
          <w:rFonts w:hint="eastAsia"/>
        </w:rPr>
      </w:pPr>
      <w:r>
        <w:rPr>
          <w:rFonts w:hint="eastAsia"/>
        </w:rPr>
        <w:fldChar w:fldCharType="end"/>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2024.7.15</w:t>
      </w:r>
    </w:p>
    <w:p>
      <w:pPr>
        <w:pStyle w:val="style0"/>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15</w:t>
      </w:r>
      <w:r>
        <w:rPr>
          <w:rFonts w:hint="eastAsia"/>
        </w:rPr>
        <w:t>日</w:t>
      </w:r>
    </w:p>
    <w:bookmarkStart w:id="0" w:name="_Toc16775"/>
    <w:bookmarkStart w:id="1" w:name="_Toc21243"/>
    <w:bookmarkStart w:id="2" w:name="_Toc21464"/>
    <w:bookmarkStart w:id="3" w:name="_Toc22041"/>
    <w:bookmarkStart w:id="4" w:name="_Toc26743"/>
    <w:bookmarkStart w:id="5" w:name="_Toc14920"/>
    <w:bookmarkStart w:id="6" w:name="_Toc29862"/>
    <w:bookmarkStart w:id="7" w:name="_Toc26564"/>
    <w:bookmarkStart w:id="8" w:name="_Toc21697"/>
    <w:bookmarkStart w:id="9" w:name="_Toc19058"/>
    <w:bookmarkStart w:id="10" w:name="_Toc21947"/>
    <w:bookmarkStart w:id="11" w:name="_Toc21786"/>
    <w:bookmarkStart w:id="12" w:name="_Toc21054"/>
    <w:bookmarkStart w:id="13" w:name="_Toc24548"/>
    <w:p>
      <w:pPr>
        <w:pStyle w:val="style0"/>
        <w:outlineLvl w:val="0"/>
        <w:rPr>
          <w:rFonts w:hint="eastAsia"/>
        </w:rPr>
      </w:pPr>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w:t>
      </w:r>
      <w:bookmarkStart w:id="14" w:name="_GoBack"/>
      <w:bookmarkEnd w:id="14"/>
      <w:r>
        <w:rPr>
          <w:rFonts w:hint="eastAsia"/>
        </w:rPr>
        <w:t>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5" w:name="_Toc12229"/>
    <w:bookmarkStart w:id="16" w:name="_Toc6868"/>
    <w:bookmarkStart w:id="17" w:name="_Toc11676"/>
    <w:bookmarkStart w:id="18" w:name="_Toc8900"/>
    <w:bookmarkStart w:id="19" w:name="_Toc23278"/>
    <w:bookmarkStart w:id="20" w:name="_Toc24403"/>
    <w:bookmarkStart w:id="21" w:name="_Toc31724"/>
    <w:bookmarkStart w:id="22" w:name="_Toc8235"/>
    <w:bookmarkStart w:id="23" w:name="_Toc24482"/>
    <w:bookmarkStart w:id="24" w:name="_Toc19497"/>
    <w:bookmarkStart w:id="25" w:name="_Toc19105"/>
    <w:bookmarkStart w:id="26" w:name="_Toc17554"/>
    <w:bookmarkStart w:id="27" w:name="_Toc2655"/>
    <w:bookmarkStart w:id="28" w:name="_Toc29363"/>
    <w:p>
      <w:pPr>
        <w:pStyle w:val="style0"/>
        <w:outlineLvl w:val="0"/>
        <w:rPr>
          <w:rFonts w:hint="eastAsia"/>
        </w:rPr>
      </w:pPr>
      <w:r>
        <w:rPr>
          <w:rFonts w:hint="eastAsia"/>
        </w:rPr>
        <w:t>第一章：Uto DePIN网络概述</w:t>
      </w:r>
      <w:bookmarkEnd w:id="15"/>
      <w:bookmarkEnd w:id="16"/>
      <w:bookmarkEnd w:id="17"/>
      <w:bookmarkEnd w:id="18"/>
      <w:bookmarkEnd w:id="19"/>
      <w:bookmarkEnd w:id="20"/>
      <w:bookmarkEnd w:id="21"/>
      <w:bookmarkEnd w:id="22"/>
      <w:bookmarkEnd w:id="23"/>
      <w:bookmarkEnd w:id="24"/>
      <w:bookmarkEnd w:id="25"/>
      <w:bookmarkEnd w:id="26"/>
      <w:bookmarkEnd w:id="27"/>
      <w:bookmarkEnd w:id="28"/>
    </w:p>
    <w:bookmarkStart w:id="29" w:name="_Toc12538"/>
    <w:bookmarkStart w:id="30" w:name="_Toc22037"/>
    <w:bookmarkStart w:id="31" w:name="_Toc30591"/>
    <w:bookmarkStart w:id="32" w:name="_Toc18059"/>
    <w:bookmarkStart w:id="33" w:name="_Toc2739"/>
    <w:bookmarkStart w:id="34" w:name="_Toc18251"/>
    <w:bookmarkStart w:id="35" w:name="_Toc700"/>
    <w:bookmarkStart w:id="36" w:name="_Toc9658"/>
    <w:bookmarkStart w:id="37" w:name="_Toc5965"/>
    <w:bookmarkStart w:id="38" w:name="_Toc1761"/>
    <w:bookmarkStart w:id="39" w:name="_Toc28787"/>
    <w:bookmarkStart w:id="40" w:name="_Toc15472"/>
    <w:bookmarkStart w:id="41" w:name="_Toc4302"/>
    <w:bookmarkStart w:id="42" w:name="_Toc7938"/>
    <w:p>
      <w:pPr>
        <w:pStyle w:val="style0"/>
        <w:outlineLvl w:val="1"/>
        <w:rPr>
          <w:rFonts w:hint="eastAsia"/>
        </w:rPr>
      </w:pPr>
      <w:r>
        <w:rPr>
          <w:rFonts w:hint="eastAsia"/>
        </w:rPr>
        <w:t>1 网络概念</w:t>
      </w:r>
      <w:bookmarkEnd w:id="29"/>
      <w:bookmarkEnd w:id="30"/>
      <w:bookmarkEnd w:id="31"/>
      <w:bookmarkEnd w:id="32"/>
      <w:bookmarkEnd w:id="33"/>
      <w:bookmarkEnd w:id="34"/>
      <w:bookmarkEnd w:id="35"/>
      <w:bookmarkEnd w:id="36"/>
      <w:bookmarkEnd w:id="37"/>
      <w:bookmarkEnd w:id="38"/>
      <w:bookmarkEnd w:id="39"/>
      <w:bookmarkEnd w:id="40"/>
      <w:bookmarkEnd w:id="41"/>
      <w:bookmarkEnd w:id="42"/>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43" w:name="_Toc9262"/>
    <w:bookmarkStart w:id="44" w:name="_Toc10959"/>
    <w:bookmarkStart w:id="45" w:name="_Toc19026"/>
    <w:bookmarkStart w:id="46" w:name="_Toc31926"/>
    <w:bookmarkStart w:id="47" w:name="_Toc3884"/>
    <w:bookmarkStart w:id="48" w:name="_Toc4670"/>
    <w:bookmarkStart w:id="49" w:name="_Toc18118"/>
    <w:bookmarkStart w:id="50" w:name="_Toc27454"/>
    <w:bookmarkStart w:id="51" w:name="_Toc12038"/>
    <w:bookmarkStart w:id="52" w:name="_Toc22568"/>
    <w:bookmarkStart w:id="53" w:name="_Toc16048"/>
    <w:bookmarkStart w:id="54" w:name="_Toc25557"/>
    <w:bookmarkStart w:id="55" w:name="_Toc23654"/>
    <w:bookmarkStart w:id="56" w:name="_Toc22865"/>
    <w:p>
      <w:pPr>
        <w:pStyle w:val="style0"/>
        <w:outlineLvl w:val="1"/>
        <w:rPr>
          <w:rFonts w:hint="eastAsia"/>
        </w:rPr>
      </w:pPr>
      <w:r>
        <w:rPr>
          <w:rFonts w:hint="eastAsia"/>
        </w:rPr>
        <w:t>2 核心理念</w:t>
      </w:r>
      <w:bookmarkEnd w:id="43"/>
      <w:bookmarkEnd w:id="44"/>
      <w:bookmarkEnd w:id="45"/>
      <w:bookmarkEnd w:id="46"/>
      <w:bookmarkEnd w:id="47"/>
      <w:bookmarkEnd w:id="48"/>
      <w:bookmarkEnd w:id="49"/>
      <w:bookmarkEnd w:id="50"/>
      <w:bookmarkEnd w:id="51"/>
      <w:bookmarkEnd w:id="52"/>
      <w:bookmarkEnd w:id="53"/>
      <w:bookmarkEnd w:id="54"/>
      <w:bookmarkEnd w:id="55"/>
      <w:bookmarkEnd w:id="56"/>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57" w:name="_Toc6488"/>
    <w:bookmarkStart w:id="58" w:name="_Toc2929"/>
    <w:bookmarkStart w:id="59" w:name="_Toc8558"/>
    <w:bookmarkStart w:id="60" w:name="_Toc929"/>
    <w:bookmarkStart w:id="61" w:name="_Toc31356"/>
    <w:bookmarkStart w:id="62" w:name="_Toc30480"/>
    <w:bookmarkStart w:id="63" w:name="_Toc5778"/>
    <w:bookmarkStart w:id="64" w:name="_Toc28954"/>
    <w:bookmarkStart w:id="65" w:name="_Toc18261"/>
    <w:bookmarkStart w:id="66" w:name="_Toc22259"/>
    <w:bookmarkStart w:id="67" w:name="_Toc21982"/>
    <w:bookmarkStart w:id="68" w:name="_Toc21099"/>
    <w:bookmarkStart w:id="69" w:name="_Toc24977"/>
    <w:bookmarkStart w:id="70" w:name="_Toc25701"/>
    <w:p>
      <w:pPr>
        <w:pStyle w:val="style0"/>
        <w:outlineLvl w:val="1"/>
        <w:rPr>
          <w:rFonts w:hint="eastAsia"/>
        </w:rPr>
      </w:pPr>
      <w:r>
        <w:rPr>
          <w:rFonts w:hint="eastAsia"/>
        </w:rPr>
        <w:t>3 生态系统架构</w:t>
      </w:r>
      <w:bookmarkEnd w:id="57"/>
      <w:bookmarkEnd w:id="58"/>
      <w:bookmarkEnd w:id="59"/>
      <w:bookmarkEnd w:id="60"/>
      <w:bookmarkEnd w:id="61"/>
      <w:bookmarkEnd w:id="62"/>
      <w:bookmarkEnd w:id="63"/>
      <w:bookmarkEnd w:id="64"/>
      <w:bookmarkEnd w:id="65"/>
      <w:bookmarkEnd w:id="66"/>
      <w:bookmarkEnd w:id="67"/>
      <w:bookmarkEnd w:id="68"/>
      <w:bookmarkEnd w:id="69"/>
      <w:bookmarkEnd w:id="70"/>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71" w:name="_Toc9534"/>
    <w:bookmarkStart w:id="72" w:name="_Toc32282"/>
    <w:bookmarkStart w:id="73" w:name="_Toc2291"/>
    <w:bookmarkStart w:id="74" w:name="_Toc18847"/>
    <w:bookmarkStart w:id="75" w:name="_Toc28158"/>
    <w:bookmarkStart w:id="76" w:name="_Toc6544"/>
    <w:bookmarkStart w:id="77" w:name="_Toc288"/>
    <w:bookmarkStart w:id="78" w:name="_Toc32452"/>
    <w:bookmarkStart w:id="79" w:name="_Toc23086"/>
    <w:bookmarkStart w:id="80" w:name="_Toc18326"/>
    <w:bookmarkStart w:id="81" w:name="_Toc28951"/>
    <w:bookmarkStart w:id="82" w:name="_Toc20652"/>
    <w:bookmarkStart w:id="83" w:name="_Toc11216"/>
    <w:bookmarkStart w:id="84" w:name="_Toc28181"/>
    <w:p>
      <w:pPr>
        <w:pStyle w:val="style0"/>
        <w:outlineLvl w:val="1"/>
        <w:rPr>
          <w:rFonts w:hint="eastAsia"/>
        </w:rPr>
      </w:pPr>
      <w:r>
        <w:rPr>
          <w:rFonts w:hint="eastAsia"/>
        </w:rPr>
        <w:t>4 技术与业务模式创新</w:t>
      </w:r>
      <w:bookmarkEnd w:id="71"/>
      <w:bookmarkEnd w:id="72"/>
      <w:bookmarkEnd w:id="73"/>
      <w:bookmarkEnd w:id="74"/>
      <w:bookmarkEnd w:id="75"/>
      <w:bookmarkEnd w:id="76"/>
      <w:bookmarkEnd w:id="77"/>
      <w:bookmarkEnd w:id="78"/>
      <w:bookmarkEnd w:id="79"/>
      <w:bookmarkEnd w:id="80"/>
      <w:bookmarkEnd w:id="81"/>
      <w:bookmarkEnd w:id="82"/>
      <w:bookmarkEnd w:id="83"/>
      <w:bookmarkEnd w:id="84"/>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85" w:name="_Toc2335"/>
    <w:bookmarkStart w:id="86" w:name="_Toc19504"/>
    <w:bookmarkStart w:id="87" w:name="_Toc16794"/>
    <w:bookmarkStart w:id="88" w:name="_Toc16555"/>
    <w:bookmarkStart w:id="89" w:name="_Toc21492"/>
    <w:bookmarkStart w:id="90" w:name="_Toc18301"/>
    <w:bookmarkStart w:id="91" w:name="_Toc19929"/>
    <w:bookmarkStart w:id="92" w:name="_Toc11033"/>
    <w:bookmarkStart w:id="93" w:name="_Toc20245"/>
    <w:bookmarkStart w:id="94" w:name="_Toc636"/>
    <w:bookmarkStart w:id="95" w:name="_Toc14112"/>
    <w:bookmarkStart w:id="96" w:name="_Toc14579"/>
    <w:bookmarkStart w:id="97" w:name="_Toc2868"/>
    <w:bookmarkStart w:id="98" w:name="_Toc1394"/>
    <w:p>
      <w:pPr>
        <w:pStyle w:val="style0"/>
        <w:outlineLvl w:val="0"/>
        <w:rPr>
          <w:rFonts w:hint="eastAsia"/>
        </w:rPr>
      </w:pPr>
      <w:r>
        <w:rPr>
          <w:rFonts w:hint="eastAsia"/>
        </w:rPr>
        <w:t>第二章：用户权益与社区治理</w:t>
      </w:r>
      <w:bookmarkEnd w:id="85"/>
      <w:bookmarkEnd w:id="86"/>
      <w:bookmarkEnd w:id="87"/>
      <w:bookmarkEnd w:id="88"/>
      <w:bookmarkEnd w:id="89"/>
      <w:bookmarkEnd w:id="90"/>
      <w:bookmarkEnd w:id="91"/>
      <w:bookmarkEnd w:id="92"/>
      <w:bookmarkEnd w:id="93"/>
      <w:bookmarkEnd w:id="94"/>
      <w:bookmarkEnd w:id="95"/>
      <w:bookmarkEnd w:id="96"/>
      <w:bookmarkEnd w:id="97"/>
      <w:bookmarkEnd w:id="98"/>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99" w:name="_Toc27419"/>
    <w:bookmarkStart w:id="100" w:name="_Toc30970"/>
    <w:bookmarkStart w:id="101" w:name="_Toc4638"/>
    <w:bookmarkStart w:id="102" w:name="_Toc7487"/>
    <w:bookmarkStart w:id="103" w:name="_Toc20774"/>
    <w:bookmarkStart w:id="104" w:name="_Toc4849"/>
    <w:bookmarkStart w:id="105" w:name="_Toc8008"/>
    <w:bookmarkStart w:id="106" w:name="_Toc8738"/>
    <w:bookmarkStart w:id="107" w:name="_Toc7187"/>
    <w:bookmarkStart w:id="108" w:name="_Toc2526"/>
    <w:bookmarkStart w:id="109" w:name="_Toc25098"/>
    <w:bookmarkStart w:id="110" w:name="_Toc22803"/>
    <w:bookmarkStart w:id="111" w:name="_Toc1754"/>
    <w:bookmarkStart w:id="112" w:name="_Toc17027"/>
    <w:p>
      <w:pPr>
        <w:pStyle w:val="style0"/>
        <w:outlineLvl w:val="0"/>
        <w:rPr>
          <w:rFonts w:hint="eastAsia"/>
        </w:rPr>
      </w:pPr>
      <w:r>
        <w:rPr>
          <w:rFonts w:hint="eastAsia"/>
        </w:rPr>
        <w:t>第三章：收益与分配机制</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13" w:name="_Toc16835"/>
    <w:bookmarkStart w:id="114" w:name="_Toc28819"/>
    <w:bookmarkStart w:id="115" w:name="_Toc25678"/>
    <w:bookmarkStart w:id="116" w:name="_Toc22717"/>
    <w:bookmarkStart w:id="117" w:name="_Toc3170"/>
    <w:bookmarkStart w:id="118" w:name="_Toc2686"/>
    <w:bookmarkStart w:id="119" w:name="_Toc12652"/>
    <w:bookmarkStart w:id="120" w:name="_Toc2380"/>
    <w:bookmarkStart w:id="121" w:name="_Toc25908"/>
    <w:bookmarkStart w:id="122" w:name="_Toc23491"/>
    <w:bookmarkStart w:id="123" w:name="_Toc27112"/>
    <w:bookmarkStart w:id="124" w:name="_Toc2186"/>
    <w:bookmarkStart w:id="125" w:name="_Toc16681"/>
    <w:bookmarkStart w:id="126" w:name="_Toc24712"/>
    <w:p>
      <w:pPr>
        <w:pStyle w:val="style0"/>
        <w:outlineLvl w:val="0"/>
        <w:rPr>
          <w:rFonts w:hint="eastAsia"/>
        </w:rPr>
      </w:pPr>
      <w:r>
        <w:rPr>
          <w:rFonts w:hint="eastAsia"/>
        </w:rPr>
        <w:t>第四章：受限功能与合规性</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bookmarkStart w:id="127" w:name="_Toc13372"/>
    <w:bookmarkStart w:id="128" w:name="_Toc528"/>
    <w:bookmarkStart w:id="129" w:name="_Toc26620"/>
    <w:bookmarkStart w:id="130" w:name="_Toc11464"/>
    <w:bookmarkStart w:id="131" w:name="_Toc7628"/>
    <w:bookmarkStart w:id="132" w:name="_Toc11509"/>
    <w:bookmarkStart w:id="133" w:name="_Toc4245"/>
    <w:bookmarkStart w:id="134" w:name="_Toc6647"/>
    <w:bookmarkStart w:id="135" w:name="_Toc9106"/>
    <w:bookmarkStart w:id="136" w:name="_Toc5586"/>
    <w:bookmarkStart w:id="137" w:name="_Toc13291"/>
    <w:bookmarkStart w:id="138" w:name="_Toc28706"/>
    <w:bookmarkStart w:id="139" w:name="_Toc32073"/>
    <w:bookmarkStart w:id="140" w:name="_Toc10944"/>
    <w:p>
      <w:pPr>
        <w:pStyle w:val="style0"/>
        <w:outlineLvl w:val="1"/>
        <w:rPr>
          <w:rFonts w:hint="eastAsia"/>
        </w:rPr>
      </w:pPr>
      <w:r>
        <w:rPr>
          <w:rFonts w:hint="eastAsia"/>
        </w:rPr>
        <w:t>1 大陆用户功能限制</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41" w:name="_Toc617"/>
    <w:bookmarkStart w:id="142" w:name="_Toc1159"/>
    <w:bookmarkStart w:id="143" w:name="_Toc29761"/>
    <w:bookmarkStart w:id="144" w:name="_Toc25055"/>
    <w:bookmarkStart w:id="145" w:name="_Toc26948"/>
    <w:bookmarkStart w:id="146" w:name="_Toc4118"/>
    <w:bookmarkStart w:id="147" w:name="_Toc1591"/>
    <w:bookmarkStart w:id="148" w:name="_Toc31791"/>
    <w:bookmarkStart w:id="149" w:name="_Toc31067"/>
    <w:bookmarkStart w:id="150" w:name="_Toc31734"/>
    <w:bookmarkStart w:id="151" w:name="_Toc10290"/>
    <w:bookmarkStart w:id="152" w:name="_Toc3606"/>
    <w:bookmarkStart w:id="153" w:name="_Toc27683"/>
    <w:bookmarkStart w:id="154" w:name="_Toc13169"/>
    <w:p>
      <w:pPr>
        <w:pStyle w:val="style0"/>
        <w:outlineLvl w:val="1"/>
        <w:rPr>
          <w:rFonts w:hint="eastAsia"/>
        </w:rPr>
      </w:pPr>
      <w:r>
        <w:rPr>
          <w:rFonts w:hint="eastAsia"/>
        </w:rPr>
        <w:t>2 功能恢复条件</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55" w:name="_Toc10347"/>
    <w:bookmarkStart w:id="156" w:name="_Toc4966"/>
    <w:bookmarkStart w:id="157" w:name="_Toc26812"/>
    <w:bookmarkStart w:id="158" w:name="_Toc23834"/>
    <w:bookmarkStart w:id="159" w:name="_Toc1273"/>
    <w:bookmarkStart w:id="160" w:name="_Toc19090"/>
    <w:bookmarkStart w:id="161" w:name="_Toc16442"/>
    <w:bookmarkStart w:id="162" w:name="_Toc5956"/>
    <w:bookmarkStart w:id="163" w:name="_Toc29886"/>
    <w:bookmarkStart w:id="164" w:name="_Toc8718"/>
    <w:bookmarkStart w:id="165" w:name="_Toc7117"/>
    <w:bookmarkStart w:id="166" w:name="_Toc17460"/>
    <w:bookmarkStart w:id="167" w:name="_Toc11437"/>
    <w:bookmarkStart w:id="168" w:name="_Toc9920"/>
    <w:p>
      <w:pPr>
        <w:pStyle w:val="style0"/>
        <w:outlineLvl w:val="1"/>
        <w:rPr>
          <w:rFonts w:hint="eastAsia"/>
        </w:rPr>
      </w:pPr>
      <w:r>
        <w:rPr>
          <w:rFonts w:hint="eastAsia"/>
        </w:rPr>
        <w:t>3 合规性与政策遵循</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69" w:name="_Toc6323"/>
    <w:bookmarkStart w:id="170" w:name="_Toc12599"/>
    <w:bookmarkStart w:id="171" w:name="_Toc1208"/>
    <w:bookmarkStart w:id="172" w:name="_Toc11379"/>
    <w:bookmarkStart w:id="173" w:name="_Toc11556"/>
    <w:bookmarkStart w:id="174" w:name="_Toc8105"/>
    <w:bookmarkStart w:id="175" w:name="_Toc24742"/>
    <w:bookmarkStart w:id="176" w:name="_Toc28444"/>
    <w:bookmarkStart w:id="177" w:name="_Toc24669"/>
    <w:bookmarkStart w:id="178" w:name="_Toc4292"/>
    <w:bookmarkStart w:id="179" w:name="_Toc31501"/>
    <w:bookmarkStart w:id="180" w:name="_Toc1538"/>
    <w:bookmarkStart w:id="181" w:name="_Toc7766"/>
    <w:bookmarkStart w:id="182" w:name="_Toc6749"/>
    <w:p>
      <w:pPr>
        <w:pStyle w:val="style0"/>
        <w:outlineLvl w:val="0"/>
        <w:rPr>
          <w:rFonts w:hint="eastAsia"/>
        </w:rPr>
      </w:pPr>
      <w:r>
        <w:rPr>
          <w:rFonts w:hint="eastAsia"/>
        </w:rPr>
        <w:t>第五章、系统机制与结算方案</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bookmarkStart w:id="183" w:name="_Toc12404"/>
    <w:bookmarkStart w:id="184" w:name="_Toc1158"/>
    <w:bookmarkStart w:id="185" w:name="_Toc15274"/>
    <w:bookmarkStart w:id="186" w:name="_Toc27431"/>
    <w:bookmarkStart w:id="187" w:name="_Toc18292"/>
    <w:bookmarkStart w:id="188" w:name="_Toc20517"/>
    <w:bookmarkStart w:id="189" w:name="_Toc19932"/>
    <w:bookmarkStart w:id="190" w:name="_Toc15317"/>
    <w:bookmarkStart w:id="191" w:name="_Toc7743"/>
    <w:bookmarkStart w:id="192" w:name="_Toc11117"/>
    <w:bookmarkStart w:id="193" w:name="_Toc8412"/>
    <w:bookmarkStart w:id="194" w:name="_Toc22593"/>
    <w:bookmarkStart w:id="195" w:name="_Toc17541"/>
    <w:bookmarkStart w:id="196" w:name="_Toc13783"/>
    <w:p>
      <w:pPr>
        <w:pStyle w:val="style0"/>
        <w:outlineLvl w:val="1"/>
        <w:rPr>
          <w:rFonts w:hint="eastAsia"/>
        </w:rPr>
      </w:pPr>
      <w:r>
        <w:rPr>
          <w:rFonts w:hint="eastAsia"/>
        </w:rPr>
        <w:t>1 代币基本信息</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197" w:name="_Toc13540"/>
    <w:bookmarkStart w:id="198" w:name="_Toc3859"/>
    <w:bookmarkStart w:id="199" w:name="_Toc24893"/>
    <w:bookmarkStart w:id="200" w:name="_Toc1298"/>
    <w:bookmarkStart w:id="201" w:name="_Toc1576"/>
    <w:bookmarkStart w:id="202" w:name="_Toc14640"/>
    <w:bookmarkStart w:id="203" w:name="_Toc14357"/>
    <w:bookmarkStart w:id="204" w:name="_Toc12665"/>
    <w:bookmarkStart w:id="205" w:name="_Toc30205"/>
    <w:bookmarkStart w:id="206" w:name="_Toc9222"/>
    <w:bookmarkStart w:id="207" w:name="_Toc11758"/>
    <w:bookmarkStart w:id="208" w:name="_Toc13127"/>
    <w:bookmarkStart w:id="209" w:name="_Toc2957"/>
    <w:bookmarkStart w:id="210" w:name="_Toc9131"/>
    <w:p>
      <w:pPr>
        <w:pStyle w:val="style0"/>
        <w:outlineLvl w:val="1"/>
        <w:rPr>
          <w:rFonts w:hint="eastAsia"/>
        </w:rPr>
      </w:pPr>
      <w:r>
        <w:rPr>
          <w:rFonts w:hint="eastAsia"/>
        </w:rPr>
        <w:t>2 代币特性</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11" w:name="_Toc28078"/>
    <w:bookmarkStart w:id="212" w:name="_Toc19525"/>
    <w:bookmarkStart w:id="213" w:name="_Toc4584"/>
    <w:bookmarkStart w:id="214" w:name="_Toc27769"/>
    <w:bookmarkStart w:id="215" w:name="_Toc21640"/>
    <w:bookmarkStart w:id="216" w:name="_Toc29296"/>
    <w:bookmarkStart w:id="217" w:name="_Toc17607"/>
    <w:bookmarkStart w:id="218" w:name="_Toc22889"/>
    <w:bookmarkStart w:id="219" w:name="_Toc3161"/>
    <w:bookmarkStart w:id="220" w:name="_Toc20439"/>
    <w:bookmarkStart w:id="221" w:name="_Toc11960"/>
    <w:bookmarkStart w:id="222" w:name="_Toc18829"/>
    <w:bookmarkStart w:id="223" w:name="_Toc4608"/>
    <w:bookmarkStart w:id="224" w:name="_Toc28629"/>
    <w:p>
      <w:pPr>
        <w:pStyle w:val="style0"/>
        <w:outlineLvl w:val="1"/>
        <w:rPr>
          <w:rFonts w:hint="eastAsia"/>
        </w:rPr>
      </w:pPr>
      <w:r>
        <w:rPr>
          <w:rFonts w:hint="eastAsia"/>
        </w:rPr>
        <w:t>4 代币价值体系</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225" w:name="_Toc24486"/>
    <w:bookmarkStart w:id="226" w:name="_Toc26765"/>
    <w:bookmarkStart w:id="227" w:name="_Toc29778"/>
    <w:bookmarkStart w:id="228" w:name="_Toc25853"/>
    <w:bookmarkStart w:id="229" w:name="_Toc11214"/>
    <w:bookmarkStart w:id="230" w:name="_Toc22013"/>
    <w:bookmarkStart w:id="231" w:name="_Toc15344"/>
    <w:bookmarkStart w:id="232" w:name="_Toc16883"/>
    <w:bookmarkStart w:id="233" w:name="_Toc31835"/>
    <w:bookmarkStart w:id="234" w:name="_Toc21545"/>
    <w:bookmarkStart w:id="235" w:name="_Toc4407"/>
    <w:bookmarkStart w:id="236" w:name="_Toc20962"/>
    <w:bookmarkStart w:id="237" w:name="_Toc17028"/>
    <w:bookmarkStart w:id="238" w:name="_Toc1810"/>
    <w:p>
      <w:pPr>
        <w:pStyle w:val="style0"/>
        <w:outlineLvl w:val="1"/>
        <w:rPr>
          <w:rFonts w:hint="eastAsia"/>
        </w:rPr>
      </w:pPr>
      <w:r>
        <w:rPr>
          <w:rFonts w:hint="eastAsia"/>
        </w:rPr>
        <w:t>95计费示例：</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239" w:name="_Toc23318"/>
    <w:bookmarkStart w:id="240" w:name="_Toc21347"/>
    <w:bookmarkStart w:id="241" w:name="_Toc30826"/>
    <w:bookmarkStart w:id="242" w:name="_Toc26111"/>
    <w:bookmarkStart w:id="243" w:name="_Toc6593"/>
    <w:bookmarkStart w:id="244" w:name="_Toc23095"/>
    <w:bookmarkStart w:id="245" w:name="_Toc9846"/>
    <w:bookmarkStart w:id="246" w:name="_Toc28946"/>
    <w:bookmarkStart w:id="247" w:name="_Toc26513"/>
    <w:bookmarkStart w:id="248" w:name="_Toc28726"/>
    <w:bookmarkStart w:id="249" w:name="_Toc25031"/>
    <w:bookmarkStart w:id="250" w:name="_Toc2932"/>
    <w:bookmarkStart w:id="251" w:name="_Toc830"/>
    <w:bookmarkStart w:id="252" w:name="_Toc22559"/>
    <w:p>
      <w:pPr>
        <w:pStyle w:val="style0"/>
        <w:outlineLvl w:val="1"/>
        <w:rPr>
          <w:rFonts w:hint="eastAsia"/>
        </w:rPr>
      </w:pPr>
      <w:r>
        <w:rPr>
          <w:rFonts w:hint="eastAsia"/>
        </w:rPr>
        <w:t>2、资金分配与铸币：</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pPr>
        <w:pStyle w:val="style0"/>
        <w:rPr>
          <w:rFonts w:hint="eastAsia"/>
        </w:rPr>
      </w:pPr>
      <w:r>
        <w:rPr>
          <w:rFonts w:hint="eastAsia"/>
        </w:rPr>
        <w:t xml:space="preserve"> 节点黄金铸币概述：</w:t>
      </w:r>
    </w:p>
    <w:p>
      <w:pPr>
        <w:pStyle w:val="style0"/>
        <w:rPr>
          <w:rFonts w:hint="eastAsia"/>
        </w:rPr>
      </w:pPr>
      <w:r>
        <w:rPr>
          <w:rFonts w:hint="eastAsia"/>
        </w:rPr>
        <w:t xml:space="preserve">   节点黄金铸币功能是指通过建立DePIN节点、云电脑、广告商等基础设施，从上游合作伙伴处</w:t>
      </w:r>
      <w:r>
        <w:rPr>
          <w:rFonts w:hint="default"/>
          <w:lang w:val="en-US"/>
        </w:rPr>
        <w:t>(</w:t>
      </w:r>
      <w:r>
        <w:rPr>
          <w:rFonts w:hint="eastAsia"/>
          <w:lang w:val="en-US" w:eastAsia="zh-CN"/>
        </w:rPr>
        <w:t>任务池资金</w:t>
      </w:r>
      <w:r>
        <w:rPr>
          <w:rFonts w:hint="default"/>
          <w:lang w:val="en-US"/>
        </w:rPr>
        <w:t>)</w:t>
      </w:r>
      <w:r>
        <w:rPr>
          <w:rFonts w:hint="eastAsia"/>
        </w:rPr>
        <w:t>获取资金，并使用这些资金以市场价购买黄金的过程。</w:t>
      </w:r>
    </w:p>
    <w:p>
      <w:pPr>
        <w:pStyle w:val="style0"/>
        <w:rPr>
          <w:rFonts w:hint="eastAsia"/>
        </w:rPr>
      </w:pPr>
      <w:r>
        <w:rPr>
          <w:rFonts w:hint="eastAsia"/>
        </w:rPr>
        <w:t xml:space="preserve"> 储备金地址创建：</w:t>
      </w:r>
    </w:p>
    <w:p>
      <w:pPr>
        <w:pStyle w:val="style0"/>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bookmarkStart w:id="253" w:name="_Toc23589"/>
    <w:bookmarkStart w:id="254" w:name="_Toc7760"/>
    <w:bookmarkStart w:id="255" w:name="_Toc22732"/>
    <w:bookmarkStart w:id="256" w:name="_Toc15688"/>
    <w:bookmarkStart w:id="257" w:name="_Toc17964"/>
    <w:bookmarkStart w:id="258" w:name="_Toc24276"/>
    <w:bookmarkStart w:id="259" w:name="_Toc10393"/>
    <w:bookmarkStart w:id="260" w:name="_Toc15021"/>
    <w:bookmarkStart w:id="261" w:name="_Toc15679"/>
    <w:bookmarkStart w:id="262" w:name="_Toc21059"/>
    <w:bookmarkStart w:id="263" w:name="_Toc28769"/>
    <w:bookmarkStart w:id="264" w:name="_Toc31692"/>
    <w:bookmarkStart w:id="265" w:name="_Toc21418"/>
    <w:bookmarkStart w:id="266" w:name="_Toc17118"/>
    <w:p>
      <w:pPr>
        <w:pStyle w:val="style0"/>
        <w:outlineLvl w:val="1"/>
        <w:rPr>
          <w:rFonts w:hint="eastAsia"/>
        </w:rPr>
      </w:pPr>
      <w:r>
        <w:rPr>
          <w:rFonts w:hint="eastAsia"/>
        </w:rPr>
        <w:t>3. 黄金分配比例：</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pPr>
        <w:pStyle w:val="style0"/>
        <w:rPr>
          <w:rFonts w:hint="eastAsia"/>
        </w:rPr>
      </w:pPr>
      <w:r>
        <w:rPr>
          <w:rFonts w:hint="eastAsia"/>
        </w:rPr>
        <w:t xml:space="preserve">   购买的黄金按照既定比例分配：</w:t>
      </w:r>
      <w:r>
        <w:rPr>
          <w:rFonts w:hint="default"/>
          <w:lang w:val="en-US"/>
        </w:rPr>
        <w:t>79</w:t>
      </w:r>
      <w:r>
        <w:rPr>
          <w:rFonts w:hint="eastAsia"/>
        </w:rPr>
        <w:t>%用于铸造Uto2代币并存储于公共储备金，19%存入做市储备金，1%转入</w:t>
      </w:r>
      <w:r>
        <w:rPr>
          <w:rFonts w:hint="eastAsia"/>
          <w:lang w:eastAsia="zh-CN"/>
        </w:rPr>
        <w:t>共公</w:t>
      </w:r>
      <w:r>
        <w:rPr>
          <w:rFonts w:hint="eastAsia"/>
        </w:rPr>
        <w:t>映射储备金</w:t>
      </w:r>
      <w:r>
        <w:rPr>
          <w:rFonts w:hint="eastAsia"/>
          <w:lang w:eastAsia="zh-CN"/>
        </w:rPr>
        <w:t>，</w:t>
      </w:r>
      <w:r>
        <w:rPr>
          <w:rFonts w:hint="default"/>
          <w:lang w:val="en-US" w:eastAsia="zh-CN"/>
        </w:rPr>
        <w:t>1%</w:t>
      </w:r>
      <w:r>
        <w:rPr>
          <w:rFonts w:hint="eastAsia"/>
          <w:lang w:val="en-US" w:eastAsia="zh-CN"/>
        </w:rPr>
        <w:t>转入开拓者映射储备金</w:t>
      </w:r>
    </w:p>
    <w:p>
      <w:pPr>
        <w:pStyle w:val="style0"/>
        <w:rPr>
          <w:rFonts w:hint="eastAsia"/>
        </w:rPr>
      </w:pPr>
      <w:r>
        <w:rPr>
          <w:rFonts w:hint="eastAsia"/>
        </w:rPr>
        <w:t>Uto2代币铸造与发放：</w:t>
      </w:r>
    </w:p>
    <w:p>
      <w:pPr>
        <w:pStyle w:val="style0"/>
        <w:rPr>
          <w:rFonts w:hint="eastAsia"/>
        </w:rPr>
      </w:pPr>
      <w:r>
        <w:rPr>
          <w:rFonts w:hint="eastAsia"/>
        </w:rPr>
        <w:t xml:space="preserve">   按照初始汇率（1元≈100枚Uto2），100元人民币将铸造8000枚Uto2代币。这些新铸造的代币随后将发放给提供节点的用户。</w:t>
      </w:r>
    </w:p>
    <w:p>
      <w:pPr>
        <w:pStyle w:val="style0"/>
        <w:rPr>
          <w:rFonts w:hint="eastAsia"/>
        </w:rPr>
      </w:pPr>
      <w:r>
        <w:rPr>
          <w:rFonts w:hint="eastAsia"/>
        </w:rPr>
        <w:t>铸造Uto2代币：</w:t>
      </w:r>
    </w:p>
    <w:p>
      <w:pPr>
        <w:pStyle w:val="style0"/>
        <w:rPr>
          <w:rFonts w:hint="eastAsia"/>
        </w:rPr>
      </w:pPr>
      <w:r>
        <w:rPr>
          <w:rFonts w:hint="eastAsia"/>
        </w:rPr>
        <w:t xml:space="preserve">   当从节点获得100元人民币时，根据预定的分配比例，</w:t>
      </w:r>
      <w:r>
        <w:rPr>
          <w:rFonts w:hint="default"/>
          <w:lang w:val="en-US"/>
        </w:rPr>
        <w:t>79</w:t>
      </w:r>
      <w:r>
        <w:rPr>
          <w:rFonts w:hint="eastAsia"/>
        </w:rPr>
        <w:t>元人民币将用于公共储备金，19元人民币转入做市储备金，1元人民币转入映射储备金</w:t>
      </w:r>
      <w:r>
        <w:rPr>
          <w:rFonts w:hint="eastAsia"/>
          <w:lang w:eastAsia="zh-CN"/>
        </w:rPr>
        <w:t>，</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1%转入开拓者映射储备金</w:t>
      </w:r>
      <w:r>
        <w:rPr>
          <w:rFonts w:hint="eastAsia"/>
        </w:rPr>
        <w:t>。同时，这</w:t>
      </w:r>
      <w:r>
        <w:rPr>
          <w:rFonts w:hint="default"/>
          <w:lang w:val="en-US"/>
        </w:rPr>
        <w:t>79</w:t>
      </w:r>
      <w:r>
        <w:rPr>
          <w:rFonts w:hint="eastAsia"/>
        </w:rPr>
        <w:t>元人民币将铸造对应数量的Uto2代币。</w:t>
      </w:r>
    </w:p>
    <w:p>
      <w:pPr>
        <w:pStyle w:val="style0"/>
        <w:rPr>
          <w:rFonts w:hint="eastAsia"/>
        </w:rPr>
      </w:pPr>
      <w:r>
        <w:rPr>
          <w:rFonts w:hint="eastAsia"/>
        </w:rPr>
        <w:t>铸造规则：</w:t>
      </w:r>
    </w:p>
    <w:p>
      <w:pPr>
        <w:pStyle w:val="style0"/>
        <w:rPr>
          <w:rFonts w:hint="eastAsia"/>
        </w:rPr>
      </w:pPr>
      <w:r>
        <w:rPr>
          <w:rFonts w:hint="eastAsia"/>
        </w:rPr>
        <w:t>铸造规则、公共储备金÷流通数量=铸造价格，销毁价格，映射价格。</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267" w:name="_Toc16428"/>
    <w:bookmarkStart w:id="268" w:name="_Toc22562"/>
    <w:bookmarkStart w:id="269" w:name="_Toc31265"/>
    <w:bookmarkStart w:id="270" w:name="_Toc6968"/>
    <w:bookmarkStart w:id="271" w:name="_Toc5469"/>
    <w:bookmarkStart w:id="272" w:name="_Toc26943"/>
    <w:bookmarkStart w:id="273" w:name="_Toc23029"/>
    <w:bookmarkStart w:id="274" w:name="_Toc10394"/>
    <w:bookmarkStart w:id="275" w:name="_Toc8000"/>
    <w:bookmarkStart w:id="276" w:name="_Toc17672"/>
    <w:bookmarkStart w:id="277" w:name="_Toc18981"/>
    <w:bookmarkStart w:id="278" w:name="_Toc9628"/>
    <w:bookmarkStart w:id="279" w:name="_Toc1970"/>
    <w:bookmarkStart w:id="280" w:name="_Toc16988"/>
    <w:p>
      <w:pPr>
        <w:pStyle w:val="style0"/>
        <w:outlineLvl w:val="1"/>
        <w:rPr>
          <w:rFonts w:hint="eastAsia"/>
        </w:rPr>
      </w:pPr>
      <w:r>
        <w:rPr>
          <w:rFonts w:hint="eastAsia"/>
        </w:rPr>
        <w:t>3. 减产后的资金分配：</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当Uto2代币的流通量达到1亿枚时，系统将自动启动预设的机制，调整代币铸造、销毁和储备金管理，确保经济模型的平衡与稳定。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在此条件下，系统将只接受Uto2代币作为创建任务的支付手段，排除其他资产或货币的使用，强化Uto2代币在平台内的应用与价值。</w:t>
      </w:r>
    </w:p>
    <w:p>
      <w:pPr>
        <w:pStyle w:val="style0"/>
        <w:rPr>
          <w:rFonts w:hint="eastAsia"/>
        </w:rPr>
      </w:pPr>
    </w:p>
    <w:p>
      <w:pPr>
        <w:pStyle w:val="style0"/>
        <w:rPr>
          <w:rFonts w:hint="eastAsia"/>
        </w:rPr>
      </w:pPr>
      <w:r>
        <w:rPr>
          <w:rFonts w:hint="eastAsia"/>
        </w:rPr>
        <w:t>创建任务并自动Uto2销毁兑换黄金： 用户在创建任务时，系统将按照公共储备金与做市储备金之和除以流通数量的比例，自动销毁相应数量的Uto2代币，并兑换成黄金，然后从储备金中扣除相应份额。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以维持Uto2代币价值的稳定性和系统健康发展。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281" w:name="_Toc2248"/>
    <w:bookmarkStart w:id="282" w:name="_Toc30541"/>
    <w:bookmarkStart w:id="283" w:name="_Toc14438"/>
    <w:p>
      <w:pPr>
        <w:pStyle w:val="style0"/>
        <w:outlineLvl w:val="1"/>
        <w:rPr>
          <w:rFonts w:hint="default"/>
          <w:lang w:val="en-US"/>
        </w:rPr>
      </w:pPr>
      <w:r>
        <w:rPr>
          <w:rFonts w:hint="default"/>
          <w:lang w:val="en-US"/>
        </w:rPr>
        <w:t>1. 流通量达到1亿枚的触发条件： U = 10^8</w:t>
      </w:r>
      <w:bookmarkEnd w:id="281"/>
      <w:bookmarkEnd w:id="282"/>
      <w:bookmarkEnd w:id="283"/>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284" w:name="_Toc18022"/>
    <w:bookmarkStart w:id="285" w:name="_Toc26669"/>
    <w:bookmarkStart w:id="286" w:name="_Toc6178"/>
    <w:bookmarkStart w:id="287" w:name="_Toc691"/>
    <w:bookmarkStart w:id="288" w:name="_Toc9580"/>
    <w:bookmarkStart w:id="289" w:name="_Toc4956"/>
    <w:bookmarkStart w:id="290" w:name="_Toc3679"/>
    <w:bookmarkStart w:id="291" w:name="_Toc7301"/>
    <w:bookmarkStart w:id="292" w:name="_Toc9344"/>
    <w:bookmarkStart w:id="293" w:name="_Toc26525"/>
    <w:p>
      <w:pPr>
        <w:pStyle w:val="style0"/>
        <w:outlineLvl w:val="1"/>
        <w:rPr>
          <w:rFonts w:hint="eastAsia"/>
          <w:lang w:eastAsia="zh-CN"/>
        </w:rPr>
      </w:pPr>
      <w:r>
        <w:rPr>
          <w:rFonts w:hint="eastAsia"/>
          <w:lang w:eastAsia="zh-CN"/>
        </w:rPr>
        <w:t>1. 价格稳定性机制：</w:t>
      </w:r>
      <w:bookmarkEnd w:id="284"/>
      <w:bookmarkEnd w:id="285"/>
      <w:bookmarkEnd w:id="286"/>
      <w:bookmarkEnd w:id="287"/>
      <w:bookmarkEnd w:id="288"/>
      <w:bookmarkEnd w:id="289"/>
      <w:bookmarkEnd w:id="290"/>
      <w:bookmarkEnd w:id="291"/>
      <w:bookmarkEnd w:id="292"/>
      <w:bookmarkEnd w:id="293"/>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294" w:name="_Toc14637"/>
    <w:bookmarkStart w:id="295" w:name="_Toc31073"/>
    <w:bookmarkStart w:id="296" w:name="_Toc1294"/>
    <w:bookmarkStart w:id="297" w:name="_Toc22039"/>
    <w:bookmarkStart w:id="298" w:name="_Toc4195"/>
    <w:bookmarkStart w:id="299" w:name="_Toc20081"/>
    <w:bookmarkStart w:id="300" w:name="_Toc20943"/>
    <w:bookmarkStart w:id="301" w:name="_Toc11346"/>
    <w:bookmarkStart w:id="302" w:name="_Toc25365"/>
    <w:bookmarkStart w:id="303" w:name="_Toc22458"/>
    <w:p>
      <w:pPr>
        <w:pStyle w:val="style0"/>
        <w:outlineLvl w:val="1"/>
        <w:rPr>
          <w:rFonts w:hint="eastAsia"/>
          <w:lang w:eastAsia="zh-CN"/>
        </w:rPr>
      </w:pPr>
      <w:r>
        <w:rPr>
          <w:rFonts w:hint="eastAsia"/>
          <w:lang w:eastAsia="zh-CN"/>
        </w:rPr>
        <w:t>2. 直接燃烧机制：</w:t>
      </w:r>
      <w:bookmarkEnd w:id="294"/>
      <w:bookmarkEnd w:id="295"/>
      <w:bookmarkEnd w:id="296"/>
      <w:bookmarkEnd w:id="297"/>
      <w:bookmarkEnd w:id="298"/>
      <w:bookmarkEnd w:id="299"/>
      <w:bookmarkEnd w:id="300"/>
      <w:bookmarkEnd w:id="301"/>
      <w:bookmarkEnd w:id="302"/>
      <w:bookmarkEnd w:id="303"/>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304" w:name="_Toc10787"/>
    <w:bookmarkStart w:id="305" w:name="_Toc2292"/>
    <w:bookmarkStart w:id="306" w:name="_Toc6258"/>
    <w:bookmarkStart w:id="307" w:name="_Toc21330"/>
    <w:bookmarkStart w:id="308" w:name="_Toc10043"/>
    <w:bookmarkStart w:id="309" w:name="_Toc16715"/>
    <w:bookmarkStart w:id="310" w:name="_Toc32453"/>
    <w:bookmarkStart w:id="311" w:name="_Toc24569"/>
    <w:bookmarkStart w:id="312" w:name="_Toc29436"/>
    <w:bookmarkStart w:id="313" w:name="_Toc1837"/>
    <w:p>
      <w:pPr>
        <w:pStyle w:val="style0"/>
        <w:outlineLvl w:val="1"/>
        <w:rPr>
          <w:rFonts w:hint="eastAsia"/>
          <w:lang w:eastAsia="zh-CN"/>
        </w:rPr>
      </w:pPr>
      <w:r>
        <w:rPr>
          <w:rFonts w:hint="eastAsia"/>
          <w:lang w:eastAsia="zh-CN"/>
        </w:rPr>
        <w:t>3. 流通数量减少：</w:t>
      </w:r>
      <w:bookmarkEnd w:id="304"/>
      <w:bookmarkEnd w:id="305"/>
      <w:bookmarkEnd w:id="306"/>
      <w:bookmarkEnd w:id="307"/>
      <w:bookmarkEnd w:id="308"/>
      <w:bookmarkEnd w:id="309"/>
      <w:bookmarkEnd w:id="310"/>
      <w:bookmarkEnd w:id="311"/>
      <w:bookmarkEnd w:id="312"/>
      <w:bookmarkEnd w:id="313"/>
    </w:p>
    <w:p>
      <w:pPr>
        <w:pStyle w:val="style0"/>
        <w:rPr>
          <w:rFonts w:hint="eastAsia"/>
          <w:lang w:eastAsia="zh-CN"/>
        </w:rPr>
      </w:pPr>
      <w:r>
        <w:rPr>
          <w:rFonts w:hint="eastAsia"/>
          <w:lang w:eastAsia="zh-CN"/>
        </w:rPr>
        <w:t>燃烧代币后，流通中的代币数量 U 减少。</w:t>
      </w:r>
    </w:p>
    <w:bookmarkStart w:id="314" w:name="_Toc27835"/>
    <w:bookmarkStart w:id="315" w:name="_Toc26257"/>
    <w:bookmarkStart w:id="316" w:name="_Toc31118"/>
    <w:bookmarkStart w:id="317" w:name="_Toc9693"/>
    <w:bookmarkStart w:id="318" w:name="_Toc6449"/>
    <w:bookmarkStart w:id="319" w:name="_Toc17045"/>
    <w:bookmarkStart w:id="320" w:name="_Toc31908"/>
    <w:bookmarkStart w:id="321" w:name="_Toc10077"/>
    <w:bookmarkStart w:id="322" w:name="_Toc19380"/>
    <w:bookmarkStart w:id="323" w:name="_Toc30630"/>
    <w:p>
      <w:pPr>
        <w:pStyle w:val="style0"/>
        <w:outlineLvl w:val="1"/>
        <w:rPr>
          <w:rFonts w:hint="eastAsia"/>
          <w:lang w:eastAsia="zh-CN"/>
        </w:rPr>
      </w:pPr>
      <w:r>
        <w:rPr>
          <w:rFonts w:hint="eastAsia"/>
          <w:lang w:eastAsia="zh-CN"/>
        </w:rPr>
        <w:t>4. 做市储备金转入：</w:t>
      </w:r>
      <w:bookmarkEnd w:id="314"/>
      <w:bookmarkEnd w:id="315"/>
      <w:bookmarkEnd w:id="316"/>
      <w:bookmarkEnd w:id="317"/>
      <w:bookmarkEnd w:id="318"/>
      <w:bookmarkEnd w:id="319"/>
      <w:bookmarkEnd w:id="320"/>
      <w:bookmarkEnd w:id="321"/>
      <w:bookmarkEnd w:id="322"/>
      <w:bookmarkEnd w:id="323"/>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324" w:name="_Toc7283"/>
    <w:bookmarkStart w:id="325" w:name="_Toc4550"/>
    <w:bookmarkStart w:id="326" w:name="_Toc9076"/>
    <w:bookmarkStart w:id="327" w:name="_Toc8007"/>
    <w:bookmarkStart w:id="328" w:name="_Toc4018"/>
    <w:bookmarkStart w:id="329" w:name="_Toc22365"/>
    <w:bookmarkStart w:id="330" w:name="_Toc5441"/>
    <w:bookmarkStart w:id="331" w:name="_Toc13940"/>
    <w:bookmarkStart w:id="332" w:name="_Toc17484"/>
    <w:bookmarkStart w:id="333" w:name="_Toc28465"/>
    <w:p>
      <w:pPr>
        <w:pStyle w:val="style0"/>
        <w:outlineLvl w:val="1"/>
        <w:rPr>
          <w:rFonts w:hint="eastAsia"/>
          <w:lang w:eastAsia="zh-CN"/>
        </w:rPr>
      </w:pPr>
      <w:r>
        <w:rPr>
          <w:rFonts w:hint="eastAsia"/>
          <w:lang w:eastAsia="zh-CN"/>
        </w:rPr>
        <w:t>5. 价格上涨压力：</w:t>
      </w:r>
      <w:bookmarkEnd w:id="324"/>
      <w:bookmarkEnd w:id="325"/>
      <w:bookmarkEnd w:id="326"/>
      <w:bookmarkEnd w:id="327"/>
      <w:bookmarkEnd w:id="328"/>
      <w:bookmarkEnd w:id="329"/>
      <w:bookmarkEnd w:id="330"/>
      <w:bookmarkEnd w:id="331"/>
      <w:bookmarkEnd w:id="332"/>
      <w:bookmarkEnd w:id="333"/>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334" w:name="_Toc2975"/>
    <w:bookmarkStart w:id="335" w:name="_Toc861"/>
    <w:bookmarkStart w:id="336" w:name="_Toc31267"/>
    <w:bookmarkStart w:id="337" w:name="_Toc8139"/>
    <w:bookmarkStart w:id="338" w:name="_Toc19357"/>
    <w:bookmarkStart w:id="339" w:name="_Toc18214"/>
    <w:bookmarkStart w:id="340" w:name="_Toc19404"/>
    <w:bookmarkStart w:id="341" w:name="_Toc8377"/>
    <w:bookmarkStart w:id="342" w:name="_Toc21314"/>
    <w:bookmarkStart w:id="343" w:name="_Toc7511"/>
    <w:p>
      <w:pPr>
        <w:pStyle w:val="style0"/>
        <w:outlineLvl w:val="1"/>
        <w:rPr>
          <w:rFonts w:hint="eastAsia"/>
          <w:lang w:eastAsia="zh-CN"/>
        </w:rPr>
      </w:pPr>
      <w:r>
        <w:rPr>
          <w:rFonts w:hint="eastAsia"/>
          <w:lang w:eastAsia="zh-CN"/>
        </w:rPr>
        <w:t>6. 铸造价格提高：</w:t>
      </w:r>
      <w:bookmarkEnd w:id="334"/>
      <w:bookmarkEnd w:id="335"/>
      <w:bookmarkEnd w:id="336"/>
      <w:bookmarkEnd w:id="337"/>
      <w:bookmarkEnd w:id="338"/>
      <w:bookmarkEnd w:id="339"/>
      <w:bookmarkEnd w:id="340"/>
      <w:bookmarkEnd w:id="341"/>
      <w:bookmarkEnd w:id="342"/>
      <w:bookmarkEnd w:id="343"/>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344" w:name="_Toc22241"/>
    <w:bookmarkStart w:id="345" w:name="_Toc17884"/>
    <w:bookmarkStart w:id="346" w:name="_Toc15393"/>
    <w:bookmarkStart w:id="347" w:name="_Toc15141"/>
    <w:bookmarkStart w:id="348" w:name="_Toc29962"/>
    <w:bookmarkStart w:id="349" w:name="_Toc584"/>
    <w:bookmarkStart w:id="350" w:name="_Toc11891"/>
    <w:bookmarkStart w:id="351" w:name="_Toc12964"/>
    <w:bookmarkStart w:id="352" w:name="_Toc3449"/>
    <w:bookmarkStart w:id="353" w:name="_Toc17791"/>
    <w:p>
      <w:pPr>
        <w:pStyle w:val="style0"/>
        <w:outlineLvl w:val="1"/>
        <w:rPr>
          <w:rFonts w:hint="eastAsia"/>
          <w:lang w:eastAsia="zh-CN"/>
        </w:rPr>
      </w:pPr>
      <w:r>
        <w:rPr>
          <w:rFonts w:hint="eastAsia"/>
          <w:lang w:eastAsia="zh-CN"/>
        </w:rPr>
        <w:t>7. 风险管理：</w:t>
      </w:r>
      <w:bookmarkEnd w:id="344"/>
      <w:bookmarkEnd w:id="345"/>
      <w:bookmarkEnd w:id="346"/>
      <w:bookmarkEnd w:id="347"/>
      <w:bookmarkEnd w:id="348"/>
      <w:bookmarkEnd w:id="349"/>
      <w:bookmarkEnd w:id="350"/>
      <w:bookmarkEnd w:id="351"/>
      <w:bookmarkEnd w:id="352"/>
      <w:bookmarkEnd w:id="353"/>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354" w:name="_Toc19754"/>
    <w:bookmarkStart w:id="355" w:name="_Toc14295"/>
    <w:bookmarkStart w:id="356" w:name="_Toc21868"/>
    <w:bookmarkStart w:id="357" w:name="_Toc1429"/>
    <w:bookmarkStart w:id="358" w:name="_Toc20435"/>
    <w:bookmarkStart w:id="359" w:name="_Toc28839"/>
    <w:bookmarkStart w:id="360" w:name="_Toc7595"/>
    <w:bookmarkStart w:id="361" w:name="_Toc17095"/>
    <w:bookmarkStart w:id="362" w:name="_Toc20740"/>
    <w:bookmarkStart w:id="363" w:name="_Toc8811"/>
    <w:p>
      <w:pPr>
        <w:pStyle w:val="style0"/>
        <w:outlineLvl w:val="1"/>
        <w:rPr>
          <w:rFonts w:hint="eastAsia"/>
          <w:lang w:eastAsia="zh-CN"/>
        </w:rPr>
      </w:pPr>
      <w:r>
        <w:rPr>
          <w:rFonts w:hint="eastAsia"/>
          <w:lang w:eastAsia="zh-CN"/>
        </w:rPr>
        <w:t>8. 市场信心和预期：</w:t>
      </w:r>
      <w:bookmarkEnd w:id="354"/>
      <w:bookmarkEnd w:id="355"/>
      <w:bookmarkEnd w:id="356"/>
      <w:bookmarkEnd w:id="357"/>
      <w:bookmarkEnd w:id="358"/>
      <w:bookmarkEnd w:id="359"/>
      <w:bookmarkEnd w:id="360"/>
      <w:bookmarkEnd w:id="361"/>
      <w:bookmarkEnd w:id="362"/>
      <w:bookmarkEnd w:id="363"/>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364" w:name="_Toc6127"/>
    <w:bookmarkStart w:id="365" w:name="_Toc20448"/>
    <w:bookmarkStart w:id="366" w:name="_Toc29895"/>
    <w:bookmarkStart w:id="367" w:name="_Toc14146"/>
    <w:bookmarkStart w:id="368" w:name="_Toc5819"/>
    <w:bookmarkStart w:id="369" w:name="_Toc21722"/>
    <w:bookmarkStart w:id="370" w:name="_Toc11581"/>
    <w:bookmarkStart w:id="371" w:name="_Toc16518"/>
    <w:bookmarkStart w:id="372" w:name="_Toc10593"/>
    <w:bookmarkStart w:id="373" w:name="_Toc1006"/>
    <w:p>
      <w:pPr>
        <w:pStyle w:val="style0"/>
        <w:outlineLvl w:val="1"/>
        <w:rPr>
          <w:rFonts w:hint="eastAsia"/>
          <w:lang w:eastAsia="zh-CN"/>
        </w:rPr>
      </w:pPr>
      <w:r>
        <w:rPr>
          <w:rFonts w:hint="eastAsia"/>
          <w:lang w:eastAsia="zh-CN"/>
        </w:rPr>
        <w:t>9. 监管合规性：</w:t>
      </w:r>
      <w:bookmarkEnd w:id="364"/>
      <w:bookmarkEnd w:id="365"/>
      <w:bookmarkEnd w:id="366"/>
      <w:bookmarkEnd w:id="367"/>
      <w:bookmarkEnd w:id="368"/>
      <w:bookmarkEnd w:id="369"/>
      <w:bookmarkEnd w:id="370"/>
      <w:bookmarkEnd w:id="371"/>
      <w:bookmarkEnd w:id="372"/>
      <w:bookmarkEnd w:id="373"/>
    </w:p>
    <w:p>
      <w:pPr>
        <w:pStyle w:val="style0"/>
        <w:rPr>
          <w:rFonts w:hint="eastAsia"/>
          <w:lang w:eastAsia="zh-CN"/>
        </w:rPr>
      </w:pPr>
      <w:r>
        <w:rPr>
          <w:rFonts w:hint="eastAsia"/>
          <w:lang w:eastAsia="zh-CN"/>
        </w:rPr>
        <w:t>Uto DePIN网络需要确保所有操作符合监管要求，包括代币的销毁和铸造过程。</w:t>
      </w:r>
    </w:p>
    <w:bookmarkStart w:id="374" w:name="_Toc29137"/>
    <w:bookmarkStart w:id="375" w:name="_Toc10288"/>
    <w:bookmarkStart w:id="376" w:name="_Toc31080"/>
    <w:bookmarkStart w:id="377" w:name="_Toc31707"/>
    <w:bookmarkStart w:id="378" w:name="_Toc26757"/>
    <w:bookmarkStart w:id="379" w:name="_Toc3329"/>
    <w:bookmarkStart w:id="380" w:name="_Toc3554"/>
    <w:bookmarkStart w:id="381" w:name="_Toc22816"/>
    <w:bookmarkStart w:id="382" w:name="_Toc27655"/>
    <w:bookmarkStart w:id="383" w:name="_Toc19779"/>
    <w:p>
      <w:pPr>
        <w:pStyle w:val="style0"/>
        <w:outlineLvl w:val="1"/>
        <w:rPr>
          <w:rFonts w:hint="eastAsia"/>
          <w:lang w:eastAsia="zh-CN"/>
        </w:rPr>
      </w:pPr>
      <w:r>
        <w:rPr>
          <w:rFonts w:hint="eastAsia"/>
          <w:lang w:eastAsia="zh-CN"/>
        </w:rPr>
        <w:t>10. 系统保护最高价：</w:t>
      </w:r>
      <w:bookmarkEnd w:id="374"/>
      <w:bookmarkEnd w:id="375"/>
      <w:bookmarkEnd w:id="376"/>
      <w:bookmarkEnd w:id="377"/>
      <w:bookmarkEnd w:id="378"/>
      <w:bookmarkEnd w:id="379"/>
      <w:bookmarkEnd w:id="380"/>
      <w:bookmarkEnd w:id="381"/>
      <w:bookmarkEnd w:id="382"/>
      <w:bookmarkEnd w:id="383"/>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384" w:name="_Toc21816"/>
      <w:bookmarkStart w:id="385" w:name="_Toc4220"/>
      <w:bookmarkStart w:id="386" w:name="_Toc2028"/>
      <w:bookmarkStart w:id="387" w:name="_Toc9545"/>
      <w:bookmarkStart w:id="388" w:name="_Toc30386"/>
      <w:bookmarkStart w:id="389" w:name="_Toc32277"/>
      <w:bookmarkStart w:id="390" w:name="_Toc8447"/>
      <w:bookmarkStart w:id="391" w:name="_Toc16215"/>
      <w:bookmarkStart w:id="392" w:name="_Toc5346"/>
      <w:bookmarkStart w:id="393" w:name="_Toc716"/>
      <w:bookmarkStart w:id="394" w:name="_Toc5596"/>
      <w:bookmarkStart w:id="395" w:name="_Toc18560"/>
      <w:bookmarkStart w:id="396" w:name="_Toc12270"/>
      <w:bookmarkStart w:id="397" w:name="_Toc31516"/>
      <w:r>
        <w:rPr>
          <w:rFonts w:hint="eastAsia"/>
        </w:rPr>
        <w:t>1、买卖交易功能</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398" w:name="_Toc9701"/>
    <w:bookmarkStart w:id="399" w:name="_Toc27929"/>
    <w:bookmarkStart w:id="400" w:name="_Toc10636"/>
    <w:bookmarkStart w:id="401" w:name="_Toc1326"/>
    <w:p>
      <w:pPr>
        <w:pStyle w:val="style0"/>
        <w:outlineLvl w:val="1"/>
        <w:rPr>
          <w:rFonts w:hint="default"/>
          <w:lang w:val="en-US"/>
        </w:rPr>
      </w:pPr>
      <w:r>
        <w:rPr>
          <w:rFonts w:hint="default"/>
          <w:lang w:val="en-US"/>
        </w:rPr>
        <w:t>3. 买入滑点：</w:t>
      </w:r>
      <w:bookmarkEnd w:id="398"/>
      <w:bookmarkEnd w:id="399"/>
      <w:bookmarkEnd w:id="400"/>
      <w:bookmarkEnd w:id="401"/>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402" w:name="_Toc31210"/>
    <w:bookmarkStart w:id="403" w:name="_Toc15927"/>
    <w:bookmarkStart w:id="404" w:name="_Toc590"/>
    <w:bookmarkStart w:id="405" w:name="_Toc28597"/>
    <w:p>
      <w:pPr>
        <w:pStyle w:val="style0"/>
        <w:outlineLvl w:val="1"/>
        <w:rPr>
          <w:rFonts w:hint="default"/>
          <w:lang w:val="en-US"/>
        </w:rPr>
      </w:pPr>
      <w:r>
        <w:rPr>
          <w:rFonts w:hint="default"/>
          <w:lang w:val="en-US"/>
        </w:rPr>
        <w:t>3. 点对点交易：</w:t>
      </w:r>
      <w:bookmarkEnd w:id="402"/>
      <w:bookmarkEnd w:id="403"/>
      <w:bookmarkEnd w:id="404"/>
      <w:bookmarkEnd w:id="405"/>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406"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406"/>
    </w:p>
    <w:bookmarkStart w:id="407" w:name="_Toc25004"/>
    <w:bookmarkStart w:id="408" w:name="_Toc14739"/>
    <w:bookmarkStart w:id="409" w:name="_Toc2264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407"/>
      <w:bookmarkEnd w:id="408"/>
      <w:bookmarkEnd w:id="409"/>
    </w:p>
    <w:bookmarkStart w:id="410"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410"/>
    </w:p>
    <w:bookmarkStart w:id="411"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411"/>
    </w:p>
    <w:bookmarkStart w:id="412"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412"/>
    </w:p>
    <w:bookmarkStart w:id="413" w:name="_Toc14157"/>
    <w:bookmarkStart w:id="414" w:name="_Toc31071"/>
    <w:bookmarkStart w:id="415" w:name="_Toc525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413"/>
      <w:bookmarkEnd w:id="414"/>
      <w:bookmarkEnd w:id="415"/>
    </w:p>
    <w:bookmarkStart w:id="416"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416"/>
    </w:p>
    <w:bookmarkStart w:id="417"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417"/>
    </w:p>
    <w:bookmarkStart w:id="418" w:name="_Toc8392"/>
    <w:bookmarkStart w:id="419" w:name="_Toc10538"/>
    <w:bookmarkStart w:id="420" w:name="_Toc112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418"/>
      <w:bookmarkEnd w:id="419"/>
      <w:bookmarkEnd w:id="420"/>
    </w:p>
    <w:bookmarkStart w:id="421"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421"/>
    </w:p>
    <w:bookmarkStart w:id="422" w:name="_Toc20870"/>
    <w:bookmarkStart w:id="423" w:name="_Toc7152"/>
    <w:bookmarkStart w:id="424" w:name="_Toc239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422"/>
      <w:bookmarkEnd w:id="423"/>
      <w:bookmarkEnd w:id="424"/>
    </w:p>
    <w:bookmarkStart w:id="425"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425"/>
    </w:p>
    <w:bookmarkStart w:id="426" w:name="_Toc7184"/>
    <w:bookmarkStart w:id="427" w:name="_Toc20926"/>
    <w:bookmarkStart w:id="428" w:name="_Toc501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426"/>
      <w:bookmarkEnd w:id="427"/>
      <w:bookmarkEnd w:id="428"/>
    </w:p>
    <w:bookmarkStart w:id="429"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429"/>
    </w:p>
    <w:bookmarkStart w:id="430" w:name="_Toc31047"/>
    <w:bookmarkStart w:id="431" w:name="_Toc16672"/>
    <w:bookmarkStart w:id="432" w:name="_Toc1534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430"/>
      <w:bookmarkEnd w:id="431"/>
      <w:bookmarkEnd w:id="432"/>
    </w:p>
    <w:bookmarkStart w:id="433"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433"/>
    </w:p>
    <w:bookmarkStart w:id="434"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434"/>
    </w:p>
    <w:bookmarkStart w:id="435"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435"/>
    </w:p>
    <w:bookmarkStart w:id="436"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436"/>
    </w:p>
    <w:bookmarkStart w:id="437"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437"/>
    </w:p>
    <w:bookmarkStart w:id="438"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438"/>
    </w:p>
    <w:bookmarkStart w:id="439"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439"/>
    </w:p>
    <w:bookmarkStart w:id="440"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440"/>
    </w:p>
    <w:bookmarkStart w:id="441"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441"/>
    </w:p>
    <w:bookmarkStart w:id="442"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442"/>
    </w:p>
    <w:bookmarkStart w:id="443"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443"/>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444" w:name="_Toc21519"/>
    <w:bookmarkStart w:id="445" w:name="_Toc29662"/>
    <w:bookmarkStart w:id="446" w:name="_Toc28821"/>
    <w:bookmarkStart w:id="447" w:name="_Toc26782"/>
    <w:p>
      <w:pPr>
        <w:pStyle w:val="style0"/>
        <w:outlineLvl w:val="1"/>
        <w:rPr>
          <w:rFonts w:hint="default"/>
          <w:lang w:val="en-US"/>
        </w:rPr>
      </w:pPr>
      <w:r>
        <w:rPr>
          <w:rFonts w:hint="default"/>
          <w:lang w:val="en-US"/>
        </w:rPr>
        <w:t>3. 避免自动燃烧：</w:t>
      </w:r>
      <w:bookmarkEnd w:id="444"/>
      <w:bookmarkEnd w:id="445"/>
      <w:bookmarkEnd w:id="446"/>
      <w:bookmarkEnd w:id="447"/>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eastAsia"/>
        </w:rPr>
      </w:pPr>
    </w:p>
    <w:bookmarkStart w:id="448" w:name="_Toc28311"/>
    <w:bookmarkStart w:id="449" w:name="_Toc12697"/>
    <w:bookmarkStart w:id="450" w:name="_Toc22232"/>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448"/>
      <w:bookmarkEnd w:id="449"/>
      <w:bookmarkEnd w:id="450"/>
    </w:p>
    <w:bookmarkStart w:id="451" w:name="_Toc16328"/>
    <w:bookmarkStart w:id="452" w:name="_Toc15044"/>
    <w:bookmarkStart w:id="453" w:name="_Toc251"/>
    <w:p>
      <w:pPr>
        <w:pStyle w:val="style0"/>
        <w:outlineLvl w:val="1"/>
        <w:rPr>
          <w:rFonts w:hint="eastAsia"/>
          <w:lang w:eastAsia="zh-CN"/>
        </w:rPr>
      </w:pPr>
      <w:r>
        <w:rPr>
          <w:rFonts w:hint="eastAsia"/>
          <w:lang w:eastAsia="zh-CN"/>
        </w:rPr>
        <w:t>1. 提前开采规则优化</w:t>
      </w:r>
      <w:bookmarkEnd w:id="451"/>
      <w:bookmarkEnd w:id="452"/>
      <w:bookmarkEnd w:id="453"/>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454" w:name="_Toc19409"/>
    <w:bookmarkStart w:id="455" w:name="_Toc3974"/>
    <w:bookmarkStart w:id="456" w:name="_Toc27663"/>
    <w:p>
      <w:pPr>
        <w:pStyle w:val="style0"/>
        <w:outlineLvl w:val="1"/>
        <w:rPr>
          <w:rFonts w:hint="eastAsia"/>
          <w:lang w:eastAsia="zh-CN"/>
        </w:rPr>
      </w:pPr>
      <w:r>
        <w:rPr>
          <w:rFonts w:hint="eastAsia"/>
          <w:lang w:eastAsia="zh-CN"/>
        </w:rPr>
        <w:t>2. 开采速率调整机制细化</w:t>
      </w:r>
      <w:bookmarkEnd w:id="454"/>
      <w:bookmarkEnd w:id="455"/>
      <w:bookmarkEnd w:id="456"/>
    </w:p>
    <w:p>
      <w:pPr>
        <w:pStyle w:val="style0"/>
        <w:rPr>
          <w:rFonts w:hint="eastAsia"/>
          <w:lang w:eastAsia="zh-CN"/>
        </w:rPr>
      </w:pPr>
      <w:r>
        <w:rPr>
          <w:rFonts w:hint="eastAsia"/>
          <w:lang w:eastAsia="zh-CN"/>
        </w:rPr>
        <w:t>如果用户未开采超过24小时，其Uto2收益将根据平台政策适度削减。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457" w:name="_Toc9559"/>
    <w:bookmarkStart w:id="458" w:name="_Toc8032"/>
    <w:bookmarkStart w:id="459" w:name="_Toc22158"/>
    <w:p>
      <w:pPr>
        <w:pStyle w:val="style0"/>
        <w:outlineLvl w:val="1"/>
        <w:rPr>
          <w:rFonts w:hint="eastAsia"/>
          <w:lang w:eastAsia="zh-CN"/>
        </w:rPr>
      </w:pPr>
      <w:r>
        <w:rPr>
          <w:rFonts w:hint="eastAsia"/>
          <w:lang w:eastAsia="zh-CN"/>
        </w:rPr>
        <w:t>3. 用户模式选择</w:t>
      </w:r>
      <w:bookmarkEnd w:id="457"/>
      <w:bookmarkEnd w:id="458"/>
      <w:bookmarkEnd w:id="459"/>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460" w:name="_Toc6718"/>
    <w:bookmarkStart w:id="461" w:name="_Toc14580"/>
    <w:bookmarkStart w:id="462" w:name="_Toc6992"/>
    <w:p>
      <w:pPr>
        <w:pStyle w:val="style0"/>
        <w:outlineLvl w:val="1"/>
        <w:rPr>
          <w:rFonts w:hint="eastAsia"/>
          <w:lang w:eastAsia="zh-CN"/>
        </w:rPr>
      </w:pPr>
      <w:r>
        <w:rPr>
          <w:rFonts w:hint="eastAsia"/>
          <w:lang w:eastAsia="zh-CN"/>
        </w:rPr>
        <w:t>4. 代币映射与铸造流程 。</w:t>
      </w:r>
      <w:bookmarkEnd w:id="460"/>
      <w:bookmarkEnd w:id="461"/>
      <w:bookmarkEnd w:id="462"/>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463" w:name="_Toc27634"/>
    <w:bookmarkStart w:id="464" w:name="_Toc4706"/>
    <w:bookmarkStart w:id="465" w:name="_Toc27133"/>
    <w:p>
      <w:pPr>
        <w:pStyle w:val="style0"/>
        <w:outlineLvl w:val="1"/>
        <w:rPr>
          <w:rFonts w:hint="eastAsia"/>
          <w:lang w:eastAsia="zh-CN"/>
        </w:rPr>
      </w:pPr>
      <w:r>
        <w:rPr>
          <w:rFonts w:hint="eastAsia"/>
          <w:lang w:eastAsia="zh-CN"/>
        </w:rPr>
        <w:t>6. 升值算法与映射降低策略</w:t>
      </w:r>
      <w:bookmarkEnd w:id="463"/>
      <w:bookmarkEnd w:id="464"/>
      <w:bookmarkEnd w:id="465"/>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00:00</w:t>
      </w:r>
      <w:r>
        <w:rPr>
          <w:rFonts w:hint="eastAsia"/>
          <w:lang w:val="en-US" w:eastAsia="zh-CN"/>
        </w:rPr>
        <w:t>将Uto1代币映射成Uto2代币。</w:t>
      </w:r>
    </w:p>
    <w:p>
      <w:pPr>
        <w:pStyle w:val="style0"/>
        <w:rPr>
          <w:rFonts w:hint="eastAsia"/>
          <w:lang w:eastAsia="zh-CN"/>
        </w:rPr>
      </w:pPr>
      <w:r>
        <w:rPr>
          <w:rFonts w:hint="default"/>
          <w:lang w:val="en-US" w:eastAsia="zh-CN"/>
        </w:rPr>
        <w:t xml:space="preserve">          </w:t>
      </w:r>
    </w:p>
    <w:bookmarkStart w:id="466" w:name="_Toc16162"/>
    <w:bookmarkStart w:id="467" w:name="_Toc20214"/>
    <w:bookmarkStart w:id="468" w:name="_Toc27146"/>
    <w:p>
      <w:pPr>
        <w:pStyle w:val="style0"/>
        <w:outlineLvl w:val="1"/>
        <w:rPr>
          <w:rFonts w:hint="eastAsia"/>
          <w:lang w:eastAsia="zh-CN"/>
        </w:rPr>
      </w:pPr>
      <w:r>
        <w:rPr>
          <w:rFonts w:hint="eastAsia"/>
          <w:lang w:eastAsia="zh-CN"/>
        </w:rPr>
        <w:t>7. 三级分享推广模式优化</w:t>
      </w:r>
      <w:bookmarkEnd w:id="466"/>
      <w:bookmarkEnd w:id="467"/>
      <w:bookmarkEnd w:id="468"/>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469" w:name="_Toc2856"/>
    <w:bookmarkStart w:id="470" w:name="_Toc28045"/>
    <w:bookmarkStart w:id="471" w:name="_Toc7383"/>
    <w:p>
      <w:pPr>
        <w:pStyle w:val="style0"/>
        <w:outlineLvl w:val="1"/>
        <w:rPr>
          <w:rFonts w:hint="eastAsia"/>
          <w:lang w:eastAsia="zh-CN"/>
        </w:rPr>
      </w:pPr>
      <w:r>
        <w:rPr>
          <w:rFonts w:hint="eastAsia"/>
          <w:lang w:eastAsia="zh-CN"/>
        </w:rPr>
        <w:t>8. UI界面优化</w:t>
      </w:r>
      <w:bookmarkEnd w:id="469"/>
      <w:bookmarkEnd w:id="470"/>
      <w:bookmarkEnd w:id="471"/>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472" w:name="_Toc22758"/>
    <w:bookmarkStart w:id="473" w:name="_Toc18431"/>
    <w:bookmarkStart w:id="474" w:name="_Toc17925"/>
    <w:p>
      <w:pPr>
        <w:pStyle w:val="style0"/>
        <w:outlineLvl w:val="1"/>
        <w:rPr>
          <w:rFonts w:hint="eastAsia"/>
          <w:lang w:eastAsia="zh-CN"/>
        </w:rPr>
      </w:pPr>
      <w:r>
        <w:rPr>
          <w:rFonts w:hint="eastAsia"/>
          <w:lang w:eastAsia="zh-CN"/>
        </w:rPr>
        <w:t>9. 推广与奖励政策</w:t>
      </w:r>
      <w:bookmarkEnd w:id="472"/>
      <w:bookmarkEnd w:id="473"/>
      <w:bookmarkEnd w:id="474"/>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rPr>
          <w:rFonts w:hint="eastAsia"/>
        </w:rPr>
      </w:pPr>
    </w:p>
    <w:bookmarkStart w:id="475" w:name="_Toc10255"/>
    <w:bookmarkStart w:id="476" w:name="_Toc20600"/>
    <w:bookmarkStart w:id="477" w:name="_Toc14825"/>
    <w:bookmarkStart w:id="478" w:name="_Toc13089"/>
    <w:bookmarkStart w:id="479" w:name="_Toc28881"/>
    <w:bookmarkStart w:id="480" w:name="_Toc6849"/>
    <w:bookmarkStart w:id="481" w:name="_Toc18668"/>
    <w:bookmarkStart w:id="482" w:name="_Toc1106"/>
    <w:bookmarkStart w:id="483" w:name="_Toc14923"/>
    <w:bookmarkStart w:id="484" w:name="_Toc28779"/>
    <w:bookmarkStart w:id="485" w:name="_Toc15477"/>
    <w:bookmarkStart w:id="486" w:name="_Toc6733"/>
    <w:bookmarkStart w:id="487" w:name="_Toc8514"/>
    <w:bookmarkStart w:id="488" w:name="_Toc13932"/>
    <w:p>
      <w:pPr>
        <w:pStyle w:val="style0"/>
        <w:outlineLvl w:val="0"/>
        <w:rPr>
          <w:rFonts w:hint="eastAsia"/>
        </w:rPr>
      </w:pPr>
      <w:r>
        <w:rPr>
          <w:rFonts w:hint="eastAsia"/>
        </w:rPr>
        <w:t>第七章：业务池任务机制</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bookmarkStart w:id="489" w:name="_Toc28430"/>
    <w:bookmarkStart w:id="490" w:name="_Toc20241"/>
    <w:bookmarkStart w:id="491" w:name="_Toc18291"/>
    <w:bookmarkStart w:id="492" w:name="_Toc20558"/>
    <w:bookmarkStart w:id="493" w:name="_Toc7658"/>
    <w:bookmarkStart w:id="494" w:name="_Toc5719"/>
    <w:bookmarkStart w:id="495" w:name="_Toc20526"/>
    <w:bookmarkStart w:id="496" w:name="_Toc9483"/>
    <w:bookmarkStart w:id="497" w:name="_Toc21690"/>
    <w:bookmarkStart w:id="498" w:name="_Toc13098"/>
    <w:bookmarkStart w:id="499" w:name="_Toc9049"/>
    <w:bookmarkStart w:id="500" w:name="_Toc8289"/>
    <w:bookmarkStart w:id="501" w:name="_Toc2978"/>
    <w:bookmarkStart w:id="502" w:name="_Toc20303"/>
    <w:p>
      <w:pPr>
        <w:pStyle w:val="style0"/>
        <w:outlineLvl w:val="1"/>
        <w:rPr>
          <w:rFonts w:hint="eastAsia"/>
        </w:rPr>
      </w:pPr>
      <w:r>
        <w:rPr>
          <w:rFonts w:hint="eastAsia"/>
        </w:rPr>
        <w:t>1 功能介绍</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503" w:name="_Toc15577"/>
    <w:bookmarkStart w:id="504" w:name="_Toc6334"/>
    <w:bookmarkStart w:id="505" w:name="_Toc11454"/>
    <w:bookmarkStart w:id="506" w:name="_Toc17827"/>
    <w:bookmarkStart w:id="507" w:name="_Toc13116"/>
    <w:bookmarkStart w:id="508" w:name="_Toc23372"/>
    <w:bookmarkStart w:id="509" w:name="_Toc23889"/>
    <w:bookmarkStart w:id="510" w:name="_Toc29009"/>
    <w:bookmarkStart w:id="511" w:name="_Toc27826"/>
    <w:bookmarkStart w:id="512" w:name="_Toc23225"/>
    <w:bookmarkStart w:id="513" w:name="_Toc2725"/>
    <w:bookmarkStart w:id="514" w:name="_Toc32467"/>
    <w:bookmarkStart w:id="515" w:name="_Toc6870"/>
    <w:bookmarkStart w:id="516" w:name="_Toc31888"/>
    <w:p>
      <w:pPr>
        <w:pStyle w:val="style0"/>
        <w:outlineLvl w:val="1"/>
        <w:rPr>
          <w:rFonts w:hint="eastAsia"/>
        </w:rPr>
      </w:pPr>
      <w:r>
        <w:rPr>
          <w:rFonts w:hint="eastAsia"/>
        </w:rPr>
        <w:t>2 特点分析</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517" w:name="_Toc31770"/>
    <w:bookmarkStart w:id="518" w:name="_Toc30471"/>
    <w:bookmarkStart w:id="519" w:name="_Toc26919"/>
    <w:bookmarkStart w:id="520" w:name="_Toc5307"/>
    <w:bookmarkStart w:id="521" w:name="_Toc9732"/>
    <w:bookmarkStart w:id="522" w:name="_Toc465"/>
    <w:bookmarkStart w:id="523" w:name="_Toc14205"/>
    <w:bookmarkStart w:id="524" w:name="_Toc3741"/>
    <w:bookmarkStart w:id="525" w:name="_Toc15347"/>
    <w:bookmarkStart w:id="526" w:name="_Toc23870"/>
    <w:bookmarkStart w:id="527" w:name="_Toc17947"/>
    <w:bookmarkStart w:id="528" w:name="_Toc6911"/>
    <w:bookmarkStart w:id="529" w:name="_Toc8403"/>
    <w:bookmarkStart w:id="530" w:name="_Toc10881"/>
    <w:p>
      <w:pPr>
        <w:pStyle w:val="style0"/>
        <w:outlineLvl w:val="1"/>
        <w:rPr>
          <w:rFonts w:hint="eastAsia"/>
        </w:rPr>
      </w:pPr>
      <w:r>
        <w:rPr>
          <w:rFonts w:hint="eastAsia"/>
        </w:rPr>
        <w:t>3 任务创建流程</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531" w:name="_Toc17078"/>
    <w:bookmarkStart w:id="532" w:name="_Toc26719"/>
    <w:bookmarkStart w:id="533" w:name="_Toc20206"/>
    <w:bookmarkStart w:id="534" w:name="_Toc23803"/>
    <w:bookmarkStart w:id="535" w:name="_Toc810"/>
    <w:bookmarkStart w:id="536" w:name="_Toc22650"/>
    <w:bookmarkStart w:id="537" w:name="_Toc2579"/>
    <w:bookmarkStart w:id="538" w:name="_Toc15570"/>
    <w:bookmarkStart w:id="539" w:name="_Toc13183"/>
    <w:bookmarkStart w:id="540" w:name="_Toc296"/>
    <w:bookmarkStart w:id="541" w:name="_Toc5166"/>
    <w:bookmarkStart w:id="542" w:name="_Toc13221"/>
    <w:bookmarkStart w:id="543" w:name="_Toc2033"/>
    <w:bookmarkStart w:id="544" w:name="_Toc26428"/>
    <w:p>
      <w:pPr>
        <w:pStyle w:val="style0"/>
        <w:outlineLvl w:val="1"/>
        <w:rPr>
          <w:rFonts w:hint="eastAsia"/>
        </w:rPr>
      </w:pPr>
      <w:r>
        <w:rPr>
          <w:rFonts w:hint="eastAsia"/>
        </w:rPr>
        <w:t>4 资源贡献者角色</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545" w:name="_Toc2336"/>
    <w:bookmarkStart w:id="546" w:name="_Toc1268"/>
    <w:bookmarkStart w:id="547" w:name="_Toc9578"/>
    <w:bookmarkStart w:id="548" w:name="_Toc9488"/>
    <w:bookmarkStart w:id="549" w:name="_Toc6119"/>
    <w:bookmarkStart w:id="550" w:name="_Toc19346"/>
    <w:bookmarkStart w:id="551" w:name="_Toc21759"/>
    <w:bookmarkStart w:id="552" w:name="_Toc7454"/>
    <w:bookmarkStart w:id="553" w:name="_Toc13975"/>
    <w:bookmarkStart w:id="554" w:name="_Toc2683"/>
    <w:bookmarkStart w:id="555" w:name="_Toc11287"/>
    <w:bookmarkStart w:id="556" w:name="_Toc22610"/>
    <w:bookmarkStart w:id="557" w:name="_Toc27105"/>
    <w:bookmarkStart w:id="558" w:name="_Toc26195"/>
    <w:p>
      <w:pPr>
        <w:pStyle w:val="style0"/>
        <w:outlineLvl w:val="1"/>
        <w:rPr>
          <w:rFonts w:hint="eastAsia"/>
        </w:rPr>
      </w:pPr>
      <w:r>
        <w:rPr>
          <w:rFonts w:hint="eastAsia"/>
        </w:rPr>
        <w:t>5 资金注入者职责</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559" w:name="_Toc8699"/>
    <w:bookmarkStart w:id="560" w:name="_Toc19818"/>
    <w:bookmarkStart w:id="561" w:name="_Toc17403"/>
    <w:bookmarkStart w:id="562" w:name="_Toc1471"/>
    <w:bookmarkStart w:id="563" w:name="_Toc6549"/>
    <w:bookmarkStart w:id="564" w:name="_Toc12084"/>
    <w:bookmarkStart w:id="565" w:name="_Toc19111"/>
    <w:bookmarkStart w:id="566" w:name="_Toc31995"/>
    <w:bookmarkStart w:id="567" w:name="_Toc21292"/>
    <w:bookmarkStart w:id="568" w:name="_Toc16381"/>
    <w:bookmarkStart w:id="569" w:name="_Toc31643"/>
    <w:bookmarkStart w:id="570" w:name="_Toc31623"/>
    <w:bookmarkStart w:id="571" w:name="_Toc27727"/>
    <w:bookmarkStart w:id="572" w:name="_Toc28263"/>
    <w:p>
      <w:pPr>
        <w:pStyle w:val="style0"/>
        <w:outlineLvl w:val="1"/>
        <w:rPr>
          <w:rFonts w:hint="eastAsia"/>
        </w:rPr>
      </w:pPr>
      <w:r>
        <w:rPr>
          <w:rFonts w:hint="eastAsia"/>
        </w:rPr>
        <w:t>6 任务执行与撤回</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573" w:name="_Toc23199"/>
    <w:bookmarkStart w:id="574" w:name="_Toc21442"/>
    <w:bookmarkStart w:id="575" w:name="_Toc17388"/>
    <w:bookmarkStart w:id="576" w:name="_Toc8878"/>
    <w:bookmarkStart w:id="577" w:name="_Toc8480"/>
    <w:bookmarkStart w:id="578" w:name="_Toc4729"/>
    <w:bookmarkStart w:id="579" w:name="_Toc7922"/>
    <w:bookmarkStart w:id="580" w:name="_Toc16666"/>
    <w:bookmarkStart w:id="581" w:name="_Toc13148"/>
    <w:bookmarkStart w:id="582" w:name="_Toc1824"/>
    <w:bookmarkStart w:id="583" w:name="_Toc27611"/>
    <w:bookmarkStart w:id="584" w:name="_Toc14612"/>
    <w:bookmarkStart w:id="585" w:name="_Toc876"/>
    <w:bookmarkStart w:id="586" w:name="_Toc5777"/>
    <w:p>
      <w:pPr>
        <w:pStyle w:val="style0"/>
        <w:outlineLvl w:val="1"/>
        <w:rPr>
          <w:rFonts w:hint="eastAsia"/>
        </w:rPr>
      </w:pPr>
      <w:r>
        <w:rPr>
          <w:rFonts w:hint="eastAsia"/>
        </w:rPr>
        <w:t>7 应用领域</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val="en-US"/>
              </w:rPr>
              <w:t>储存分块文件</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587" w:name="_Toc11561"/>
    <w:bookmarkStart w:id="588" w:name="_Toc28823"/>
    <w:bookmarkStart w:id="589" w:name="_Toc9210"/>
    <w:bookmarkStart w:id="590" w:name="_Toc3827"/>
    <w:bookmarkStart w:id="591" w:name="_Toc111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587"/>
      <w:bookmarkEnd w:id="588"/>
      <w:bookmarkEnd w:id="589"/>
      <w:bookmarkEnd w:id="590"/>
      <w:bookmarkEnd w:id="591"/>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592" w:name="_Toc29422"/>
    <w:bookmarkStart w:id="593" w:name="_Toc30756"/>
    <w:bookmarkStart w:id="594" w:name="_Toc11419"/>
    <w:bookmarkStart w:id="595" w:name="_Toc26485"/>
    <w:bookmarkStart w:id="596" w:name="_Toc6124"/>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592"/>
      <w:bookmarkEnd w:id="593"/>
      <w:bookmarkEnd w:id="594"/>
      <w:bookmarkEnd w:id="595"/>
      <w:bookmarkEnd w:id="596"/>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597" w:name="_Toc12132"/>
    <w:bookmarkStart w:id="598" w:name="_Toc9678"/>
    <w:bookmarkStart w:id="599" w:name="_Toc22358"/>
    <w:bookmarkStart w:id="600" w:name="_Toc26899"/>
    <w:bookmarkStart w:id="601" w:name="_Toc53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597"/>
      <w:bookmarkEnd w:id="598"/>
      <w:bookmarkEnd w:id="599"/>
      <w:bookmarkEnd w:id="600"/>
      <w:bookmarkEnd w:id="601"/>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602" w:name="_Toc12321"/>
    <w:bookmarkStart w:id="603" w:name="_Toc28561"/>
    <w:bookmarkStart w:id="604" w:name="_Toc3135"/>
    <w:bookmarkStart w:id="605" w:name="_Toc16378"/>
    <w:bookmarkStart w:id="606" w:name="_Toc19273"/>
    <w:p>
      <w:pPr>
        <w:pStyle w:val="style0"/>
        <w:outlineLvl w:val="1"/>
        <w:rPr>
          <w:rFonts w:hint="eastAsia"/>
          <w:lang w:eastAsia="zh-CN"/>
        </w:rPr>
      </w:pPr>
      <w:r>
        <w:rPr>
          <w:rFonts w:hint="eastAsia"/>
          <w:lang w:eastAsia="zh-CN"/>
        </w:rPr>
        <w:t>1. 处理器详细要求：</w:t>
      </w:r>
      <w:bookmarkEnd w:id="602"/>
      <w:bookmarkEnd w:id="603"/>
      <w:bookmarkEnd w:id="604"/>
      <w:bookmarkEnd w:id="605"/>
      <w:bookmarkEnd w:id="606"/>
    </w:p>
    <w:p>
      <w:pPr>
        <w:pStyle w:val="style0"/>
        <w:rPr>
          <w:rFonts w:hint="eastAsia"/>
          <w:lang w:eastAsia="zh-CN"/>
        </w:rPr>
      </w:pPr>
      <w:r>
        <w:rPr>
          <w:rFonts w:hint="eastAsia"/>
          <w:lang w:eastAsia="zh-CN"/>
        </w:rPr>
        <w:t>处理器必须具备至少16个线程，以确保多任务处理能力。</w:t>
      </w:r>
    </w:p>
    <w:bookmarkStart w:id="607" w:name="_Toc10287"/>
    <w:bookmarkStart w:id="608" w:name="_Toc18913"/>
    <w:bookmarkStart w:id="609" w:name="_Toc24145"/>
    <w:bookmarkStart w:id="610" w:name="_Toc19882"/>
    <w:bookmarkStart w:id="611" w:name="_Toc1484"/>
    <w:p>
      <w:pPr>
        <w:pStyle w:val="style0"/>
        <w:outlineLvl w:val="1"/>
        <w:rPr>
          <w:rFonts w:hint="eastAsia"/>
          <w:lang w:eastAsia="zh-CN"/>
        </w:rPr>
      </w:pPr>
      <w:r>
        <w:rPr>
          <w:rFonts w:hint="eastAsia"/>
          <w:lang w:eastAsia="zh-CN"/>
        </w:rPr>
        <w:t>2. 内存（RAM）详细要求：</w:t>
      </w:r>
      <w:bookmarkEnd w:id="607"/>
      <w:bookmarkEnd w:id="608"/>
      <w:bookmarkEnd w:id="609"/>
      <w:bookmarkEnd w:id="610"/>
      <w:bookmarkEnd w:id="611"/>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612" w:name="_Toc10922"/>
    <w:bookmarkStart w:id="613" w:name="_Toc26692"/>
    <w:bookmarkStart w:id="614" w:name="_Toc14950"/>
    <w:bookmarkStart w:id="615" w:name="_Toc5228"/>
    <w:bookmarkStart w:id="616" w:name="_Toc19567"/>
    <w:p>
      <w:pPr>
        <w:pStyle w:val="style0"/>
        <w:outlineLvl w:val="1"/>
        <w:rPr>
          <w:rFonts w:hint="eastAsia"/>
          <w:lang w:eastAsia="zh-CN"/>
        </w:rPr>
      </w:pPr>
      <w:r>
        <w:rPr>
          <w:rFonts w:hint="eastAsia"/>
          <w:lang w:eastAsia="zh-CN"/>
        </w:rPr>
        <w:t>3. 系统盘详细要求：</w:t>
      </w:r>
      <w:bookmarkEnd w:id="612"/>
      <w:bookmarkEnd w:id="613"/>
      <w:bookmarkEnd w:id="614"/>
      <w:bookmarkEnd w:id="615"/>
      <w:bookmarkEnd w:id="616"/>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617" w:name="_Toc14966"/>
    <w:bookmarkStart w:id="618" w:name="_Toc16280"/>
    <w:bookmarkStart w:id="619" w:name="_Toc10962"/>
    <w:bookmarkStart w:id="620" w:name="_Toc30649"/>
    <w:bookmarkStart w:id="621" w:name="_Toc10548"/>
    <w:p>
      <w:pPr>
        <w:pStyle w:val="style0"/>
        <w:outlineLvl w:val="1"/>
        <w:rPr>
          <w:rFonts w:hint="eastAsia"/>
          <w:lang w:eastAsia="zh-CN"/>
        </w:rPr>
      </w:pPr>
      <w:r>
        <w:rPr>
          <w:rFonts w:hint="eastAsia"/>
          <w:lang w:eastAsia="zh-CN"/>
        </w:rPr>
        <w:t>4. 显卡（GPU）详细要求：</w:t>
      </w:r>
      <w:bookmarkEnd w:id="617"/>
      <w:bookmarkEnd w:id="618"/>
      <w:bookmarkEnd w:id="619"/>
      <w:bookmarkEnd w:id="620"/>
      <w:bookmarkEnd w:id="621"/>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622" w:name="_Toc22249"/>
    <w:bookmarkStart w:id="623" w:name="_Toc11732"/>
    <w:bookmarkStart w:id="624" w:name="_Toc25757"/>
    <w:bookmarkStart w:id="625" w:name="_Toc13325"/>
    <w:bookmarkStart w:id="626" w:name="_Toc1864"/>
    <w:p>
      <w:pPr>
        <w:pStyle w:val="style0"/>
        <w:outlineLvl w:val="1"/>
        <w:rPr>
          <w:rFonts w:hint="eastAsia"/>
          <w:lang w:eastAsia="zh-CN"/>
        </w:rPr>
      </w:pPr>
      <w:r>
        <w:rPr>
          <w:rFonts w:hint="eastAsia"/>
          <w:lang w:eastAsia="zh-CN"/>
        </w:rPr>
        <w:t>5. 多GPU配置详细要求：</w:t>
      </w:r>
      <w:bookmarkEnd w:id="622"/>
      <w:bookmarkEnd w:id="623"/>
      <w:bookmarkEnd w:id="624"/>
      <w:bookmarkEnd w:id="625"/>
      <w:bookmarkEnd w:id="626"/>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627" w:name="_Toc18838"/>
    <w:bookmarkStart w:id="628" w:name="_Toc5539"/>
    <w:bookmarkStart w:id="629" w:name="_Toc19895"/>
    <w:bookmarkStart w:id="630" w:name="_Toc4164"/>
    <w:bookmarkStart w:id="631" w:name="_Toc15505"/>
    <w:p>
      <w:pPr>
        <w:pStyle w:val="style0"/>
        <w:outlineLvl w:val="1"/>
        <w:rPr>
          <w:rFonts w:hint="eastAsia"/>
          <w:lang w:eastAsia="zh-CN"/>
        </w:rPr>
      </w:pPr>
      <w:r>
        <w:rPr>
          <w:rFonts w:hint="eastAsia"/>
          <w:lang w:eastAsia="zh-CN"/>
        </w:rPr>
        <w:t>6. 硬盘存储详细要求：</w:t>
      </w:r>
      <w:bookmarkEnd w:id="627"/>
      <w:bookmarkEnd w:id="628"/>
      <w:bookmarkEnd w:id="629"/>
      <w:bookmarkEnd w:id="630"/>
      <w:bookmarkEnd w:id="631"/>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632" w:name="_Toc9881"/>
    <w:bookmarkStart w:id="633" w:name="_Toc10586"/>
    <w:bookmarkStart w:id="634" w:name="_Toc18656"/>
    <w:bookmarkStart w:id="635" w:name="_Toc2321"/>
    <w:bookmarkStart w:id="636" w:name="_Toc26645"/>
    <w:p>
      <w:pPr>
        <w:pStyle w:val="style0"/>
        <w:outlineLvl w:val="1"/>
        <w:rPr>
          <w:rFonts w:hint="eastAsia"/>
          <w:lang w:eastAsia="zh-CN"/>
        </w:rPr>
      </w:pPr>
      <w:r>
        <w:rPr>
          <w:rFonts w:hint="eastAsia"/>
          <w:lang w:eastAsia="zh-CN"/>
        </w:rPr>
        <w:t>7. 网络带宽详细要求：</w:t>
      </w:r>
      <w:bookmarkEnd w:id="632"/>
      <w:bookmarkEnd w:id="633"/>
      <w:bookmarkEnd w:id="634"/>
      <w:bookmarkEnd w:id="635"/>
      <w:bookmarkEnd w:id="636"/>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637" w:name="_Toc30049"/>
    <w:bookmarkStart w:id="638" w:name="_Toc29876"/>
    <w:bookmarkStart w:id="639" w:name="_Toc638"/>
    <w:bookmarkStart w:id="640" w:name="_Toc5532"/>
    <w:p>
      <w:pPr>
        <w:pStyle w:val="style0"/>
        <w:outlineLvl w:val="0"/>
        <w:rPr>
          <w:rFonts w:hint="eastAsia"/>
        </w:rPr>
      </w:pPr>
      <w:r>
        <w:rPr>
          <w:rFonts w:hint="eastAsia"/>
          <w:lang w:eastAsia="zh-CN"/>
        </w:rPr>
        <w:t>第八章、</w:t>
      </w:r>
      <w:r>
        <w:rPr>
          <w:rFonts w:hint="eastAsia"/>
        </w:rPr>
        <w:t>网络质量等级划分</w:t>
      </w:r>
      <w:bookmarkEnd w:id="637"/>
      <w:bookmarkEnd w:id="638"/>
      <w:bookmarkEnd w:id="639"/>
      <w:bookmarkEnd w:id="640"/>
    </w:p>
    <w:p>
      <w:pPr>
        <w:pStyle w:val="style0"/>
        <w:rPr>
          <w:rFonts w:hint="default"/>
          <w:lang w:val="en-US"/>
        </w:rPr>
      </w:pPr>
    </w:p>
    <w:bookmarkStart w:id="641" w:name="_Toc16664"/>
    <w:bookmarkStart w:id="642" w:name="_Toc9517"/>
    <w:bookmarkStart w:id="643" w:name="_Toc1598"/>
    <w:p>
      <w:pPr>
        <w:pStyle w:val="style0"/>
        <w:outlineLvl w:val="1"/>
        <w:rPr>
          <w:rFonts w:hint="default"/>
          <w:lang w:val="en-US"/>
        </w:rPr>
      </w:pPr>
      <w:r>
        <w:rPr>
          <w:rFonts w:hint="default"/>
          <w:lang w:val="en-US"/>
        </w:rPr>
        <w:t>1. 超优质网络：</w:t>
      </w:r>
      <w:bookmarkEnd w:id="641"/>
      <w:bookmarkEnd w:id="642"/>
      <w:bookmarkEnd w:id="643"/>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644" w:name="_Toc15526"/>
    <w:bookmarkStart w:id="645" w:name="_Toc6415"/>
    <w:bookmarkStart w:id="646" w:name="_Toc27754"/>
    <w:p>
      <w:pPr>
        <w:pStyle w:val="style0"/>
        <w:outlineLvl w:val="1"/>
        <w:rPr>
          <w:rFonts w:hint="default"/>
          <w:lang w:val="en-US"/>
        </w:rPr>
      </w:pPr>
      <w:r>
        <w:rPr>
          <w:rFonts w:hint="default"/>
          <w:lang w:val="en-US"/>
        </w:rPr>
        <w:t>2. 优质网络：</w:t>
      </w:r>
      <w:bookmarkEnd w:id="644"/>
      <w:bookmarkEnd w:id="645"/>
      <w:bookmarkEnd w:id="646"/>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647" w:name="_Toc2548"/>
    <w:bookmarkStart w:id="648" w:name="_Toc9111"/>
    <w:bookmarkStart w:id="649" w:name="_Toc26276"/>
    <w:p>
      <w:pPr>
        <w:pStyle w:val="style0"/>
        <w:outlineLvl w:val="1"/>
        <w:rPr>
          <w:rFonts w:hint="default"/>
          <w:lang w:val="en-US"/>
        </w:rPr>
      </w:pPr>
      <w:r>
        <w:rPr>
          <w:rFonts w:hint="default"/>
          <w:lang w:val="en-US"/>
        </w:rPr>
        <w:t>3. 较差网络：</w:t>
      </w:r>
      <w:bookmarkEnd w:id="647"/>
      <w:bookmarkEnd w:id="648"/>
      <w:bookmarkEnd w:id="649"/>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650" w:name="_Toc31828"/>
    <w:bookmarkStart w:id="651" w:name="_Toc8931"/>
    <w:bookmarkStart w:id="652" w:name="_Toc13034"/>
    <w:p>
      <w:pPr>
        <w:pStyle w:val="style0"/>
        <w:outlineLvl w:val="1"/>
        <w:rPr>
          <w:rFonts w:hint="default"/>
          <w:lang w:val="en-US"/>
        </w:rPr>
      </w:pPr>
      <w:r>
        <w:rPr>
          <w:rFonts w:hint="default"/>
          <w:lang w:val="en-US"/>
        </w:rPr>
        <w:t>4. 比较差网络：</w:t>
      </w:r>
      <w:bookmarkEnd w:id="650"/>
      <w:bookmarkEnd w:id="651"/>
      <w:bookmarkEnd w:id="652"/>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653" w:name="_Toc1494"/>
    <w:bookmarkStart w:id="654" w:name="_Toc5623"/>
    <w:bookmarkStart w:id="655" w:name="_Toc6571"/>
    <w:p>
      <w:pPr>
        <w:pStyle w:val="style0"/>
        <w:outlineLvl w:val="1"/>
        <w:rPr>
          <w:rFonts w:hint="default"/>
          <w:lang w:val="en-US"/>
        </w:rPr>
      </w:pPr>
      <w:r>
        <w:rPr>
          <w:rFonts w:hint="default"/>
          <w:lang w:val="en-US"/>
        </w:rPr>
        <w:t>5. 无IPv6支持：</w:t>
      </w:r>
      <w:bookmarkEnd w:id="653"/>
      <w:bookmarkEnd w:id="654"/>
      <w:bookmarkEnd w:id="655"/>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656" w:name="_Toc744"/>
    <w:bookmarkStart w:id="657" w:name="_Toc30456"/>
    <w:bookmarkStart w:id="658" w:name="_Toc19808"/>
    <w:p>
      <w:pPr>
        <w:pStyle w:val="style0"/>
        <w:outlineLvl w:val="1"/>
        <w:rPr>
          <w:rFonts w:hint="default"/>
          <w:lang w:val="en-US"/>
        </w:rPr>
      </w:pPr>
      <w:r>
        <w:rPr>
          <w:rFonts w:hint="default"/>
          <w:lang w:val="en-US"/>
        </w:rPr>
        <w:t>6. 无收益网络：</w:t>
      </w:r>
      <w:bookmarkEnd w:id="656"/>
      <w:bookmarkEnd w:id="657"/>
      <w:bookmarkEnd w:id="658"/>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659" w:name="_Toc165"/>
    <w:bookmarkStart w:id="660" w:name="_Toc2474"/>
    <w:bookmarkStart w:id="661" w:name="_Toc23115"/>
    <w:p>
      <w:pPr>
        <w:pStyle w:val="style0"/>
        <w:outlineLvl w:val="1"/>
        <w:rPr>
          <w:rFonts w:hint="default"/>
          <w:lang w:val="en-US"/>
        </w:rPr>
      </w:pPr>
      <w:r>
        <w:rPr>
          <w:rFonts w:hint="default"/>
          <w:lang w:val="en-US"/>
        </w:rPr>
        <w:t>7. 优化建议：</w:t>
      </w:r>
      <w:bookmarkEnd w:id="659"/>
      <w:bookmarkEnd w:id="660"/>
      <w:bookmarkEnd w:id="661"/>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662" w:name="_Toc12836"/>
    <w:bookmarkStart w:id="663" w:name="_Toc3676"/>
    <w:bookmarkStart w:id="664" w:name="_Toc13447"/>
    <w:bookmarkStart w:id="665" w:name="_Toc23450"/>
    <w:p>
      <w:pPr>
        <w:pStyle w:val="style0"/>
        <w:outlineLvl w:val="0"/>
        <w:rPr>
          <w:rFonts w:hint="eastAsia"/>
          <w:lang w:eastAsia="zh-CN"/>
        </w:rPr>
      </w:pPr>
      <w:r>
        <w:rPr>
          <w:rFonts w:hint="eastAsia"/>
          <w:lang w:eastAsia="zh-CN"/>
        </w:rPr>
        <w:t>第九章、Uto DePIN网络网络与IDC机房成本优势分析</w:t>
      </w:r>
      <w:bookmarkEnd w:id="662"/>
      <w:bookmarkEnd w:id="663"/>
      <w:bookmarkEnd w:id="664"/>
      <w:bookmarkEnd w:id="665"/>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666" w:name="_Toc20976"/>
    <w:bookmarkStart w:id="667" w:name="_Toc20251"/>
    <w:bookmarkStart w:id="668" w:name="_Toc7245"/>
    <w:bookmarkStart w:id="669" w:name="_Toc11716"/>
    <w:bookmarkStart w:id="670" w:name="_Toc16105"/>
    <w:p>
      <w:pPr>
        <w:pStyle w:val="style0"/>
        <w:outlineLvl w:val="1"/>
        <w:rPr>
          <w:rFonts w:hint="eastAsia"/>
          <w:lang w:eastAsia="zh-CN"/>
        </w:rPr>
      </w:pPr>
      <w:r>
        <w:rPr>
          <w:rFonts w:hint="eastAsia"/>
          <w:lang w:eastAsia="zh-CN"/>
        </w:rPr>
        <w:t>1. 家庭宽带费用：</w:t>
      </w:r>
      <w:bookmarkEnd w:id="666"/>
      <w:bookmarkEnd w:id="667"/>
      <w:bookmarkEnd w:id="668"/>
      <w:bookmarkEnd w:id="669"/>
      <w:bookmarkEnd w:id="670"/>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671" w:name="_Toc28423"/>
    <w:bookmarkStart w:id="672" w:name="_Toc13838"/>
    <w:bookmarkStart w:id="673" w:name="_Toc28368"/>
    <w:bookmarkStart w:id="674" w:name="_Toc14717"/>
    <w:bookmarkStart w:id="675" w:name="_Toc247"/>
    <w:p>
      <w:pPr>
        <w:pStyle w:val="style0"/>
        <w:outlineLvl w:val="1"/>
        <w:rPr>
          <w:rFonts w:hint="eastAsia"/>
          <w:lang w:eastAsia="zh-CN"/>
        </w:rPr>
      </w:pPr>
      <w:r>
        <w:rPr>
          <w:rFonts w:hint="eastAsia"/>
          <w:lang w:eastAsia="zh-CN"/>
        </w:rPr>
        <w:t>2. 宽带单线多拨号叠加速率：</w:t>
      </w:r>
      <w:bookmarkEnd w:id="671"/>
      <w:bookmarkEnd w:id="672"/>
      <w:bookmarkEnd w:id="673"/>
      <w:bookmarkEnd w:id="674"/>
      <w:bookmarkEnd w:id="675"/>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676" w:name="_Toc12487"/>
    <w:bookmarkStart w:id="677" w:name="_Toc20894"/>
    <w:bookmarkStart w:id="678" w:name="_Toc8977"/>
    <w:bookmarkStart w:id="679" w:name="_Toc17769"/>
    <w:bookmarkStart w:id="680" w:name="_Toc20941"/>
    <w:p>
      <w:pPr>
        <w:pStyle w:val="style0"/>
        <w:outlineLvl w:val="1"/>
        <w:rPr>
          <w:rFonts w:hint="eastAsia"/>
          <w:lang w:eastAsia="zh-CN"/>
        </w:rPr>
      </w:pPr>
      <w:r>
        <w:rPr>
          <w:rFonts w:hint="eastAsia"/>
          <w:lang w:eastAsia="zh-CN"/>
        </w:rPr>
        <w:t>3. 企业专线费用：</w:t>
      </w:r>
      <w:bookmarkEnd w:id="676"/>
      <w:bookmarkEnd w:id="677"/>
      <w:bookmarkEnd w:id="678"/>
      <w:bookmarkEnd w:id="679"/>
      <w:bookmarkEnd w:id="680"/>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681" w:name="_Toc3487"/>
    <w:bookmarkStart w:id="682" w:name="_Toc15502"/>
    <w:bookmarkStart w:id="683" w:name="_Toc32114"/>
    <w:bookmarkStart w:id="684" w:name="_Toc3271"/>
    <w:bookmarkStart w:id="685" w:name="_Toc30281"/>
    <w:bookmarkStart w:id="686" w:name="_Toc12256"/>
    <w:bookmarkStart w:id="687" w:name="_Toc25597"/>
    <w:bookmarkStart w:id="688" w:name="_Toc18807"/>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681"/>
      <w:bookmarkEnd w:id="682"/>
      <w:bookmarkEnd w:id="683"/>
      <w:bookmarkEnd w:id="684"/>
      <w:bookmarkEnd w:id="685"/>
      <w:bookmarkEnd w:id="686"/>
      <w:bookmarkEnd w:id="687"/>
      <w:bookmarkEnd w:id="688"/>
    </w:p>
    <w:bookmarkStart w:id="689" w:name="_Toc21064"/>
    <w:bookmarkStart w:id="690" w:name="_Toc2142"/>
    <w:bookmarkStart w:id="691" w:name="_Toc4322"/>
    <w:bookmarkStart w:id="692" w:name="_Toc18813"/>
    <w:bookmarkStart w:id="693" w:name="_Toc25246"/>
    <w:bookmarkStart w:id="694" w:name="_Toc10297"/>
    <w:bookmarkStart w:id="695" w:name="_Toc32270"/>
    <w:bookmarkStart w:id="696" w:name="_Toc22124"/>
    <w:p>
      <w:pPr>
        <w:pStyle w:val="style0"/>
        <w:outlineLvl w:val="1"/>
        <w:rPr>
          <w:rFonts w:hint="eastAsia"/>
        </w:rPr>
      </w:pPr>
      <w:r>
        <w:rPr>
          <w:rFonts w:hint="eastAsia"/>
        </w:rPr>
        <w:t>1 跨链桥代币介绍</w:t>
      </w:r>
      <w:bookmarkEnd w:id="689"/>
      <w:bookmarkEnd w:id="690"/>
      <w:bookmarkEnd w:id="691"/>
      <w:bookmarkEnd w:id="692"/>
      <w:bookmarkEnd w:id="693"/>
      <w:bookmarkEnd w:id="694"/>
      <w:bookmarkEnd w:id="695"/>
      <w:bookmarkEnd w:id="696"/>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697" w:name="_Toc3776"/>
    <w:bookmarkStart w:id="698" w:name="_Toc25575"/>
    <w:bookmarkStart w:id="699" w:name="_Toc24062"/>
    <w:bookmarkStart w:id="700" w:name="_Toc21509"/>
    <w:bookmarkStart w:id="701" w:name="_Toc11416"/>
    <w:bookmarkStart w:id="702" w:name="_Toc3865"/>
    <w:bookmarkStart w:id="703" w:name="_Toc7801"/>
    <w:bookmarkStart w:id="704" w:name="_Toc31844"/>
    <w:p>
      <w:pPr>
        <w:pStyle w:val="style0"/>
        <w:outlineLvl w:val="1"/>
        <w:rPr>
          <w:rFonts w:hint="eastAsia"/>
        </w:rPr>
      </w:pPr>
      <w:r>
        <w:rPr>
          <w:rFonts w:hint="eastAsia"/>
        </w:rPr>
        <w:t>2 多币开采模型流程</w:t>
      </w:r>
      <w:bookmarkEnd w:id="697"/>
      <w:bookmarkEnd w:id="698"/>
      <w:bookmarkEnd w:id="699"/>
      <w:bookmarkEnd w:id="700"/>
      <w:bookmarkEnd w:id="701"/>
      <w:bookmarkEnd w:id="702"/>
      <w:bookmarkEnd w:id="703"/>
      <w:bookmarkEnd w:id="704"/>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705" w:name="_Toc28305"/>
    <w:bookmarkStart w:id="706" w:name="_Toc6687"/>
    <w:bookmarkStart w:id="707" w:name="_Toc17269"/>
    <w:bookmarkStart w:id="708" w:name="_Toc26508"/>
    <w:bookmarkStart w:id="709" w:name="_Toc32726"/>
    <w:bookmarkStart w:id="710" w:name="_Toc21282"/>
    <w:bookmarkStart w:id="711" w:name="_Toc20397"/>
    <w:bookmarkStart w:id="712" w:name="_Toc27106"/>
    <w:p>
      <w:pPr>
        <w:pStyle w:val="style0"/>
        <w:outlineLvl w:val="1"/>
        <w:rPr>
          <w:rFonts w:hint="eastAsia"/>
        </w:rPr>
      </w:pPr>
      <w:r>
        <w:rPr>
          <w:rFonts w:hint="eastAsia"/>
        </w:rPr>
        <w:t>3 收益分配机制</w:t>
      </w:r>
      <w:bookmarkEnd w:id="705"/>
      <w:bookmarkEnd w:id="706"/>
      <w:bookmarkEnd w:id="707"/>
      <w:bookmarkEnd w:id="708"/>
      <w:bookmarkEnd w:id="709"/>
      <w:bookmarkEnd w:id="710"/>
      <w:bookmarkEnd w:id="711"/>
      <w:bookmarkEnd w:id="712"/>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713" w:name="_Toc18443"/>
    <w:bookmarkStart w:id="714" w:name="_Toc15766"/>
    <w:bookmarkStart w:id="715" w:name="_Toc10212"/>
    <w:bookmarkStart w:id="716" w:name="_Toc12971"/>
    <w:bookmarkStart w:id="717" w:name="_Toc20034"/>
    <w:bookmarkStart w:id="718" w:name="_Toc11120"/>
    <w:bookmarkStart w:id="719" w:name="_Toc964"/>
    <w:bookmarkStart w:id="720" w:name="_Toc29032"/>
    <w:p>
      <w:pPr>
        <w:pStyle w:val="style0"/>
        <w:outlineLvl w:val="0"/>
        <w:rPr>
          <w:rFonts w:hint="eastAsia"/>
        </w:rPr>
      </w:pPr>
      <w:r>
        <w:rPr>
          <w:rFonts w:hint="eastAsia"/>
        </w:rPr>
        <w:t>第十一章：L1守护验证解析节点(服务器节点端)</w:t>
      </w:r>
      <w:bookmarkEnd w:id="713"/>
      <w:bookmarkEnd w:id="714"/>
      <w:bookmarkEnd w:id="715"/>
      <w:bookmarkEnd w:id="716"/>
      <w:bookmarkEnd w:id="717"/>
      <w:bookmarkEnd w:id="718"/>
      <w:bookmarkEnd w:id="719"/>
      <w:bookmarkEnd w:id="720"/>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bookmarkStart w:id="721" w:name="_Toc4783"/>
    <w:bookmarkStart w:id="722" w:name="_Toc24172"/>
    <w:bookmarkStart w:id="723" w:name="_Toc10211"/>
    <w:bookmarkStart w:id="724" w:name="_Toc30538"/>
    <w:bookmarkStart w:id="725" w:name="_Toc19906"/>
    <w:bookmarkStart w:id="726" w:name="_Toc11597"/>
    <w:bookmarkStart w:id="727" w:name="_Toc30473"/>
    <w:bookmarkStart w:id="728" w:name="_Toc24649"/>
    <w:p>
      <w:pPr>
        <w:pStyle w:val="style0"/>
        <w:outlineLvl w:val="1"/>
        <w:rPr>
          <w:rFonts w:hint="eastAsia"/>
        </w:rPr>
      </w:pPr>
      <w:r>
        <w:rPr>
          <w:rFonts w:hint="eastAsia"/>
        </w:rPr>
        <w:t>1 去中心化身份验证（DID）实现</w:t>
      </w:r>
      <w:bookmarkEnd w:id="721"/>
      <w:bookmarkEnd w:id="722"/>
      <w:bookmarkEnd w:id="723"/>
      <w:bookmarkEnd w:id="724"/>
      <w:bookmarkEnd w:id="725"/>
      <w:bookmarkEnd w:id="726"/>
      <w:bookmarkEnd w:id="727"/>
      <w:bookmarkEnd w:id="728"/>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 DePIN网络网络时，将生成一个独一无二的DID，该标识符基于加密算法，确保了其在全球范围内的唯一性和安全性。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 DePIN网络网络支持与其他区块链系统和平台的互操作，实现身份信息的无缝对接。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729" w:name="_Toc32214"/>
    <w:bookmarkStart w:id="730" w:name="_Toc19763"/>
    <w:bookmarkStart w:id="731" w:name="_Toc5697"/>
    <w:bookmarkStart w:id="732" w:name="_Toc20005"/>
    <w:bookmarkStart w:id="733" w:name="_Toc9021"/>
    <w:bookmarkStart w:id="734" w:name="_Toc17799"/>
    <w:bookmarkStart w:id="735" w:name="_Toc22111"/>
    <w:bookmarkStart w:id="736" w:name="_Toc25339"/>
    <w:p>
      <w:pPr>
        <w:pStyle w:val="style0"/>
        <w:outlineLvl w:val="1"/>
        <w:rPr>
          <w:rFonts w:hint="eastAsia"/>
        </w:rPr>
      </w:pPr>
      <w:r>
        <w:rPr>
          <w:rFonts w:hint="eastAsia"/>
        </w:rPr>
        <w:t>2 雪崩HBBFT共识机制运行原理</w:t>
      </w:r>
      <w:bookmarkEnd w:id="729"/>
      <w:bookmarkEnd w:id="730"/>
      <w:bookmarkEnd w:id="731"/>
      <w:bookmarkEnd w:id="732"/>
      <w:bookmarkEnd w:id="733"/>
      <w:bookmarkEnd w:id="734"/>
      <w:bookmarkEnd w:id="735"/>
      <w:bookmarkEnd w:id="73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737" w:name="_Toc6410"/>
    <w:bookmarkStart w:id="738" w:name="_Toc6929"/>
    <w:bookmarkStart w:id="739" w:name="_Toc4796"/>
    <w:bookmarkStart w:id="740" w:name="_Toc664"/>
    <w:bookmarkStart w:id="741" w:name="_Toc7024"/>
    <w:bookmarkStart w:id="742" w:name="_Toc17019"/>
    <w:bookmarkStart w:id="743" w:name="_Toc1714"/>
    <w:bookmarkStart w:id="744" w:name="_Toc3546"/>
    <w:p>
      <w:pPr>
        <w:pStyle w:val="style0"/>
        <w:outlineLvl w:val="1"/>
        <w:rPr>
          <w:rFonts w:hint="eastAsia"/>
        </w:rPr>
      </w:pPr>
      <w:r>
        <w:rPr>
          <w:rFonts w:hint="eastAsia"/>
        </w:rPr>
        <w:t>4流动性赎回机制排队自动赎回：</w:t>
      </w:r>
      <w:bookmarkEnd w:id="737"/>
      <w:bookmarkEnd w:id="738"/>
      <w:bookmarkEnd w:id="739"/>
      <w:bookmarkEnd w:id="740"/>
      <w:bookmarkEnd w:id="741"/>
      <w:bookmarkEnd w:id="742"/>
      <w:bookmarkEnd w:id="743"/>
      <w:bookmarkEnd w:id="74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rPr>
          <w:rFonts w:hint="eastAsia"/>
        </w:rPr>
      </w:pPr>
      <w:r>
        <w:rPr>
          <w:rFonts w:hint="eastAsia"/>
        </w:rPr>
        <w:t>5 去中心化智能合约节点服务（Decentralized Smart Contract Node Service, DSCNS）</w:t>
      </w:r>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p>
      <w:pPr>
        <w:pStyle w:val="style0"/>
        <w:rPr>
          <w:rFonts w:hint="eastAsia"/>
        </w:rPr>
      </w:pPr>
      <w:r>
        <w:rPr>
          <w:rFonts w:hint="eastAsia"/>
        </w:rPr>
        <w:t>6 去中心化链游节点托管与自动管理（Decentralized Blockchain Game Node Hosting and AUto2mated Management, DBGNHAM）</w:t>
      </w:r>
    </w:p>
    <w:p>
      <w:pPr>
        <w:pStyle w:val="style0"/>
        <w:rPr>
          <w:rFonts w:hint="eastAsia"/>
        </w:rPr>
      </w:pPr>
      <w:r>
        <w:rPr>
          <w:rFonts w:hint="eastAsia"/>
        </w:rPr>
        <w:t>### 运行原理</w:t>
      </w:r>
    </w:p>
    <w:p>
      <w:pPr>
        <w:pStyle w:val="style0"/>
        <w:rPr>
          <w:rFonts w:hint="eastAsia"/>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hint="eastAsia"/>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rPr>
          <w:rFonts w:hint="eastAsia"/>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hint="eastAsia"/>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hint="eastAsia"/>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hint="eastAsia"/>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hint="eastAsia"/>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hint="eastAsia"/>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hint="eastAsia"/>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hint="eastAsia"/>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745" w:name="_Toc3043"/>
    <w:bookmarkStart w:id="746" w:name="_Toc20980"/>
    <w:bookmarkStart w:id="747" w:name="_Toc9469"/>
    <w:bookmarkStart w:id="748" w:name="_Toc22657"/>
    <w:bookmarkStart w:id="749" w:name="_Toc11317"/>
    <w:bookmarkStart w:id="750" w:name="_Toc26295"/>
    <w:bookmarkStart w:id="751" w:name="_Toc5566"/>
    <w:bookmarkStart w:id="752" w:name="_Toc20877"/>
    <w:p>
      <w:pPr>
        <w:pStyle w:val="style0"/>
        <w:outlineLvl w:val="1"/>
        <w:rPr>
          <w:rFonts w:hint="eastAsia"/>
        </w:rPr>
      </w:pPr>
      <w:r>
        <w:rPr>
          <w:rFonts w:hint="eastAsia"/>
        </w:rPr>
        <w:t>7.L1节点 - 智能数据处理与调度中心</w:t>
      </w:r>
      <w:bookmarkEnd w:id="745"/>
      <w:bookmarkEnd w:id="746"/>
      <w:bookmarkEnd w:id="747"/>
      <w:bookmarkEnd w:id="748"/>
      <w:bookmarkEnd w:id="749"/>
      <w:bookmarkEnd w:id="750"/>
      <w:bookmarkEnd w:id="751"/>
      <w:bookmarkEnd w:id="752"/>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753" w:name="_Toc26294"/>
    <w:bookmarkStart w:id="754" w:name="_Toc648"/>
    <w:bookmarkStart w:id="755" w:name="_Toc28210"/>
    <w:bookmarkStart w:id="756" w:name="_Toc31810"/>
    <w:bookmarkStart w:id="757" w:name="_Toc20423"/>
    <w:bookmarkStart w:id="758" w:name="_Toc1943"/>
    <w:bookmarkStart w:id="759" w:name="_Toc30782"/>
    <w:bookmarkStart w:id="760" w:name="_Toc25077"/>
    <w:p>
      <w:pPr>
        <w:pStyle w:val="style0"/>
        <w:outlineLvl w:val="1"/>
        <w:rPr>
          <w:rFonts w:hint="eastAsia"/>
        </w:rPr>
      </w:pPr>
      <w:r>
        <w:rPr>
          <w:rFonts w:hint="eastAsia"/>
        </w:rPr>
        <w:t>1. 用户请求：用户通过客户端发起对数据的请求。</w:t>
      </w:r>
      <w:bookmarkEnd w:id="753"/>
      <w:bookmarkEnd w:id="754"/>
      <w:bookmarkEnd w:id="755"/>
      <w:bookmarkEnd w:id="756"/>
      <w:bookmarkEnd w:id="757"/>
      <w:bookmarkEnd w:id="758"/>
      <w:bookmarkEnd w:id="759"/>
      <w:bookmarkEnd w:id="760"/>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761" w:name="_Toc24089"/>
    <w:bookmarkStart w:id="762" w:name="_Toc6936"/>
    <w:bookmarkStart w:id="763" w:name="_Toc19662"/>
    <w:bookmarkStart w:id="764" w:name="_Toc24665"/>
    <w:bookmarkStart w:id="765" w:name="_Toc11271"/>
    <w:bookmarkStart w:id="766" w:name="_Toc1585"/>
    <w:bookmarkStart w:id="767" w:name="_Toc11888"/>
    <w:bookmarkStart w:id="768" w:name="_Toc25831"/>
    <w:p>
      <w:pPr>
        <w:pStyle w:val="style0"/>
        <w:outlineLvl w:val="0"/>
        <w:rPr>
          <w:rFonts w:hint="eastAsia"/>
        </w:rPr>
      </w:pPr>
      <w:r>
        <w:rPr>
          <w:rFonts w:hint="eastAsia"/>
        </w:rPr>
        <w:t>第十二章、L2边缘计算节点(服务器节点端)</w:t>
      </w:r>
      <w:bookmarkEnd w:id="761"/>
      <w:bookmarkEnd w:id="762"/>
      <w:bookmarkEnd w:id="763"/>
      <w:bookmarkEnd w:id="764"/>
      <w:bookmarkEnd w:id="765"/>
      <w:bookmarkEnd w:id="766"/>
      <w:bookmarkEnd w:id="767"/>
      <w:bookmarkEnd w:id="768"/>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769" w:name="_Toc15907"/>
    <w:bookmarkStart w:id="770" w:name="_Toc11283"/>
    <w:bookmarkStart w:id="771" w:name="_Toc14570"/>
    <w:bookmarkStart w:id="772" w:name="_Toc24758"/>
    <w:bookmarkStart w:id="773" w:name="_Toc890"/>
    <w:bookmarkStart w:id="774" w:name="_Toc6158"/>
    <w:bookmarkStart w:id="775" w:name="_Toc18563"/>
    <w:bookmarkStart w:id="776" w:name="_Toc11139"/>
    <w:p>
      <w:pPr>
        <w:pStyle w:val="style0"/>
        <w:outlineLvl w:val="1"/>
        <w:rPr>
          <w:rFonts w:hint="eastAsia"/>
        </w:rPr>
      </w:pPr>
      <w:r>
        <w:rPr>
          <w:rFonts w:hint="eastAsia"/>
        </w:rPr>
        <w:t>1.IPV4和IPV6的双协议支持：</w:t>
      </w:r>
      <w:bookmarkEnd w:id="769"/>
      <w:bookmarkEnd w:id="770"/>
      <w:bookmarkEnd w:id="771"/>
      <w:bookmarkEnd w:id="772"/>
      <w:bookmarkEnd w:id="773"/>
      <w:bookmarkEnd w:id="774"/>
      <w:bookmarkEnd w:id="775"/>
      <w:bookmarkEnd w:id="77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777" w:name="_Toc661"/>
    <w:bookmarkStart w:id="778" w:name="_Toc3036"/>
    <w:bookmarkStart w:id="779" w:name="_Toc14110"/>
    <w:bookmarkStart w:id="780" w:name="_Toc7865"/>
    <w:bookmarkStart w:id="781" w:name="_Toc23554"/>
    <w:bookmarkStart w:id="782" w:name="_Toc15899"/>
    <w:bookmarkStart w:id="783" w:name="_Toc28806"/>
    <w:bookmarkStart w:id="784" w:name="_Toc25994"/>
    <w:p>
      <w:pPr>
        <w:pStyle w:val="style0"/>
        <w:outlineLvl w:val="1"/>
        <w:rPr>
          <w:rFonts w:hint="eastAsia"/>
        </w:rPr>
      </w:pPr>
      <w:r>
        <w:rPr>
          <w:rFonts w:hint="eastAsia"/>
        </w:rPr>
        <w:t>2.DePIN业务的自动加速技术：</w:t>
      </w:r>
      <w:bookmarkEnd w:id="777"/>
      <w:bookmarkEnd w:id="778"/>
      <w:bookmarkEnd w:id="779"/>
      <w:bookmarkEnd w:id="780"/>
      <w:bookmarkEnd w:id="781"/>
      <w:bookmarkEnd w:id="782"/>
      <w:bookmarkEnd w:id="783"/>
      <w:bookmarkEnd w:id="784"/>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785" w:name="_Toc3580"/>
    <w:bookmarkStart w:id="786" w:name="_Toc4093"/>
    <w:bookmarkStart w:id="787" w:name="_Toc1978"/>
    <w:bookmarkStart w:id="788" w:name="_Toc26332"/>
    <w:bookmarkStart w:id="789" w:name="_Toc16404"/>
    <w:bookmarkStart w:id="790" w:name="_Toc24890"/>
    <w:bookmarkStart w:id="791" w:name="_Toc19206"/>
    <w:bookmarkStart w:id="792" w:name="_Toc22863"/>
    <w:p>
      <w:pPr>
        <w:pStyle w:val="style0"/>
        <w:outlineLvl w:val="1"/>
        <w:rPr>
          <w:rFonts w:hint="eastAsia"/>
        </w:rPr>
      </w:pPr>
      <w:r>
        <w:rPr>
          <w:rFonts w:hint="eastAsia"/>
        </w:rPr>
        <w:t>3.智能化线路断开与动态调整：</w:t>
      </w:r>
      <w:bookmarkEnd w:id="785"/>
      <w:bookmarkEnd w:id="786"/>
      <w:bookmarkEnd w:id="787"/>
      <w:bookmarkEnd w:id="788"/>
      <w:bookmarkEnd w:id="789"/>
      <w:bookmarkEnd w:id="790"/>
      <w:bookmarkEnd w:id="791"/>
      <w:bookmarkEnd w:id="792"/>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793" w:name="_Toc13178"/>
    <w:bookmarkStart w:id="794" w:name="_Toc32026"/>
    <w:bookmarkStart w:id="795" w:name="_Toc31723"/>
    <w:bookmarkStart w:id="796" w:name="_Toc17531"/>
    <w:bookmarkStart w:id="797" w:name="_Toc7603"/>
    <w:bookmarkStart w:id="798" w:name="_Toc2014"/>
    <w:bookmarkStart w:id="799" w:name="_Toc19443"/>
    <w:bookmarkStart w:id="800" w:name="_Toc30237"/>
    <w:p>
      <w:pPr>
        <w:pStyle w:val="style0"/>
        <w:outlineLvl w:val="1"/>
        <w:rPr>
          <w:rFonts w:hint="eastAsia"/>
        </w:rPr>
      </w:pPr>
      <w:r>
        <w:rPr>
          <w:rFonts w:hint="eastAsia"/>
        </w:rPr>
        <w:t>4.严格的上游方运营商管理：</w:t>
      </w:r>
      <w:bookmarkEnd w:id="793"/>
      <w:bookmarkEnd w:id="794"/>
      <w:bookmarkEnd w:id="795"/>
      <w:bookmarkEnd w:id="796"/>
      <w:bookmarkEnd w:id="797"/>
      <w:bookmarkEnd w:id="798"/>
      <w:bookmarkEnd w:id="799"/>
      <w:bookmarkEnd w:id="800"/>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801" w:name="_Toc20114"/>
    <w:bookmarkStart w:id="802" w:name="_Toc10542"/>
    <w:bookmarkStart w:id="803" w:name="_Toc24106"/>
    <w:bookmarkStart w:id="804" w:name="_Toc18836"/>
    <w:bookmarkStart w:id="805" w:name="_Toc1702"/>
    <w:bookmarkStart w:id="806" w:name="_Toc10746"/>
    <w:bookmarkStart w:id="807" w:name="_Toc26753"/>
    <w:bookmarkStart w:id="808" w:name="_Toc24141"/>
    <w:p>
      <w:pPr>
        <w:pStyle w:val="style0"/>
        <w:outlineLvl w:val="1"/>
        <w:rPr>
          <w:rFonts w:hint="eastAsia"/>
        </w:rPr>
      </w:pPr>
      <w:r>
        <w:rPr>
          <w:rFonts w:hint="eastAsia"/>
        </w:rPr>
        <w:t>5.针对不同业务需求的方案选择</w:t>
      </w:r>
      <w:bookmarkEnd w:id="801"/>
      <w:bookmarkEnd w:id="802"/>
      <w:bookmarkEnd w:id="803"/>
      <w:bookmarkEnd w:id="804"/>
      <w:bookmarkEnd w:id="805"/>
      <w:bookmarkEnd w:id="806"/>
      <w:bookmarkEnd w:id="807"/>
      <w:bookmarkEnd w:id="808"/>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809" w:name="_Toc3128"/>
    <w:bookmarkStart w:id="810" w:name="_Toc8633"/>
    <w:bookmarkStart w:id="811" w:name="_Toc27148"/>
    <w:bookmarkStart w:id="812" w:name="_Toc6204"/>
    <w:bookmarkStart w:id="813" w:name="_Toc29963"/>
    <w:bookmarkStart w:id="814" w:name="_Toc1192"/>
    <w:bookmarkStart w:id="815" w:name="_Toc330"/>
    <w:bookmarkStart w:id="816" w:name="_Toc13603"/>
    <w:p>
      <w:pPr>
        <w:pStyle w:val="style0"/>
        <w:outlineLvl w:val="1"/>
        <w:rPr>
          <w:rFonts w:hint="eastAsia"/>
        </w:rPr>
      </w:pPr>
      <w:r>
        <w:rPr>
          <w:rFonts w:hint="eastAsia"/>
        </w:rPr>
        <w:t>6.综合考量的网络设计方案</w:t>
      </w:r>
      <w:bookmarkEnd w:id="809"/>
      <w:bookmarkEnd w:id="810"/>
      <w:bookmarkEnd w:id="811"/>
      <w:bookmarkEnd w:id="812"/>
      <w:bookmarkEnd w:id="813"/>
      <w:bookmarkEnd w:id="814"/>
      <w:bookmarkEnd w:id="815"/>
      <w:bookmarkEnd w:id="81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817" w:name="_Toc23452"/>
    <w:bookmarkStart w:id="818" w:name="_Toc29335"/>
    <w:bookmarkStart w:id="819" w:name="_Toc24488"/>
    <w:bookmarkStart w:id="820" w:name="_Toc19635"/>
    <w:bookmarkStart w:id="821" w:name="_Toc22516"/>
    <w:bookmarkStart w:id="822" w:name="_Toc22478"/>
    <w:bookmarkStart w:id="823" w:name="_Toc188"/>
    <w:bookmarkStart w:id="824" w:name="_Toc24801"/>
    <w:p>
      <w:pPr>
        <w:pStyle w:val="style0"/>
        <w:outlineLvl w:val="1"/>
        <w:rPr>
          <w:rFonts w:hint="eastAsia"/>
        </w:rPr>
      </w:pPr>
      <w:r>
        <w:rPr>
          <w:rFonts w:hint="eastAsia"/>
        </w:rPr>
        <w:t>7.精确配置带宽限制：</w:t>
      </w:r>
      <w:bookmarkEnd w:id="817"/>
      <w:bookmarkEnd w:id="818"/>
      <w:bookmarkEnd w:id="819"/>
      <w:bookmarkEnd w:id="820"/>
      <w:bookmarkEnd w:id="821"/>
      <w:bookmarkEnd w:id="822"/>
      <w:bookmarkEnd w:id="823"/>
      <w:bookmarkEnd w:id="824"/>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825" w:name="_Toc15668"/>
    <w:bookmarkStart w:id="826" w:name="_Toc5597"/>
    <w:bookmarkStart w:id="827" w:name="_Toc5976"/>
    <w:bookmarkStart w:id="828" w:name="_Toc18316"/>
    <w:bookmarkStart w:id="829" w:name="_Toc490"/>
    <w:bookmarkStart w:id="830" w:name="_Toc16068"/>
    <w:bookmarkStart w:id="831" w:name="_Toc20076"/>
    <w:bookmarkStart w:id="832" w:name="_Toc29075"/>
    <w:p>
      <w:pPr>
        <w:pStyle w:val="style0"/>
        <w:outlineLvl w:val="1"/>
        <w:rPr>
          <w:rFonts w:hint="eastAsia"/>
        </w:rPr>
      </w:pPr>
      <w:r>
        <w:rPr>
          <w:rFonts w:hint="eastAsia"/>
        </w:rPr>
        <w:t>3.提升网络性能</w:t>
      </w:r>
      <w:bookmarkEnd w:id="825"/>
      <w:bookmarkEnd w:id="826"/>
      <w:bookmarkEnd w:id="827"/>
      <w:bookmarkEnd w:id="828"/>
      <w:bookmarkEnd w:id="829"/>
      <w:bookmarkEnd w:id="830"/>
      <w:bookmarkEnd w:id="831"/>
      <w:bookmarkEnd w:id="832"/>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833" w:name="_Toc27022"/>
    <w:bookmarkStart w:id="834" w:name="_Toc24608"/>
    <w:bookmarkStart w:id="835" w:name="_Toc3599"/>
    <w:bookmarkStart w:id="836" w:name="_Toc10515"/>
    <w:bookmarkStart w:id="837" w:name="_Toc8101"/>
    <w:bookmarkStart w:id="838" w:name="_Toc3023"/>
    <w:bookmarkStart w:id="839" w:name="_Toc32086"/>
    <w:bookmarkStart w:id="840" w:name="_Toc21932"/>
    <w:p>
      <w:pPr>
        <w:pStyle w:val="style0"/>
        <w:outlineLvl w:val="1"/>
        <w:rPr>
          <w:rFonts w:hint="eastAsia"/>
        </w:rPr>
      </w:pPr>
      <w:r>
        <w:rPr>
          <w:rFonts w:hint="eastAsia"/>
        </w:rPr>
        <w:t>4.增强网络安全性：</w:t>
      </w:r>
      <w:bookmarkEnd w:id="833"/>
      <w:bookmarkEnd w:id="834"/>
      <w:bookmarkEnd w:id="835"/>
      <w:bookmarkEnd w:id="836"/>
      <w:bookmarkEnd w:id="837"/>
      <w:bookmarkEnd w:id="838"/>
      <w:bookmarkEnd w:id="839"/>
      <w:bookmarkEnd w:id="840"/>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41" w:name="_Toc30858"/>
    <w:bookmarkStart w:id="842" w:name="_Toc6812"/>
    <w:bookmarkStart w:id="843" w:name="_Toc11567"/>
    <w:bookmarkStart w:id="844" w:name="_Toc23498"/>
    <w:bookmarkStart w:id="845" w:name="_Toc16169"/>
    <w:bookmarkStart w:id="846" w:name="_Toc23209"/>
    <w:bookmarkStart w:id="847" w:name="_Toc14621"/>
    <w:bookmarkStart w:id="848" w:name="_Toc12554"/>
    <w:p>
      <w:pPr>
        <w:pStyle w:val="style0"/>
        <w:outlineLvl w:val="1"/>
        <w:rPr>
          <w:rFonts w:hint="eastAsia"/>
        </w:rPr>
      </w:pPr>
      <w:r>
        <w:rPr>
          <w:rFonts w:hint="eastAsia"/>
        </w:rPr>
        <w:t>4.简化网络管理：</w:t>
      </w:r>
      <w:bookmarkEnd w:id="841"/>
      <w:bookmarkEnd w:id="842"/>
      <w:bookmarkEnd w:id="843"/>
      <w:bookmarkEnd w:id="844"/>
      <w:bookmarkEnd w:id="845"/>
      <w:bookmarkEnd w:id="846"/>
      <w:bookmarkEnd w:id="847"/>
      <w:bookmarkEnd w:id="848"/>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49" w:name="_Toc1164"/>
    <w:bookmarkStart w:id="850" w:name="_Toc10340"/>
    <w:bookmarkStart w:id="851" w:name="_Toc22875"/>
    <w:bookmarkStart w:id="852" w:name="_Toc31625"/>
    <w:bookmarkStart w:id="853" w:name="_Toc14616"/>
    <w:bookmarkStart w:id="854" w:name="_Toc1794"/>
    <w:bookmarkStart w:id="855" w:name="_Toc8961"/>
    <w:bookmarkStart w:id="856" w:name="_Toc26979"/>
    <w:p>
      <w:pPr>
        <w:pStyle w:val="style0"/>
        <w:outlineLvl w:val="1"/>
        <w:rPr>
          <w:rFonts w:hint="eastAsia"/>
        </w:rPr>
      </w:pPr>
      <w:r>
        <w:rPr>
          <w:rFonts w:hint="eastAsia"/>
        </w:rPr>
        <w:t>5.适应多样化的网络需求：</w:t>
      </w:r>
      <w:bookmarkEnd w:id="849"/>
      <w:bookmarkEnd w:id="850"/>
      <w:bookmarkEnd w:id="851"/>
      <w:bookmarkEnd w:id="852"/>
      <w:bookmarkEnd w:id="853"/>
      <w:bookmarkEnd w:id="854"/>
      <w:bookmarkEnd w:id="855"/>
      <w:bookmarkEnd w:id="85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57" w:name="_Toc12799"/>
    <w:bookmarkStart w:id="858" w:name="_Toc19415"/>
    <w:bookmarkStart w:id="859" w:name="_Toc9489"/>
    <w:bookmarkStart w:id="860" w:name="_Toc3650"/>
    <w:bookmarkStart w:id="861" w:name="_Toc5219"/>
    <w:bookmarkStart w:id="862" w:name="_Toc13536"/>
    <w:bookmarkStart w:id="863" w:name="_Toc11130"/>
    <w:bookmarkStart w:id="864" w:name="_Toc31916"/>
    <w:p>
      <w:pPr>
        <w:pStyle w:val="style0"/>
        <w:outlineLvl w:val="1"/>
        <w:rPr>
          <w:rFonts w:hint="eastAsia"/>
        </w:rPr>
      </w:pPr>
      <w:r>
        <w:rPr>
          <w:rFonts w:hint="eastAsia"/>
        </w:rPr>
        <w:t>6.混合模式支持：</w:t>
      </w:r>
      <w:bookmarkEnd w:id="857"/>
      <w:bookmarkEnd w:id="858"/>
      <w:bookmarkEnd w:id="859"/>
      <w:bookmarkEnd w:id="860"/>
      <w:bookmarkEnd w:id="861"/>
      <w:bookmarkEnd w:id="862"/>
      <w:bookmarkEnd w:id="863"/>
      <w:bookmarkEnd w:id="864"/>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65" w:name="_Toc32658"/>
    <w:bookmarkStart w:id="866" w:name="_Toc9419"/>
    <w:bookmarkStart w:id="867" w:name="_Toc17533"/>
    <w:bookmarkStart w:id="868" w:name="_Toc3960"/>
    <w:bookmarkStart w:id="869" w:name="_Toc2885"/>
    <w:bookmarkStart w:id="870" w:name="_Toc32242"/>
    <w:bookmarkStart w:id="871" w:name="_Toc22974"/>
    <w:bookmarkStart w:id="872" w:name="_Toc31422"/>
    <w:p>
      <w:pPr>
        <w:pStyle w:val="style0"/>
        <w:outlineLvl w:val="1"/>
        <w:rPr>
          <w:rFonts w:hint="eastAsia"/>
        </w:rPr>
      </w:pPr>
      <w:r>
        <w:rPr>
          <w:rFonts w:hint="eastAsia"/>
        </w:rPr>
        <w:t>7.基于VLAN的混合模式：</w:t>
      </w:r>
      <w:bookmarkEnd w:id="865"/>
      <w:bookmarkEnd w:id="866"/>
      <w:bookmarkEnd w:id="867"/>
      <w:bookmarkEnd w:id="868"/>
      <w:bookmarkEnd w:id="869"/>
      <w:bookmarkEnd w:id="870"/>
      <w:bookmarkEnd w:id="871"/>
      <w:bookmarkEnd w:id="872"/>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73" w:name="_Toc14045"/>
    <w:bookmarkStart w:id="874" w:name="_Toc9454"/>
    <w:bookmarkStart w:id="875" w:name="_Toc4049"/>
    <w:bookmarkStart w:id="876" w:name="_Toc23814"/>
    <w:bookmarkStart w:id="877" w:name="_Toc20655"/>
    <w:bookmarkStart w:id="878" w:name="_Toc32237"/>
    <w:bookmarkStart w:id="879" w:name="_Toc23268"/>
    <w:bookmarkStart w:id="880" w:name="_Toc11393"/>
    <w:p>
      <w:pPr>
        <w:pStyle w:val="style0"/>
        <w:outlineLvl w:val="1"/>
        <w:rPr>
          <w:rFonts w:hint="eastAsia"/>
        </w:rPr>
      </w:pPr>
      <w:r>
        <w:rPr>
          <w:rFonts w:hint="eastAsia"/>
        </w:rPr>
        <w:t>9.OIRANS（运营商识别与地区适应性网络服务）</w:t>
      </w:r>
      <w:bookmarkEnd w:id="873"/>
      <w:bookmarkEnd w:id="874"/>
      <w:bookmarkEnd w:id="875"/>
      <w:bookmarkEnd w:id="876"/>
      <w:bookmarkEnd w:id="877"/>
      <w:bookmarkEnd w:id="878"/>
      <w:bookmarkEnd w:id="879"/>
      <w:bookmarkEnd w:id="880"/>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81" w:name="_Toc30474"/>
    <w:bookmarkStart w:id="882" w:name="_Toc32448"/>
    <w:bookmarkStart w:id="883" w:name="_Toc31760"/>
    <w:bookmarkStart w:id="884" w:name="_Toc16113"/>
    <w:bookmarkStart w:id="885" w:name="_Toc10497"/>
    <w:bookmarkStart w:id="886" w:name="_Toc16119"/>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81"/>
      <w:bookmarkEnd w:id="882"/>
      <w:bookmarkEnd w:id="883"/>
      <w:bookmarkEnd w:id="884"/>
      <w:bookmarkEnd w:id="885"/>
      <w:bookmarkEnd w:id="886"/>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887" w:name="_Toc16510"/>
    <w:bookmarkStart w:id="888" w:name="_Toc442"/>
    <w:bookmarkStart w:id="889" w:name="_Toc30730"/>
    <w:bookmarkStart w:id="890" w:name="_Toc17442"/>
    <w:bookmarkStart w:id="891" w:name="_Toc6446"/>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887"/>
      <w:bookmarkEnd w:id="888"/>
      <w:bookmarkEnd w:id="889"/>
      <w:bookmarkEnd w:id="890"/>
      <w:bookmarkEnd w:id="89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892" w:name="_Toc6304"/>
    <w:bookmarkStart w:id="893" w:name="_Toc13426"/>
    <w:bookmarkStart w:id="894" w:name="_Toc28820"/>
    <w:bookmarkStart w:id="895" w:name="_Toc13295"/>
    <w:bookmarkStart w:id="896"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892"/>
      <w:bookmarkEnd w:id="893"/>
      <w:bookmarkEnd w:id="894"/>
      <w:bookmarkEnd w:id="895"/>
      <w:bookmarkEnd w:id="896"/>
    </w:p>
    <w:p>
      <w:pPr>
        <w:pStyle w:val="style0"/>
        <w:numPr>
          <w:ilvl w:val="0"/>
          <w:numId w:val="0"/>
        </w:numPr>
        <w:outlineLvl w:val="9"/>
        <w:rPr>
          <w:rFonts w:hint="eastAsia"/>
          <w:lang w:eastAsia="zh-CN"/>
        </w:rPr>
      </w:pPr>
    </w:p>
    <w:bookmarkStart w:id="897" w:name="_Toc29568"/>
    <w:bookmarkStart w:id="898" w:name="_Toc26447"/>
    <w:bookmarkStart w:id="899" w:name="_Toc1774"/>
    <w:bookmarkStart w:id="900" w:name="_Toc16851"/>
    <w:bookmarkStart w:id="901" w:name="_Toc15583"/>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897"/>
      <w:bookmarkEnd w:id="898"/>
      <w:bookmarkEnd w:id="899"/>
      <w:bookmarkEnd w:id="900"/>
      <w:bookmarkEnd w:id="901"/>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902" w:name="_Toc8306"/>
    <w:bookmarkStart w:id="903" w:name="_Toc9430"/>
    <w:bookmarkStart w:id="904" w:name="_Toc18343"/>
    <w:bookmarkStart w:id="905" w:name="_Toc15626"/>
    <w:bookmarkStart w:id="906" w:name="_Toc16922"/>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902"/>
      <w:bookmarkEnd w:id="903"/>
      <w:bookmarkEnd w:id="904"/>
      <w:bookmarkEnd w:id="905"/>
      <w:bookmarkEnd w:id="906"/>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907" w:name="_Toc10174"/>
    <w:bookmarkStart w:id="908" w:name="_Toc8581"/>
    <w:bookmarkStart w:id="909" w:name="_Toc11957"/>
    <w:bookmarkStart w:id="910" w:name="_Toc24951"/>
    <w:bookmarkStart w:id="911" w:name="_Toc30679"/>
    <w:bookmarkStart w:id="912" w:name="_Toc28236"/>
    <w:bookmarkStart w:id="913" w:name="_Toc4960"/>
    <w:bookmarkStart w:id="914" w:name="_Toc3928"/>
    <w:p>
      <w:pPr>
        <w:pStyle w:val="style0"/>
        <w:outlineLvl w:val="0"/>
        <w:rPr>
          <w:rFonts w:hint="eastAsia"/>
        </w:rPr>
      </w:pPr>
      <w:r>
        <w:rPr>
          <w:rFonts w:hint="eastAsia"/>
        </w:rPr>
        <w:t>第十四章、L2 手机(电脑)边缘计算节点</w:t>
      </w:r>
      <w:bookmarkEnd w:id="907"/>
      <w:bookmarkEnd w:id="908"/>
      <w:bookmarkEnd w:id="909"/>
      <w:bookmarkEnd w:id="910"/>
      <w:bookmarkEnd w:id="911"/>
      <w:bookmarkEnd w:id="912"/>
      <w:bookmarkEnd w:id="913"/>
      <w:bookmarkEnd w:id="914"/>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15" w:name="_Toc6482"/>
    <w:bookmarkStart w:id="916" w:name="_Toc7807"/>
    <w:bookmarkStart w:id="917" w:name="_Toc31447"/>
    <w:bookmarkStart w:id="918" w:name="_Toc9409"/>
    <w:bookmarkStart w:id="919" w:name="_Toc19376"/>
    <w:bookmarkStart w:id="920" w:name="_Toc25543"/>
    <w:bookmarkStart w:id="921" w:name="_Toc2112"/>
    <w:bookmarkStart w:id="922" w:name="_Toc22361"/>
    <w:p>
      <w:pPr>
        <w:pStyle w:val="style0"/>
        <w:outlineLvl w:val="1"/>
        <w:rPr>
          <w:rFonts w:hint="eastAsia"/>
        </w:rPr>
      </w:pPr>
      <w:r>
        <w:rPr>
          <w:rFonts w:hint="eastAsia"/>
        </w:rPr>
        <w:t>1. 安全性保障</w:t>
      </w:r>
      <w:bookmarkEnd w:id="915"/>
      <w:bookmarkEnd w:id="916"/>
      <w:bookmarkEnd w:id="917"/>
      <w:bookmarkEnd w:id="918"/>
      <w:bookmarkEnd w:id="919"/>
      <w:bookmarkEnd w:id="920"/>
      <w:bookmarkEnd w:id="921"/>
      <w:bookmarkEnd w:id="922"/>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923" w:name="_Toc11455"/>
    <w:bookmarkStart w:id="924" w:name="_Toc23162"/>
    <w:bookmarkStart w:id="925" w:name="_Toc30222"/>
    <w:bookmarkStart w:id="926" w:name="_Toc12261"/>
    <w:bookmarkStart w:id="927" w:name="_Toc18518"/>
    <w:bookmarkStart w:id="928" w:name="_Toc17879"/>
    <w:bookmarkStart w:id="929" w:name="_Toc15097"/>
    <w:bookmarkStart w:id="930" w:name="_Toc3593"/>
    <w:p>
      <w:pPr>
        <w:pStyle w:val="style0"/>
        <w:outlineLvl w:val="1"/>
        <w:rPr>
          <w:rFonts w:hint="eastAsia"/>
        </w:rPr>
      </w:pPr>
      <w:r>
        <w:rPr>
          <w:rFonts w:hint="eastAsia"/>
        </w:rPr>
        <w:t>2. 智能调度算法</w:t>
      </w:r>
      <w:bookmarkEnd w:id="923"/>
      <w:bookmarkEnd w:id="924"/>
      <w:bookmarkEnd w:id="925"/>
      <w:bookmarkEnd w:id="926"/>
      <w:bookmarkEnd w:id="927"/>
      <w:bookmarkEnd w:id="928"/>
      <w:bookmarkEnd w:id="929"/>
      <w:bookmarkEnd w:id="930"/>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931" w:name="_Toc19312"/>
    <w:bookmarkStart w:id="932" w:name="_Toc26385"/>
    <w:bookmarkStart w:id="933" w:name="_Toc22635"/>
    <w:bookmarkStart w:id="934" w:name="_Toc17934"/>
    <w:bookmarkStart w:id="935" w:name="_Toc6343"/>
    <w:bookmarkStart w:id="936" w:name="_Toc3556"/>
    <w:bookmarkStart w:id="937" w:name="_Toc21422"/>
    <w:bookmarkStart w:id="938" w:name="_Toc18861"/>
    <w:p>
      <w:pPr>
        <w:pStyle w:val="style0"/>
        <w:outlineLvl w:val="1"/>
        <w:rPr>
          <w:rFonts w:hint="eastAsia"/>
        </w:rPr>
      </w:pPr>
      <w:r>
        <w:rPr>
          <w:rFonts w:hint="eastAsia"/>
        </w:rPr>
        <w:t>3. 能耗优化</w:t>
      </w:r>
      <w:bookmarkEnd w:id="931"/>
      <w:bookmarkEnd w:id="932"/>
      <w:bookmarkEnd w:id="933"/>
      <w:bookmarkEnd w:id="934"/>
      <w:bookmarkEnd w:id="935"/>
      <w:bookmarkEnd w:id="936"/>
      <w:bookmarkEnd w:id="937"/>
      <w:bookmarkEnd w:id="938"/>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939" w:name="_Toc32639"/>
    <w:bookmarkStart w:id="940" w:name="_Toc10126"/>
    <w:bookmarkStart w:id="941" w:name="_Toc2098"/>
    <w:bookmarkStart w:id="942" w:name="_Toc13705"/>
    <w:bookmarkStart w:id="943" w:name="_Toc12716"/>
    <w:bookmarkStart w:id="944" w:name="_Toc16589"/>
    <w:bookmarkStart w:id="945" w:name="_Toc31701"/>
    <w:bookmarkStart w:id="946" w:name="_Toc7637"/>
    <w:p>
      <w:pPr>
        <w:pStyle w:val="style0"/>
        <w:outlineLvl w:val="1"/>
        <w:rPr>
          <w:rFonts w:hint="eastAsia"/>
        </w:rPr>
      </w:pPr>
      <w:r>
        <w:rPr>
          <w:rFonts w:hint="eastAsia"/>
        </w:rPr>
        <w:t>4. 设备健康监测</w:t>
      </w:r>
      <w:bookmarkEnd w:id="939"/>
      <w:bookmarkEnd w:id="940"/>
      <w:bookmarkEnd w:id="941"/>
      <w:bookmarkEnd w:id="942"/>
      <w:bookmarkEnd w:id="943"/>
      <w:bookmarkEnd w:id="944"/>
      <w:bookmarkEnd w:id="945"/>
      <w:bookmarkEnd w:id="946"/>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947" w:name="_Toc28660"/>
    <w:bookmarkStart w:id="948" w:name="_Toc21734"/>
    <w:bookmarkStart w:id="949" w:name="_Toc30504"/>
    <w:bookmarkStart w:id="950" w:name="_Toc5002"/>
    <w:bookmarkStart w:id="951" w:name="_Toc18347"/>
    <w:bookmarkStart w:id="952" w:name="_Toc4333"/>
    <w:bookmarkStart w:id="953" w:name="_Toc19364"/>
    <w:bookmarkStart w:id="954" w:name="_Toc22927"/>
    <w:p>
      <w:pPr>
        <w:pStyle w:val="style0"/>
        <w:outlineLvl w:val="1"/>
        <w:rPr>
          <w:rFonts w:hint="eastAsia"/>
        </w:rPr>
      </w:pPr>
      <w:r>
        <w:rPr>
          <w:rFonts w:hint="eastAsia"/>
        </w:rPr>
        <w:t>5. 保活机制</w:t>
      </w:r>
      <w:bookmarkEnd w:id="947"/>
      <w:bookmarkEnd w:id="948"/>
      <w:bookmarkEnd w:id="949"/>
      <w:bookmarkEnd w:id="950"/>
      <w:bookmarkEnd w:id="951"/>
      <w:bookmarkEnd w:id="952"/>
      <w:bookmarkEnd w:id="953"/>
      <w:bookmarkEnd w:id="954"/>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955" w:name="_Toc15782"/>
    <w:bookmarkStart w:id="956" w:name="_Toc23257"/>
    <w:bookmarkStart w:id="957" w:name="_Toc835"/>
    <w:bookmarkStart w:id="958" w:name="_Toc23894"/>
    <w:bookmarkStart w:id="959" w:name="_Toc27612"/>
    <w:bookmarkStart w:id="960" w:name="_Toc17125"/>
    <w:bookmarkStart w:id="961" w:name="_Toc7414"/>
    <w:bookmarkStart w:id="962" w:name="_Toc21884"/>
    <w:p>
      <w:pPr>
        <w:pStyle w:val="style0"/>
        <w:outlineLvl w:val="1"/>
        <w:rPr>
          <w:rFonts w:hint="eastAsia"/>
        </w:rPr>
      </w:pPr>
      <w:r>
        <w:rPr>
          <w:rFonts w:hint="eastAsia"/>
        </w:rPr>
        <w:t>6. 自动启动权限</w:t>
      </w:r>
      <w:bookmarkEnd w:id="955"/>
      <w:bookmarkEnd w:id="956"/>
      <w:bookmarkEnd w:id="957"/>
      <w:bookmarkEnd w:id="958"/>
      <w:bookmarkEnd w:id="959"/>
      <w:bookmarkEnd w:id="960"/>
      <w:bookmarkEnd w:id="961"/>
      <w:bookmarkEnd w:id="962"/>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963" w:name="_Toc30719"/>
    <w:bookmarkStart w:id="964" w:name="_Toc25117"/>
    <w:bookmarkStart w:id="965" w:name="_Toc22060"/>
    <w:bookmarkStart w:id="966" w:name="_Toc9596"/>
    <w:bookmarkStart w:id="967" w:name="_Toc24776"/>
    <w:bookmarkStart w:id="968" w:name="_Toc18025"/>
    <w:bookmarkStart w:id="969" w:name="_Toc27198"/>
    <w:bookmarkStart w:id="970" w:name="_Toc3417"/>
    <w:p>
      <w:pPr>
        <w:pStyle w:val="style0"/>
        <w:outlineLvl w:val="1"/>
        <w:rPr>
          <w:rFonts w:hint="eastAsia"/>
        </w:rPr>
      </w:pPr>
      <w:r>
        <w:rPr>
          <w:rFonts w:hint="eastAsia"/>
        </w:rPr>
        <w:t>7. 通知访问权限</w:t>
      </w:r>
      <w:bookmarkEnd w:id="963"/>
      <w:bookmarkEnd w:id="964"/>
      <w:bookmarkEnd w:id="965"/>
      <w:bookmarkEnd w:id="966"/>
      <w:bookmarkEnd w:id="967"/>
      <w:bookmarkEnd w:id="968"/>
      <w:bookmarkEnd w:id="969"/>
      <w:bookmarkEnd w:id="970"/>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971" w:name="_Toc8665"/>
    <w:bookmarkStart w:id="972" w:name="_Toc15056"/>
    <w:bookmarkStart w:id="973" w:name="_Toc23695"/>
    <w:bookmarkStart w:id="974" w:name="_Toc20553"/>
    <w:bookmarkStart w:id="975" w:name="_Toc21100"/>
    <w:bookmarkStart w:id="976" w:name="_Toc19784"/>
    <w:bookmarkStart w:id="977" w:name="_Toc18943"/>
    <w:bookmarkStart w:id="978" w:name="_Toc30726"/>
    <w:p>
      <w:pPr>
        <w:pStyle w:val="style0"/>
        <w:outlineLvl w:val="1"/>
        <w:rPr>
          <w:rFonts w:hint="eastAsia"/>
        </w:rPr>
      </w:pPr>
      <w:r>
        <w:rPr>
          <w:rFonts w:hint="eastAsia"/>
        </w:rPr>
        <w:t>8. 无障碍模式</w:t>
      </w:r>
      <w:bookmarkEnd w:id="971"/>
      <w:bookmarkEnd w:id="972"/>
      <w:bookmarkEnd w:id="973"/>
      <w:bookmarkEnd w:id="974"/>
      <w:bookmarkEnd w:id="975"/>
      <w:bookmarkEnd w:id="976"/>
      <w:bookmarkEnd w:id="977"/>
      <w:bookmarkEnd w:id="978"/>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979" w:name="_Toc32304"/>
    <w:bookmarkStart w:id="980" w:name="_Toc30656"/>
    <w:bookmarkStart w:id="981" w:name="_Toc6969"/>
    <w:bookmarkStart w:id="982" w:name="_Toc21426"/>
    <w:bookmarkStart w:id="983" w:name="_Toc15979"/>
    <w:bookmarkStart w:id="984" w:name="_Toc27003"/>
    <w:bookmarkStart w:id="985" w:name="_Toc11989"/>
    <w:bookmarkStart w:id="986" w:name="_Toc417"/>
    <w:p>
      <w:pPr>
        <w:pStyle w:val="style0"/>
        <w:outlineLvl w:val="1"/>
        <w:rPr>
          <w:rFonts w:hint="eastAsia"/>
        </w:rPr>
      </w:pPr>
      <w:r>
        <w:rPr>
          <w:rFonts w:hint="eastAsia"/>
        </w:rPr>
        <w:t>9. 尝试请求root权限</w:t>
      </w:r>
      <w:bookmarkEnd w:id="979"/>
      <w:bookmarkEnd w:id="980"/>
      <w:bookmarkEnd w:id="981"/>
      <w:bookmarkEnd w:id="982"/>
      <w:bookmarkEnd w:id="983"/>
      <w:bookmarkEnd w:id="984"/>
      <w:bookmarkEnd w:id="985"/>
      <w:bookmarkEnd w:id="986"/>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987" w:name="_Toc1987"/>
    <w:bookmarkStart w:id="988" w:name="_Toc116"/>
    <w:bookmarkStart w:id="989" w:name="_Toc12901"/>
    <w:bookmarkStart w:id="990" w:name="_Toc2649"/>
    <w:bookmarkStart w:id="991" w:name="_Toc19423"/>
    <w:bookmarkStart w:id="992" w:name="_Toc16050"/>
    <w:bookmarkStart w:id="993" w:name="_Toc26212"/>
    <w:bookmarkStart w:id="994" w:name="_Toc18079"/>
    <w:p>
      <w:pPr>
        <w:pStyle w:val="style0"/>
        <w:outlineLvl w:val="1"/>
        <w:rPr>
          <w:rFonts w:hint="eastAsia"/>
        </w:rPr>
      </w:pPr>
      <w:r>
        <w:rPr>
          <w:rFonts w:hint="eastAsia"/>
        </w:rPr>
        <w:t>10. 用户界面与交互</w:t>
      </w:r>
      <w:bookmarkEnd w:id="987"/>
      <w:bookmarkEnd w:id="988"/>
      <w:bookmarkEnd w:id="989"/>
      <w:bookmarkEnd w:id="990"/>
      <w:bookmarkEnd w:id="991"/>
      <w:bookmarkEnd w:id="992"/>
      <w:bookmarkEnd w:id="993"/>
      <w:bookmarkEnd w:id="994"/>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995" w:name="_Toc17903"/>
    <w:bookmarkStart w:id="996" w:name="_Toc15858"/>
    <w:bookmarkStart w:id="997" w:name="_Toc23615"/>
    <w:bookmarkStart w:id="998" w:name="_Toc31179"/>
    <w:bookmarkStart w:id="999" w:name="_Toc21367"/>
    <w:bookmarkStart w:id="1000" w:name="_Toc14559"/>
    <w:bookmarkStart w:id="1001" w:name="_Toc2496"/>
    <w:bookmarkStart w:id="1002" w:name="_Toc22052"/>
    <w:p>
      <w:pPr>
        <w:pStyle w:val="style0"/>
        <w:outlineLvl w:val="1"/>
        <w:rPr>
          <w:rFonts w:hint="eastAsia"/>
        </w:rPr>
      </w:pPr>
      <w:r>
        <w:rPr>
          <w:rFonts w:hint="eastAsia"/>
        </w:rPr>
        <w:t>11. 前台进程与服务</w:t>
      </w:r>
      <w:bookmarkEnd w:id="995"/>
      <w:bookmarkEnd w:id="996"/>
      <w:bookmarkEnd w:id="997"/>
      <w:bookmarkEnd w:id="998"/>
      <w:bookmarkEnd w:id="999"/>
      <w:bookmarkEnd w:id="1000"/>
      <w:bookmarkEnd w:id="1001"/>
      <w:bookmarkEnd w:id="1002"/>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003" w:name="_Toc15058"/>
    <w:bookmarkStart w:id="1004" w:name="_Toc29100"/>
    <w:bookmarkStart w:id="1005" w:name="_Toc2902"/>
    <w:bookmarkStart w:id="1006" w:name="_Toc4181"/>
    <w:bookmarkStart w:id="1007" w:name="_Toc31224"/>
    <w:bookmarkStart w:id="1008" w:name="_Toc28073"/>
    <w:bookmarkStart w:id="1009" w:name="_Toc3454"/>
    <w:bookmarkStart w:id="1010" w:name="_Toc23351"/>
    <w:p>
      <w:pPr>
        <w:pStyle w:val="style0"/>
        <w:outlineLvl w:val="1"/>
        <w:rPr>
          <w:rFonts w:hint="eastAsia"/>
        </w:rPr>
      </w:pPr>
      <w:r>
        <w:rPr>
          <w:rFonts w:hint="eastAsia"/>
        </w:rPr>
        <w:t>12. 进程相互唤醒</w:t>
      </w:r>
      <w:bookmarkEnd w:id="1003"/>
      <w:bookmarkEnd w:id="1004"/>
      <w:bookmarkEnd w:id="1005"/>
      <w:bookmarkEnd w:id="1006"/>
      <w:bookmarkEnd w:id="1007"/>
      <w:bookmarkEnd w:id="1008"/>
      <w:bookmarkEnd w:id="1009"/>
      <w:bookmarkEnd w:id="1010"/>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011" w:name="_Toc29752"/>
    <w:bookmarkStart w:id="1012" w:name="_Toc32548"/>
    <w:bookmarkStart w:id="1013" w:name="_Toc5431"/>
    <w:bookmarkStart w:id="1014" w:name="_Toc5384"/>
    <w:bookmarkStart w:id="1015" w:name="_Toc11138"/>
    <w:bookmarkStart w:id="1016" w:name="_Toc4223"/>
    <w:bookmarkStart w:id="1017" w:name="_Toc5699"/>
    <w:bookmarkStart w:id="1018" w:name="_Toc21515"/>
    <w:p>
      <w:pPr>
        <w:pStyle w:val="style0"/>
        <w:outlineLvl w:val="1"/>
        <w:rPr>
          <w:rFonts w:hint="eastAsia"/>
        </w:rPr>
      </w:pPr>
      <w:r>
        <w:rPr>
          <w:rFonts w:hint="eastAsia"/>
        </w:rPr>
        <w:t>13. JobScheduler</w:t>
      </w:r>
      <w:bookmarkEnd w:id="1011"/>
      <w:bookmarkEnd w:id="1012"/>
      <w:bookmarkEnd w:id="1013"/>
      <w:bookmarkEnd w:id="1014"/>
      <w:bookmarkEnd w:id="1015"/>
      <w:bookmarkEnd w:id="1016"/>
      <w:bookmarkEnd w:id="1017"/>
      <w:bookmarkEnd w:id="1018"/>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019" w:name="_Toc9258"/>
    <w:bookmarkStart w:id="1020" w:name="_Toc12177"/>
    <w:bookmarkStart w:id="1021" w:name="_Toc18889"/>
    <w:bookmarkStart w:id="1022" w:name="_Toc6577"/>
    <w:bookmarkStart w:id="1023" w:name="_Toc29990"/>
    <w:bookmarkStart w:id="1024" w:name="_Toc24946"/>
    <w:bookmarkStart w:id="1025" w:name="_Toc30090"/>
    <w:bookmarkStart w:id="1026" w:name="_Toc19350"/>
    <w:p>
      <w:pPr>
        <w:pStyle w:val="style0"/>
        <w:outlineLvl w:val="1"/>
        <w:rPr>
          <w:rFonts w:hint="eastAsia"/>
        </w:rPr>
      </w:pPr>
      <w:r>
        <w:rPr>
          <w:rFonts w:hint="eastAsia"/>
        </w:rPr>
        <w:t>14. Native层保活</w:t>
      </w:r>
      <w:bookmarkEnd w:id="1019"/>
      <w:bookmarkEnd w:id="1020"/>
      <w:bookmarkEnd w:id="1021"/>
      <w:bookmarkEnd w:id="1022"/>
      <w:bookmarkEnd w:id="1023"/>
      <w:bookmarkEnd w:id="1024"/>
      <w:bookmarkEnd w:id="1025"/>
      <w:bookmarkEnd w:id="1026"/>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027" w:name="_Toc64"/>
    <w:bookmarkStart w:id="1028" w:name="_Toc4950"/>
    <w:bookmarkStart w:id="1029" w:name="_Toc6174"/>
    <w:bookmarkStart w:id="1030" w:name="_Toc8273"/>
    <w:bookmarkStart w:id="1031" w:name="_Toc28015"/>
    <w:bookmarkStart w:id="1032" w:name="_Toc25134"/>
    <w:bookmarkStart w:id="1033" w:name="_Toc3897"/>
    <w:bookmarkStart w:id="1034" w:name="_Toc16911"/>
    <w:p>
      <w:pPr>
        <w:pStyle w:val="style0"/>
        <w:outlineLvl w:val="1"/>
        <w:rPr>
          <w:rFonts w:hint="eastAsia"/>
        </w:rPr>
      </w:pPr>
      <w:r>
        <w:rPr>
          <w:rFonts w:hint="eastAsia"/>
        </w:rPr>
        <w:t>15. 双进程守护</w:t>
      </w:r>
      <w:bookmarkEnd w:id="1027"/>
      <w:bookmarkEnd w:id="1028"/>
      <w:bookmarkEnd w:id="1029"/>
      <w:bookmarkEnd w:id="1030"/>
      <w:bookmarkEnd w:id="1031"/>
      <w:bookmarkEnd w:id="1032"/>
      <w:bookmarkEnd w:id="1033"/>
      <w:bookmarkEnd w:id="1034"/>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035" w:name="_Toc5177"/>
    <w:bookmarkStart w:id="1036" w:name="_Toc17727"/>
    <w:bookmarkStart w:id="1037" w:name="_Toc25327"/>
    <w:bookmarkStart w:id="1038" w:name="_Toc11809"/>
    <w:bookmarkStart w:id="1039" w:name="_Toc26115"/>
    <w:bookmarkStart w:id="1040" w:name="_Toc29960"/>
    <w:bookmarkStart w:id="1041" w:name="_Toc9770"/>
    <w:bookmarkStart w:id="1042" w:name="_Toc32197"/>
    <w:p>
      <w:pPr>
        <w:pStyle w:val="style0"/>
        <w:outlineLvl w:val="1"/>
        <w:rPr>
          <w:rFonts w:hint="eastAsia"/>
        </w:rPr>
      </w:pPr>
      <w:r>
        <w:rPr>
          <w:rFonts w:hint="eastAsia"/>
        </w:rPr>
        <w:t>16. 系统白名单</w:t>
      </w:r>
      <w:bookmarkEnd w:id="1035"/>
      <w:bookmarkEnd w:id="1036"/>
      <w:bookmarkEnd w:id="1037"/>
      <w:bookmarkEnd w:id="1038"/>
      <w:bookmarkEnd w:id="1039"/>
      <w:bookmarkEnd w:id="1040"/>
      <w:bookmarkEnd w:id="1041"/>
      <w:bookmarkEnd w:id="1042"/>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043" w:name="_Toc13534"/>
    <w:bookmarkStart w:id="1044" w:name="_Toc9043"/>
    <w:bookmarkStart w:id="1045" w:name="_Toc21773"/>
    <w:bookmarkStart w:id="1046" w:name="_Toc29500"/>
    <w:bookmarkStart w:id="1047" w:name="_Toc8127"/>
    <w:bookmarkStart w:id="1048" w:name="_Toc24798"/>
    <w:bookmarkStart w:id="1049" w:name="_Toc524"/>
    <w:bookmarkStart w:id="1050" w:name="_Toc2549"/>
    <w:p>
      <w:pPr>
        <w:pStyle w:val="style0"/>
        <w:outlineLvl w:val="1"/>
        <w:rPr>
          <w:rFonts w:hint="eastAsia"/>
        </w:rPr>
      </w:pPr>
      <w:r>
        <w:rPr>
          <w:rFonts w:hint="eastAsia"/>
        </w:rPr>
        <w:t>17. 用户设置引导</w:t>
      </w:r>
      <w:bookmarkEnd w:id="1043"/>
      <w:bookmarkEnd w:id="1044"/>
      <w:bookmarkEnd w:id="1045"/>
      <w:bookmarkEnd w:id="1046"/>
      <w:bookmarkEnd w:id="1047"/>
      <w:bookmarkEnd w:id="1048"/>
      <w:bookmarkEnd w:id="1049"/>
      <w:bookmarkEnd w:id="1050"/>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051" w:name="_Toc56"/>
    <w:bookmarkStart w:id="1052" w:name="_Toc18568"/>
    <w:bookmarkStart w:id="1053" w:name="_Toc8956"/>
    <w:bookmarkStart w:id="1054" w:name="_Toc2986"/>
    <w:bookmarkStart w:id="1055" w:name="_Toc18324"/>
    <w:bookmarkStart w:id="1056" w:name="_Toc26887"/>
    <w:bookmarkStart w:id="1057" w:name="_Toc17885"/>
    <w:bookmarkStart w:id="1058" w:name="_Toc4447"/>
    <w:p>
      <w:pPr>
        <w:pStyle w:val="style0"/>
        <w:outlineLvl w:val="1"/>
        <w:rPr>
          <w:rFonts w:hint="eastAsia"/>
        </w:rPr>
      </w:pPr>
      <w:r>
        <w:rPr>
          <w:rFonts w:hint="eastAsia"/>
        </w:rPr>
        <w:t>18. 账户同步拉活</w:t>
      </w:r>
      <w:bookmarkEnd w:id="1051"/>
      <w:bookmarkEnd w:id="1052"/>
      <w:bookmarkEnd w:id="1053"/>
      <w:bookmarkEnd w:id="1054"/>
      <w:bookmarkEnd w:id="1055"/>
      <w:bookmarkEnd w:id="1056"/>
      <w:bookmarkEnd w:id="1057"/>
      <w:bookmarkEnd w:id="1058"/>
    </w:p>
    <w:p>
      <w:pPr>
        <w:pStyle w:val="style0"/>
        <w:rPr>
          <w:rFonts w:hint="eastAsia"/>
        </w:rPr>
      </w:pPr>
      <w:r>
        <w:rPr>
          <w:rFonts w:hint="eastAsia"/>
        </w:rPr>
        <w:t>利用系统账户同步功能，定期同步数据，拉活应用。</w:t>
      </w:r>
    </w:p>
    <w:p>
      <w:pPr>
        <w:pStyle w:val="style0"/>
        <w:rPr>
          <w:rFonts w:hint="eastAsia"/>
        </w:rPr>
      </w:pPr>
    </w:p>
    <w:bookmarkStart w:id="1059" w:name="_Toc31378"/>
    <w:bookmarkStart w:id="1060" w:name="_Toc13018"/>
    <w:bookmarkStart w:id="1061" w:name="_Toc24167"/>
    <w:bookmarkStart w:id="1062" w:name="_Toc545"/>
    <w:bookmarkStart w:id="1063" w:name="_Toc29782"/>
    <w:bookmarkStart w:id="1064" w:name="_Toc8177"/>
    <w:bookmarkStart w:id="1065" w:name="_Toc15234"/>
    <w:bookmarkStart w:id="1066" w:name="_Toc13"/>
    <w:p>
      <w:pPr>
        <w:pStyle w:val="style0"/>
        <w:outlineLvl w:val="1"/>
        <w:rPr>
          <w:rFonts w:hint="eastAsia"/>
        </w:rPr>
      </w:pPr>
      <w:r>
        <w:rPr>
          <w:rFonts w:hint="eastAsia"/>
        </w:rPr>
        <w:t>19. 广播拉活</w:t>
      </w:r>
      <w:bookmarkEnd w:id="1059"/>
      <w:bookmarkEnd w:id="1060"/>
      <w:bookmarkEnd w:id="1061"/>
      <w:bookmarkEnd w:id="1062"/>
      <w:bookmarkEnd w:id="1063"/>
      <w:bookmarkEnd w:id="1064"/>
      <w:bookmarkEnd w:id="1065"/>
      <w:bookmarkEnd w:id="1066"/>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067" w:name="_Toc32487"/>
    <w:bookmarkStart w:id="1068" w:name="_Toc32520"/>
    <w:bookmarkStart w:id="1069" w:name="_Toc7007"/>
    <w:bookmarkStart w:id="1070" w:name="_Toc11981"/>
    <w:bookmarkStart w:id="1071" w:name="_Toc17338"/>
    <w:bookmarkStart w:id="1072" w:name="_Toc21297"/>
    <w:bookmarkStart w:id="1073" w:name="_Toc5750"/>
    <w:bookmarkStart w:id="1074" w:name="_Toc17317"/>
    <w:p>
      <w:pPr>
        <w:pStyle w:val="style0"/>
        <w:outlineLvl w:val="1"/>
        <w:rPr>
          <w:rFonts w:hint="eastAsia"/>
        </w:rPr>
      </w:pPr>
      <w:r>
        <w:rPr>
          <w:rFonts w:hint="eastAsia"/>
        </w:rPr>
        <w:t>20. Service机制(Sticky)拉活</w:t>
      </w:r>
      <w:bookmarkEnd w:id="1067"/>
      <w:bookmarkEnd w:id="1068"/>
      <w:bookmarkEnd w:id="1069"/>
      <w:bookmarkEnd w:id="1070"/>
      <w:bookmarkEnd w:id="1071"/>
      <w:bookmarkEnd w:id="1072"/>
      <w:bookmarkEnd w:id="1073"/>
      <w:bookmarkEnd w:id="1074"/>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075" w:name="_Toc27878"/>
    <w:bookmarkStart w:id="1076" w:name="_Toc24135"/>
    <w:bookmarkStart w:id="1077" w:name="_Toc31393"/>
    <w:bookmarkStart w:id="1078" w:name="_Toc7073"/>
    <w:bookmarkStart w:id="1079" w:name="_Toc24928"/>
    <w:bookmarkStart w:id="1080" w:name="_Toc17505"/>
    <w:bookmarkStart w:id="1081" w:name="_Toc10822"/>
    <w:bookmarkStart w:id="1082" w:name="_Toc30454"/>
    <w:p>
      <w:pPr>
        <w:pStyle w:val="style0"/>
        <w:outlineLvl w:val="1"/>
        <w:rPr>
          <w:rFonts w:hint="eastAsia"/>
        </w:rPr>
      </w:pPr>
      <w:r>
        <w:rPr>
          <w:rFonts w:hint="eastAsia"/>
        </w:rPr>
        <w:t>1. 自定义CPU配置：</w:t>
      </w:r>
      <w:bookmarkEnd w:id="1075"/>
      <w:bookmarkEnd w:id="1076"/>
      <w:bookmarkEnd w:id="1077"/>
      <w:bookmarkEnd w:id="1078"/>
      <w:bookmarkEnd w:id="1079"/>
      <w:bookmarkEnd w:id="1080"/>
      <w:bookmarkEnd w:id="1081"/>
      <w:bookmarkEnd w:id="1082"/>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083" w:name="_Toc10148"/>
    <w:bookmarkStart w:id="1084" w:name="_Toc28087"/>
    <w:bookmarkStart w:id="1085" w:name="_Toc14169"/>
    <w:bookmarkStart w:id="1086" w:name="_Toc4836"/>
    <w:bookmarkStart w:id="1087" w:name="_Toc12505"/>
    <w:bookmarkStart w:id="1088" w:name="_Toc14875"/>
    <w:bookmarkStart w:id="1089" w:name="_Toc15994"/>
    <w:bookmarkStart w:id="1090" w:name="_Toc5093"/>
    <w:p>
      <w:pPr>
        <w:pStyle w:val="style0"/>
        <w:outlineLvl w:val="1"/>
        <w:rPr>
          <w:rFonts w:hint="eastAsia"/>
        </w:rPr>
      </w:pPr>
      <w:r>
        <w:rPr>
          <w:rFonts w:hint="eastAsia"/>
        </w:rPr>
        <w:t>2. 自定义内存分配：</w:t>
      </w:r>
      <w:bookmarkEnd w:id="1083"/>
      <w:bookmarkEnd w:id="1084"/>
      <w:bookmarkEnd w:id="1085"/>
      <w:bookmarkEnd w:id="1086"/>
      <w:bookmarkEnd w:id="1087"/>
      <w:bookmarkEnd w:id="1088"/>
      <w:bookmarkEnd w:id="1089"/>
      <w:bookmarkEnd w:id="1090"/>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091" w:name="_Toc8024"/>
    <w:bookmarkStart w:id="1092" w:name="_Toc27448"/>
    <w:bookmarkStart w:id="1093" w:name="_Toc30300"/>
    <w:bookmarkStart w:id="1094" w:name="_Toc18630"/>
    <w:bookmarkStart w:id="1095" w:name="_Toc11048"/>
    <w:bookmarkStart w:id="1096" w:name="_Toc23975"/>
    <w:bookmarkStart w:id="1097" w:name="_Toc6660"/>
    <w:bookmarkStart w:id="1098" w:name="_Toc17637"/>
    <w:p>
      <w:pPr>
        <w:pStyle w:val="style0"/>
        <w:outlineLvl w:val="1"/>
        <w:rPr>
          <w:rFonts w:hint="eastAsia"/>
        </w:rPr>
      </w:pPr>
      <w:r>
        <w:rPr>
          <w:rFonts w:hint="eastAsia"/>
        </w:rPr>
        <w:t>3. 自定义硬盘选择：</w:t>
      </w:r>
      <w:bookmarkEnd w:id="1091"/>
      <w:bookmarkEnd w:id="1092"/>
      <w:bookmarkEnd w:id="1093"/>
      <w:bookmarkEnd w:id="1094"/>
      <w:bookmarkEnd w:id="1095"/>
      <w:bookmarkEnd w:id="1096"/>
      <w:bookmarkEnd w:id="1097"/>
      <w:bookmarkEnd w:id="1098"/>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099" w:name="_Toc24853"/>
    <w:bookmarkStart w:id="1100" w:name="_Toc14656"/>
    <w:bookmarkStart w:id="1101" w:name="_Toc31287"/>
    <w:bookmarkStart w:id="1102" w:name="_Toc25172"/>
    <w:bookmarkStart w:id="1103" w:name="_Toc18137"/>
    <w:bookmarkStart w:id="1104" w:name="_Toc5744"/>
    <w:bookmarkStart w:id="1105" w:name="_Toc25104"/>
    <w:bookmarkStart w:id="1106" w:name="_Toc21802"/>
    <w:p>
      <w:pPr>
        <w:pStyle w:val="style0"/>
        <w:outlineLvl w:val="1"/>
        <w:rPr>
          <w:rFonts w:hint="eastAsia"/>
        </w:rPr>
      </w:pPr>
      <w:r>
        <w:rPr>
          <w:rFonts w:hint="eastAsia"/>
        </w:rPr>
        <w:t>4. 存储空间容量设置：</w:t>
      </w:r>
      <w:bookmarkEnd w:id="1099"/>
      <w:bookmarkEnd w:id="1100"/>
      <w:bookmarkEnd w:id="1101"/>
      <w:bookmarkEnd w:id="1102"/>
      <w:bookmarkEnd w:id="1103"/>
      <w:bookmarkEnd w:id="1104"/>
      <w:bookmarkEnd w:id="1105"/>
      <w:bookmarkEnd w:id="1106"/>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107" w:name="_Toc5390"/>
    <w:bookmarkStart w:id="1108" w:name="_Toc7639"/>
    <w:bookmarkStart w:id="1109" w:name="_Toc13779"/>
    <w:bookmarkStart w:id="1110" w:name="_Toc26791"/>
    <w:bookmarkStart w:id="1111" w:name="_Toc17418"/>
    <w:bookmarkStart w:id="1112" w:name="_Toc1705"/>
    <w:bookmarkStart w:id="1113" w:name="_Toc27790"/>
    <w:bookmarkStart w:id="1114" w:name="_Toc19071"/>
    <w:p>
      <w:pPr>
        <w:pStyle w:val="style0"/>
        <w:outlineLvl w:val="1"/>
        <w:rPr>
          <w:rFonts w:hint="eastAsia"/>
        </w:rPr>
      </w:pPr>
      <w:r>
        <w:rPr>
          <w:rFonts w:hint="eastAsia"/>
        </w:rPr>
        <w:t>5. 存储目录自定义：</w:t>
      </w:r>
      <w:bookmarkEnd w:id="1107"/>
      <w:bookmarkEnd w:id="1108"/>
      <w:bookmarkEnd w:id="1109"/>
      <w:bookmarkEnd w:id="1110"/>
      <w:bookmarkEnd w:id="1111"/>
      <w:bookmarkEnd w:id="1112"/>
      <w:bookmarkEnd w:id="1113"/>
      <w:bookmarkEnd w:id="1114"/>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115" w:name="_Toc21950"/>
    <w:bookmarkStart w:id="1116" w:name="_Toc31709"/>
    <w:bookmarkStart w:id="1117" w:name="_Toc26772"/>
    <w:bookmarkStart w:id="1118" w:name="_Toc31435"/>
    <w:bookmarkStart w:id="1119" w:name="_Toc9061"/>
    <w:bookmarkStart w:id="1120" w:name="_Toc21534"/>
    <w:bookmarkStart w:id="1121" w:name="_Toc6576"/>
    <w:bookmarkStart w:id="1122" w:name="_Toc2110"/>
    <w:p>
      <w:pPr>
        <w:pStyle w:val="style0"/>
        <w:outlineLvl w:val="1"/>
        <w:rPr>
          <w:rFonts w:hint="eastAsia"/>
        </w:rPr>
      </w:pPr>
      <w:r>
        <w:rPr>
          <w:rFonts w:hint="eastAsia"/>
        </w:rPr>
        <w:t>6. 数据同步与备份：</w:t>
      </w:r>
      <w:bookmarkEnd w:id="1115"/>
      <w:bookmarkEnd w:id="1116"/>
      <w:bookmarkEnd w:id="1117"/>
      <w:bookmarkEnd w:id="1118"/>
      <w:bookmarkEnd w:id="1119"/>
      <w:bookmarkEnd w:id="1120"/>
      <w:bookmarkEnd w:id="1121"/>
      <w:bookmarkEnd w:id="1122"/>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123" w:name="_Toc10106"/>
    <w:bookmarkStart w:id="1124" w:name="_Toc20464"/>
    <w:bookmarkStart w:id="1125" w:name="_Toc9611"/>
    <w:bookmarkStart w:id="1126" w:name="_Toc28472"/>
    <w:bookmarkStart w:id="1127" w:name="_Toc22134"/>
    <w:bookmarkStart w:id="1128" w:name="_Toc10388"/>
    <w:bookmarkStart w:id="1129" w:name="_Toc10325"/>
    <w:bookmarkStart w:id="1130" w:name="_Toc1338"/>
    <w:p>
      <w:pPr>
        <w:pStyle w:val="style0"/>
        <w:outlineLvl w:val="1"/>
        <w:rPr>
          <w:rFonts w:hint="eastAsia"/>
        </w:rPr>
      </w:pPr>
      <w:r>
        <w:rPr>
          <w:rFonts w:hint="eastAsia"/>
        </w:rPr>
        <w:t>7. 资源监控与管理：</w:t>
      </w:r>
      <w:bookmarkEnd w:id="1123"/>
      <w:bookmarkEnd w:id="1124"/>
      <w:bookmarkEnd w:id="1125"/>
      <w:bookmarkEnd w:id="1126"/>
      <w:bookmarkEnd w:id="1127"/>
      <w:bookmarkEnd w:id="1128"/>
      <w:bookmarkEnd w:id="1129"/>
      <w:bookmarkEnd w:id="1130"/>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131" w:name="_Toc200"/>
    <w:bookmarkStart w:id="1132" w:name="_Toc773"/>
    <w:bookmarkStart w:id="1133" w:name="_Toc25559"/>
    <w:bookmarkStart w:id="1134" w:name="_Toc8264"/>
    <w:bookmarkStart w:id="1135" w:name="_Toc11787"/>
    <w:bookmarkStart w:id="1136" w:name="_Toc24510"/>
    <w:bookmarkStart w:id="1137" w:name="_Toc7375"/>
    <w:bookmarkStart w:id="1138" w:name="_Toc32077"/>
    <w:p>
      <w:pPr>
        <w:pStyle w:val="style0"/>
        <w:outlineLvl w:val="1"/>
        <w:rPr>
          <w:rFonts w:hint="eastAsia"/>
        </w:rPr>
      </w:pPr>
      <w:r>
        <w:rPr>
          <w:rFonts w:hint="eastAsia"/>
        </w:rPr>
        <w:t>8. 安全性与权限控制：</w:t>
      </w:r>
      <w:bookmarkEnd w:id="1131"/>
      <w:bookmarkEnd w:id="1132"/>
      <w:bookmarkEnd w:id="1133"/>
      <w:bookmarkEnd w:id="1134"/>
      <w:bookmarkEnd w:id="1135"/>
      <w:bookmarkEnd w:id="1136"/>
      <w:bookmarkEnd w:id="1137"/>
      <w:bookmarkEnd w:id="1138"/>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139" w:name="_Toc22203"/>
    <w:bookmarkStart w:id="1140" w:name="_Toc14921"/>
    <w:bookmarkStart w:id="1141" w:name="_Toc21104"/>
    <w:bookmarkStart w:id="1142" w:name="_Toc14968"/>
    <w:bookmarkStart w:id="1143" w:name="_Toc29471"/>
    <w:bookmarkStart w:id="1144" w:name="_Toc10546"/>
    <w:bookmarkStart w:id="1145" w:name="_Toc13471"/>
    <w:bookmarkStart w:id="1146" w:name="_Toc21234"/>
    <w:p>
      <w:pPr>
        <w:pStyle w:val="style0"/>
        <w:outlineLvl w:val="1"/>
        <w:rPr>
          <w:rFonts w:hint="eastAsia"/>
        </w:rPr>
      </w:pPr>
      <w:r>
        <w:rPr>
          <w:rFonts w:hint="eastAsia"/>
        </w:rPr>
        <w:t>9. 用户界面与交互优化：</w:t>
      </w:r>
      <w:bookmarkEnd w:id="1139"/>
      <w:bookmarkEnd w:id="1140"/>
      <w:bookmarkEnd w:id="1141"/>
      <w:bookmarkEnd w:id="1142"/>
      <w:bookmarkEnd w:id="1143"/>
      <w:bookmarkEnd w:id="1144"/>
      <w:bookmarkEnd w:id="1145"/>
      <w:bookmarkEnd w:id="1146"/>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147" w:name="_Toc25836"/>
    <w:bookmarkStart w:id="1148" w:name="_Toc2020"/>
    <w:bookmarkStart w:id="1149" w:name="_Toc253"/>
    <w:bookmarkStart w:id="1150" w:name="_Toc29609"/>
    <w:bookmarkStart w:id="1151" w:name="_Toc942"/>
    <w:bookmarkStart w:id="1152" w:name="_Toc8974"/>
    <w:bookmarkStart w:id="1153" w:name="_Toc3745"/>
    <w:bookmarkStart w:id="1154" w:name="_Toc14232"/>
    <w:p>
      <w:pPr>
        <w:pStyle w:val="style0"/>
        <w:outlineLvl w:val="1"/>
        <w:rPr>
          <w:rFonts w:hint="eastAsia"/>
        </w:rPr>
      </w:pPr>
      <w:r>
        <w:rPr>
          <w:rFonts w:hint="eastAsia"/>
        </w:rPr>
        <w:t>10. 系统兼容性与支持：</w:t>
      </w:r>
      <w:bookmarkEnd w:id="1147"/>
      <w:bookmarkEnd w:id="1148"/>
      <w:bookmarkEnd w:id="1149"/>
      <w:bookmarkEnd w:id="1150"/>
      <w:bookmarkEnd w:id="1151"/>
      <w:bookmarkEnd w:id="1152"/>
      <w:bookmarkEnd w:id="1153"/>
      <w:bookmarkEnd w:id="1154"/>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155" w:name="_Toc20833"/>
    <w:bookmarkStart w:id="1156" w:name="_Toc7363"/>
    <w:bookmarkStart w:id="1157" w:name="_Toc26796"/>
    <w:bookmarkStart w:id="1158" w:name="_Toc10263"/>
    <w:bookmarkStart w:id="1159" w:name="_Toc15189"/>
    <w:p>
      <w:pPr>
        <w:pStyle w:val="style0"/>
        <w:outlineLvl w:val="1"/>
        <w:rPr>
          <w:rFonts w:hint="eastAsia"/>
          <w:lang w:eastAsia="zh-CN"/>
        </w:rPr>
      </w:pPr>
      <w:r>
        <w:rPr>
          <w:rFonts w:hint="eastAsia"/>
          <w:lang w:eastAsia="zh-CN"/>
        </w:rPr>
        <w:t>1. 自动限速启动：</w:t>
      </w:r>
      <w:bookmarkEnd w:id="1155"/>
      <w:bookmarkEnd w:id="1156"/>
      <w:bookmarkEnd w:id="1157"/>
      <w:bookmarkEnd w:id="1158"/>
      <w:bookmarkEnd w:id="1159"/>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160" w:name="_Toc9621"/>
    <w:bookmarkStart w:id="1161" w:name="_Toc11702"/>
    <w:bookmarkStart w:id="1162" w:name="_Toc31505"/>
    <w:bookmarkStart w:id="1163" w:name="_Toc25873"/>
    <w:bookmarkStart w:id="1164" w:name="_Toc13251"/>
    <w:p>
      <w:pPr>
        <w:pStyle w:val="style0"/>
        <w:outlineLvl w:val="1"/>
        <w:rPr>
          <w:rFonts w:hint="eastAsia"/>
          <w:lang w:eastAsia="zh-CN"/>
        </w:rPr>
      </w:pPr>
      <w:r>
        <w:rPr>
          <w:rFonts w:hint="eastAsia"/>
          <w:lang w:eastAsia="zh-CN"/>
        </w:rPr>
        <w:t>2. 网络状态监测：</w:t>
      </w:r>
      <w:bookmarkEnd w:id="1160"/>
      <w:bookmarkEnd w:id="1161"/>
      <w:bookmarkEnd w:id="1162"/>
      <w:bookmarkEnd w:id="1163"/>
      <w:bookmarkEnd w:id="1164"/>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165" w:name="_Toc27522"/>
    <w:bookmarkStart w:id="1166" w:name="_Toc3174"/>
    <w:bookmarkStart w:id="1167" w:name="_Toc25503"/>
    <w:bookmarkStart w:id="1168" w:name="_Toc30530"/>
    <w:bookmarkStart w:id="1169" w:name="_Toc13690"/>
    <w:p>
      <w:pPr>
        <w:pStyle w:val="style0"/>
        <w:outlineLvl w:val="1"/>
        <w:rPr>
          <w:rFonts w:hint="eastAsia"/>
          <w:lang w:eastAsia="zh-CN"/>
        </w:rPr>
      </w:pPr>
      <w:r>
        <w:rPr>
          <w:rFonts w:hint="eastAsia"/>
          <w:lang w:eastAsia="zh-CN"/>
        </w:rPr>
        <w:t>3. 收益保护提醒：</w:t>
      </w:r>
      <w:bookmarkEnd w:id="1165"/>
      <w:bookmarkEnd w:id="1166"/>
      <w:bookmarkEnd w:id="1167"/>
      <w:bookmarkEnd w:id="1168"/>
      <w:bookmarkEnd w:id="1169"/>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170" w:name="_Toc23070"/>
    <w:bookmarkStart w:id="1171" w:name="_Toc8367"/>
    <w:bookmarkStart w:id="1172" w:name="_Toc31614"/>
    <w:bookmarkStart w:id="1173" w:name="_Toc27353"/>
    <w:bookmarkStart w:id="1174" w:name="_Toc19840"/>
    <w:p>
      <w:pPr>
        <w:pStyle w:val="style0"/>
        <w:outlineLvl w:val="1"/>
        <w:rPr>
          <w:rFonts w:hint="eastAsia"/>
          <w:lang w:eastAsia="zh-CN"/>
        </w:rPr>
      </w:pPr>
      <w:r>
        <w:rPr>
          <w:rFonts w:hint="eastAsia"/>
          <w:lang w:eastAsia="zh-CN"/>
        </w:rPr>
        <w:t>4. 自定义传输速率：</w:t>
      </w:r>
      <w:bookmarkEnd w:id="1170"/>
      <w:bookmarkEnd w:id="1171"/>
      <w:bookmarkEnd w:id="1172"/>
      <w:bookmarkEnd w:id="1173"/>
      <w:bookmarkEnd w:id="1174"/>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175" w:name="_Toc17282"/>
    <w:bookmarkStart w:id="1176" w:name="_Toc5372"/>
    <w:bookmarkStart w:id="1177" w:name="_Toc7994"/>
    <w:bookmarkStart w:id="1178" w:name="_Toc3916"/>
    <w:bookmarkStart w:id="1179" w:name="_Toc21341"/>
    <w:p>
      <w:pPr>
        <w:pStyle w:val="style0"/>
        <w:outlineLvl w:val="1"/>
        <w:rPr>
          <w:rFonts w:hint="eastAsia"/>
          <w:lang w:eastAsia="zh-CN"/>
        </w:rPr>
      </w:pPr>
      <w:r>
        <w:rPr>
          <w:rFonts w:hint="eastAsia"/>
          <w:lang w:eastAsia="zh-CN"/>
        </w:rPr>
        <w:t>5. 用户界面交互：</w:t>
      </w:r>
      <w:bookmarkEnd w:id="1175"/>
      <w:bookmarkEnd w:id="1176"/>
      <w:bookmarkEnd w:id="1177"/>
      <w:bookmarkEnd w:id="1178"/>
      <w:bookmarkEnd w:id="1179"/>
    </w:p>
    <w:p>
      <w:pPr>
        <w:pStyle w:val="style0"/>
        <w:rPr>
          <w:rFonts w:hint="eastAsia"/>
          <w:lang w:eastAsia="zh-CN"/>
        </w:rPr>
      </w:pPr>
      <w:r>
        <w:rPr>
          <w:rFonts w:hint="eastAsia"/>
          <w:lang w:eastAsia="zh-CN"/>
        </w:rPr>
        <w:t>提供简洁明了的用户界面，使用户能够轻松设置和管理数据流量限速选项。</w:t>
      </w:r>
    </w:p>
    <w:bookmarkStart w:id="1180" w:name="_Toc16271"/>
    <w:bookmarkStart w:id="1181" w:name="_Toc21106"/>
    <w:bookmarkStart w:id="1182" w:name="_Toc14745"/>
    <w:bookmarkStart w:id="1183" w:name="_Toc5184"/>
    <w:bookmarkStart w:id="1184" w:name="_Toc10151"/>
    <w:p>
      <w:pPr>
        <w:pStyle w:val="style0"/>
        <w:outlineLvl w:val="1"/>
        <w:rPr>
          <w:rFonts w:hint="eastAsia"/>
          <w:lang w:eastAsia="zh-CN"/>
        </w:rPr>
      </w:pPr>
      <w:r>
        <w:rPr>
          <w:rFonts w:hint="eastAsia"/>
          <w:lang w:eastAsia="zh-CN"/>
        </w:rPr>
        <w:t>6. 数据流量优化：</w:t>
      </w:r>
      <w:bookmarkEnd w:id="1180"/>
      <w:bookmarkEnd w:id="1181"/>
      <w:bookmarkEnd w:id="1182"/>
      <w:bookmarkEnd w:id="1183"/>
      <w:bookmarkEnd w:id="1184"/>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185" w:name="_Toc1775"/>
    <w:bookmarkStart w:id="1186" w:name="_Toc14410"/>
    <w:bookmarkStart w:id="1187" w:name="_Toc4070"/>
    <w:bookmarkStart w:id="1188" w:name="_Toc28440"/>
    <w:bookmarkStart w:id="1189" w:name="_Toc18971"/>
    <w:p>
      <w:pPr>
        <w:pStyle w:val="style0"/>
        <w:outlineLvl w:val="1"/>
        <w:rPr>
          <w:rFonts w:hint="eastAsia"/>
          <w:lang w:eastAsia="zh-CN"/>
        </w:rPr>
      </w:pPr>
      <w:r>
        <w:rPr>
          <w:rFonts w:hint="eastAsia"/>
          <w:lang w:eastAsia="zh-CN"/>
        </w:rPr>
        <w:t>7. 收益影响评估：</w:t>
      </w:r>
      <w:bookmarkEnd w:id="1185"/>
      <w:bookmarkEnd w:id="1186"/>
      <w:bookmarkEnd w:id="1187"/>
      <w:bookmarkEnd w:id="1188"/>
      <w:bookmarkEnd w:id="1189"/>
    </w:p>
    <w:p>
      <w:pPr>
        <w:pStyle w:val="style0"/>
        <w:rPr>
          <w:rFonts w:hint="eastAsia"/>
          <w:lang w:eastAsia="zh-CN"/>
        </w:rPr>
      </w:pPr>
      <w:r>
        <w:rPr>
          <w:rFonts w:hint="eastAsia"/>
          <w:lang w:eastAsia="zh-CN"/>
        </w:rPr>
        <w:t>系统评估数据流量使用对用户收益的潜在影响，并提供相应的建议和调整方案。</w:t>
      </w:r>
    </w:p>
    <w:bookmarkStart w:id="1190" w:name="_Toc5828"/>
    <w:bookmarkStart w:id="1191" w:name="_Toc28081"/>
    <w:bookmarkStart w:id="1192" w:name="_Toc30963"/>
    <w:bookmarkStart w:id="1193" w:name="_Toc4694"/>
    <w:bookmarkStart w:id="1194" w:name="_Toc20985"/>
    <w:p>
      <w:pPr>
        <w:pStyle w:val="style0"/>
        <w:outlineLvl w:val="1"/>
        <w:rPr>
          <w:rFonts w:hint="eastAsia"/>
          <w:lang w:eastAsia="zh-CN"/>
        </w:rPr>
      </w:pPr>
      <w:r>
        <w:rPr>
          <w:rFonts w:hint="eastAsia"/>
          <w:lang w:eastAsia="zh-CN"/>
        </w:rPr>
        <w:t>8. 网络切换智能响应：</w:t>
      </w:r>
      <w:bookmarkEnd w:id="1190"/>
      <w:bookmarkEnd w:id="1191"/>
      <w:bookmarkEnd w:id="1192"/>
      <w:bookmarkEnd w:id="1193"/>
      <w:bookmarkEnd w:id="1194"/>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195" w:name="_Toc2220"/>
    <w:bookmarkStart w:id="1196" w:name="_Toc19036"/>
    <w:bookmarkStart w:id="1197" w:name="_Toc26516"/>
    <w:bookmarkStart w:id="1198" w:name="_Toc28323"/>
    <w:bookmarkStart w:id="1199" w:name="_Toc8570"/>
    <w:bookmarkStart w:id="1200" w:name="_Toc9566"/>
    <w:bookmarkStart w:id="1201" w:name="_Toc10774"/>
    <w:bookmarkStart w:id="1202" w:name="_Toc17693"/>
    <w:p>
      <w:pPr>
        <w:pStyle w:val="style0"/>
        <w:outlineLvl w:val="0"/>
        <w:rPr>
          <w:rFonts w:hint="eastAsia"/>
        </w:rPr>
      </w:pPr>
      <w:r>
        <w:rPr>
          <w:rFonts w:hint="eastAsia"/>
        </w:rPr>
        <w:t>第十五章、Uto DePIN网络网络云盘组件</w:t>
      </w:r>
      <w:bookmarkEnd w:id="1195"/>
      <w:bookmarkEnd w:id="1196"/>
      <w:bookmarkEnd w:id="1197"/>
      <w:bookmarkEnd w:id="1198"/>
      <w:bookmarkEnd w:id="1199"/>
      <w:bookmarkEnd w:id="1200"/>
      <w:bookmarkEnd w:id="1201"/>
      <w:bookmarkEnd w:id="1202"/>
    </w:p>
    <w:bookmarkStart w:id="1203" w:name="_Toc16368"/>
    <w:bookmarkStart w:id="1204" w:name="_Toc5127"/>
    <w:bookmarkStart w:id="1205" w:name="_Toc2465"/>
    <w:bookmarkStart w:id="1206" w:name="_Toc17201"/>
    <w:bookmarkStart w:id="1207" w:name="_Toc12244"/>
    <w:bookmarkStart w:id="1208" w:name="_Toc30333"/>
    <w:bookmarkStart w:id="1209" w:name="_Toc9115"/>
    <w:bookmarkStart w:id="1210" w:name="_Toc551"/>
    <w:p>
      <w:pPr>
        <w:pStyle w:val="style0"/>
        <w:outlineLvl w:val="1"/>
        <w:rPr>
          <w:rFonts w:hint="eastAsia"/>
        </w:rPr>
      </w:pPr>
      <w:r>
        <w:rPr>
          <w:rFonts w:hint="eastAsia"/>
        </w:rPr>
        <w:t>1、私有云与共享激励机制</w:t>
      </w:r>
      <w:bookmarkEnd w:id="1203"/>
      <w:bookmarkEnd w:id="1204"/>
      <w:bookmarkEnd w:id="1205"/>
      <w:bookmarkEnd w:id="1206"/>
      <w:bookmarkEnd w:id="1207"/>
      <w:bookmarkEnd w:id="1208"/>
      <w:bookmarkEnd w:id="1209"/>
      <w:bookmarkEnd w:id="1210"/>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211" w:name="_Toc8743"/>
    <w:bookmarkStart w:id="1212" w:name="_Toc610"/>
    <w:bookmarkStart w:id="1213" w:name="_Toc17928"/>
    <w:bookmarkStart w:id="1214" w:name="_Toc14510"/>
    <w:bookmarkStart w:id="1215" w:name="_Toc31932"/>
    <w:bookmarkStart w:id="1216" w:name="_Toc7764"/>
    <w:bookmarkStart w:id="1217" w:name="_Toc19336"/>
    <w:bookmarkStart w:id="1218" w:name="_Toc9112"/>
    <w:p>
      <w:pPr>
        <w:pStyle w:val="style0"/>
        <w:outlineLvl w:val="1"/>
        <w:rPr>
          <w:rFonts w:hint="eastAsia"/>
        </w:rPr>
      </w:pPr>
      <w:r>
        <w:rPr>
          <w:rFonts w:hint="eastAsia"/>
        </w:rPr>
        <w:t>5.增加对种子文件加速寻址的支持</w:t>
      </w:r>
      <w:bookmarkEnd w:id="1211"/>
      <w:bookmarkEnd w:id="1212"/>
      <w:bookmarkEnd w:id="1213"/>
      <w:bookmarkEnd w:id="1214"/>
      <w:bookmarkEnd w:id="1215"/>
      <w:bookmarkEnd w:id="1216"/>
      <w:bookmarkEnd w:id="1217"/>
      <w:bookmarkEnd w:id="1218"/>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219" w:name="_Toc23131"/>
    <w:bookmarkStart w:id="1220" w:name="_Toc538"/>
    <w:bookmarkStart w:id="1221" w:name="_Toc5286"/>
    <w:bookmarkStart w:id="1222" w:name="_Toc21191"/>
    <w:bookmarkStart w:id="1223" w:name="_Toc14142"/>
    <w:bookmarkStart w:id="1224" w:name="_Toc20978"/>
    <w:bookmarkStart w:id="1225" w:name="_Toc3619"/>
    <w:bookmarkStart w:id="1226" w:name="_Toc31496"/>
    <w:p>
      <w:pPr>
        <w:pStyle w:val="style0"/>
        <w:outlineLvl w:val="1"/>
        <w:rPr>
          <w:rFonts w:hint="eastAsia"/>
        </w:rPr>
      </w:pPr>
      <w:r>
        <w:rPr>
          <w:rFonts w:hint="eastAsia"/>
        </w:rPr>
        <w:t>6.相似文件匹配搜索：</w:t>
      </w:r>
      <w:bookmarkEnd w:id="1219"/>
      <w:bookmarkEnd w:id="1220"/>
      <w:bookmarkEnd w:id="1221"/>
      <w:bookmarkEnd w:id="1222"/>
      <w:bookmarkEnd w:id="1223"/>
      <w:bookmarkEnd w:id="1224"/>
      <w:bookmarkEnd w:id="1225"/>
      <w:bookmarkEnd w:id="1226"/>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227" w:name="_Toc4632"/>
    <w:bookmarkStart w:id="1228" w:name="_Toc31621"/>
    <w:bookmarkStart w:id="1229" w:name="_Toc4241"/>
    <w:bookmarkStart w:id="1230" w:name="_Toc5415"/>
    <w:bookmarkStart w:id="1231" w:name="_Toc30720"/>
    <w:bookmarkStart w:id="1232" w:name="_Toc3088"/>
    <w:bookmarkStart w:id="1233" w:name="_Toc15933"/>
    <w:bookmarkStart w:id="1234" w:name="_Toc16765"/>
    <w:p>
      <w:pPr>
        <w:pStyle w:val="style0"/>
        <w:outlineLvl w:val="1"/>
        <w:rPr>
          <w:rFonts w:hint="eastAsia"/>
        </w:rPr>
      </w:pPr>
      <w:r>
        <w:rPr>
          <w:rFonts w:hint="eastAsia"/>
        </w:rPr>
        <w:t>7. 敏感文件自动管理智能合约功能列表：</w:t>
      </w:r>
      <w:bookmarkEnd w:id="1227"/>
      <w:bookmarkEnd w:id="1228"/>
      <w:bookmarkEnd w:id="1229"/>
      <w:bookmarkEnd w:id="1230"/>
      <w:bookmarkEnd w:id="1231"/>
      <w:bookmarkEnd w:id="1232"/>
      <w:bookmarkEnd w:id="1233"/>
      <w:bookmarkEnd w:id="1234"/>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235" w:name="_Toc21507"/>
    <w:bookmarkStart w:id="1236" w:name="_Toc31825"/>
    <w:bookmarkStart w:id="1237" w:name="_Toc15633"/>
    <w:bookmarkStart w:id="1238" w:name="_Toc2149"/>
    <w:bookmarkStart w:id="1239" w:name="_Toc1696"/>
    <w:bookmarkStart w:id="1240" w:name="_Toc12486"/>
    <w:bookmarkStart w:id="1241" w:name="_Toc24018"/>
    <w:bookmarkStart w:id="1242" w:name="_Toc20116"/>
    <w:p>
      <w:pPr>
        <w:pStyle w:val="style0"/>
        <w:outlineLvl w:val="1"/>
        <w:rPr>
          <w:rFonts w:hint="eastAsia"/>
        </w:rPr>
      </w:pPr>
      <w:r>
        <w:rPr>
          <w:rFonts w:hint="eastAsia"/>
        </w:rPr>
        <w:t>9.用户创建个人节点私有云或公共节点付费云</w:t>
      </w:r>
      <w:bookmarkEnd w:id="1235"/>
      <w:bookmarkEnd w:id="1236"/>
      <w:bookmarkEnd w:id="1237"/>
      <w:bookmarkEnd w:id="1238"/>
      <w:bookmarkEnd w:id="1239"/>
      <w:bookmarkEnd w:id="1240"/>
      <w:bookmarkEnd w:id="1241"/>
      <w:bookmarkEnd w:id="1242"/>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243" w:name="_Toc5414"/>
    <w:bookmarkStart w:id="1244" w:name="_Toc5012"/>
    <w:bookmarkStart w:id="1245" w:name="_Toc28587"/>
    <w:bookmarkStart w:id="1246" w:name="_Toc523"/>
    <w:bookmarkStart w:id="1247" w:name="_Toc27970"/>
    <w:bookmarkStart w:id="1248" w:name="_Toc14000"/>
    <w:bookmarkStart w:id="1249" w:name="_Toc31950"/>
    <w:bookmarkStart w:id="1250" w:name="_Toc16671"/>
    <w:p>
      <w:pPr>
        <w:pStyle w:val="style0"/>
        <w:outlineLvl w:val="1"/>
        <w:rPr>
          <w:rFonts w:hint="eastAsia"/>
        </w:rPr>
      </w:pPr>
      <w:r>
        <w:rPr>
          <w:rFonts w:hint="eastAsia"/>
        </w:rPr>
        <w:t>10.搭建私有云免费加速服务</w:t>
      </w:r>
      <w:bookmarkEnd w:id="1243"/>
      <w:bookmarkEnd w:id="1244"/>
      <w:bookmarkEnd w:id="1245"/>
      <w:bookmarkEnd w:id="1246"/>
      <w:bookmarkEnd w:id="1247"/>
      <w:bookmarkEnd w:id="1248"/>
      <w:bookmarkEnd w:id="1249"/>
      <w:bookmarkEnd w:id="1250"/>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rPr>
      </w:pPr>
    </w:p>
    <w:bookmarkStart w:id="1251" w:name="_Toc93"/>
    <w:bookmarkStart w:id="1252" w:name="_Toc18171"/>
    <w:bookmarkStart w:id="1253" w:name="_Toc19880"/>
    <w:bookmarkStart w:id="1254" w:name="_Toc7799"/>
    <w:bookmarkStart w:id="1255" w:name="_Toc20085"/>
    <w:bookmarkStart w:id="1256" w:name="_Toc19733"/>
    <w:bookmarkStart w:id="1257" w:name="_Toc20230"/>
    <w:bookmarkStart w:id="1258" w:name="_Toc10874"/>
    <w:p>
      <w:pPr>
        <w:pStyle w:val="style0"/>
        <w:outlineLvl w:val="0"/>
        <w:rPr>
          <w:rFonts w:hint="eastAsia"/>
        </w:rPr>
      </w:pPr>
      <w:r>
        <w:rPr>
          <w:rFonts w:hint="eastAsia"/>
        </w:rPr>
        <w:t>第十六章、L3 GPU边缘计算节点</w:t>
      </w:r>
      <w:bookmarkEnd w:id="1251"/>
      <w:bookmarkEnd w:id="1252"/>
      <w:bookmarkEnd w:id="1253"/>
      <w:bookmarkEnd w:id="1254"/>
      <w:bookmarkEnd w:id="1255"/>
      <w:bookmarkEnd w:id="1256"/>
      <w:bookmarkEnd w:id="1257"/>
      <w:bookmarkEnd w:id="1258"/>
    </w:p>
    <w:bookmarkStart w:id="1259" w:name="_Toc692"/>
    <w:bookmarkStart w:id="1260" w:name="_Toc16455"/>
    <w:bookmarkStart w:id="1261" w:name="_Toc27631"/>
    <w:bookmarkStart w:id="1262" w:name="_Toc2959"/>
    <w:bookmarkStart w:id="1263" w:name="_Toc9975"/>
    <w:bookmarkStart w:id="1264" w:name="_Toc20696"/>
    <w:bookmarkStart w:id="1265" w:name="_Toc14347"/>
    <w:bookmarkStart w:id="1266" w:name="_Toc16417"/>
    <w:p>
      <w:pPr>
        <w:pStyle w:val="style0"/>
        <w:outlineLvl w:val="1"/>
        <w:rPr>
          <w:rFonts w:hint="eastAsia"/>
        </w:rPr>
      </w:pPr>
      <w:r>
        <w:rPr>
          <w:rFonts w:hint="eastAsia"/>
        </w:rPr>
        <w:t>1.运行原理：</w:t>
      </w:r>
      <w:bookmarkEnd w:id="1259"/>
      <w:bookmarkEnd w:id="1260"/>
      <w:bookmarkEnd w:id="1261"/>
      <w:bookmarkEnd w:id="1262"/>
      <w:bookmarkEnd w:id="1263"/>
      <w:bookmarkEnd w:id="1264"/>
      <w:bookmarkEnd w:id="1265"/>
      <w:bookmarkEnd w:id="1266"/>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267" w:name="_Toc29121"/>
    <w:bookmarkStart w:id="1268" w:name="_Toc12666"/>
    <w:bookmarkStart w:id="1269" w:name="_Toc24570"/>
    <w:bookmarkStart w:id="1270" w:name="_Toc110"/>
    <w:bookmarkStart w:id="1271" w:name="_Toc8903"/>
    <w:bookmarkStart w:id="1272" w:name="_Toc13374"/>
    <w:bookmarkStart w:id="1273" w:name="_Toc24732"/>
    <w:bookmarkStart w:id="1274" w:name="_Toc3063"/>
    <w:p>
      <w:pPr>
        <w:pStyle w:val="style0"/>
        <w:outlineLvl w:val="1"/>
        <w:rPr>
          <w:rFonts w:hint="eastAsia"/>
        </w:rPr>
      </w:pPr>
      <w:r>
        <w:rPr>
          <w:rFonts w:hint="eastAsia"/>
        </w:rPr>
        <w:t>2.降低延迟。</w:t>
      </w:r>
      <w:bookmarkEnd w:id="1267"/>
      <w:bookmarkEnd w:id="1268"/>
      <w:bookmarkEnd w:id="1269"/>
      <w:bookmarkEnd w:id="1270"/>
      <w:bookmarkEnd w:id="1271"/>
      <w:bookmarkEnd w:id="1272"/>
      <w:bookmarkEnd w:id="1273"/>
      <w:bookmarkEnd w:id="1274"/>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275" w:name="_Toc6296"/>
    <w:bookmarkStart w:id="1276" w:name="_Toc15433"/>
    <w:bookmarkStart w:id="1277" w:name="_Toc4445"/>
    <w:bookmarkStart w:id="1278" w:name="_Toc23172"/>
    <w:bookmarkStart w:id="1279" w:name="_Toc6998"/>
    <w:bookmarkStart w:id="1280" w:name="_Toc26955"/>
    <w:bookmarkStart w:id="1281" w:name="_Toc4057"/>
    <w:bookmarkStart w:id="1282" w:name="_Toc321"/>
    <w:p>
      <w:pPr>
        <w:pStyle w:val="style0"/>
        <w:outlineLvl w:val="1"/>
        <w:rPr>
          <w:rFonts w:hint="eastAsia"/>
        </w:rPr>
      </w:pPr>
      <w:r>
        <w:rPr>
          <w:rFonts w:hint="eastAsia"/>
        </w:rPr>
        <w:t>3.技术优势：</w:t>
      </w:r>
      <w:bookmarkEnd w:id="1275"/>
      <w:bookmarkEnd w:id="1276"/>
      <w:bookmarkEnd w:id="1277"/>
      <w:bookmarkEnd w:id="1278"/>
      <w:bookmarkEnd w:id="1279"/>
      <w:bookmarkEnd w:id="1280"/>
      <w:bookmarkEnd w:id="1281"/>
      <w:bookmarkEnd w:id="1282"/>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283" w:name="_Toc16472"/>
    <w:bookmarkStart w:id="1284" w:name="_Toc40"/>
    <w:bookmarkStart w:id="1285" w:name="_Toc13848"/>
    <w:bookmarkStart w:id="1286" w:name="_Toc32597"/>
    <w:bookmarkStart w:id="1287" w:name="_Toc32661"/>
    <w:bookmarkStart w:id="1288" w:name="_Toc28696"/>
    <w:bookmarkStart w:id="1289" w:name="_Toc12398"/>
    <w:bookmarkStart w:id="1290" w:name="_Toc15420"/>
    <w:p>
      <w:pPr>
        <w:pStyle w:val="style0"/>
        <w:outlineLvl w:val="1"/>
        <w:rPr>
          <w:rFonts w:hint="eastAsia"/>
        </w:rPr>
      </w:pPr>
      <w:r>
        <w:rPr>
          <w:rFonts w:hint="eastAsia"/>
        </w:rPr>
        <w:t>4.部署考虑：</w:t>
      </w:r>
      <w:bookmarkEnd w:id="1283"/>
      <w:bookmarkEnd w:id="1284"/>
      <w:bookmarkEnd w:id="1285"/>
      <w:bookmarkEnd w:id="1286"/>
      <w:bookmarkEnd w:id="1287"/>
      <w:bookmarkEnd w:id="1288"/>
      <w:bookmarkEnd w:id="1289"/>
      <w:bookmarkEnd w:id="1290"/>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291" w:name="_Toc28671"/>
    <w:bookmarkStart w:id="1292" w:name="_Toc5175"/>
    <w:bookmarkStart w:id="1293" w:name="_Toc2373"/>
    <w:bookmarkStart w:id="1294" w:name="_Toc3948"/>
    <w:bookmarkStart w:id="1295" w:name="_Toc15880"/>
    <w:bookmarkStart w:id="1296" w:name="_Toc20789"/>
    <w:bookmarkStart w:id="1297" w:name="_Toc27953"/>
    <w:bookmarkStart w:id="1298" w:name="_Toc2707"/>
    <w:p>
      <w:pPr>
        <w:pStyle w:val="style0"/>
        <w:outlineLvl w:val="1"/>
        <w:rPr>
          <w:rFonts w:hint="eastAsia"/>
        </w:rPr>
      </w:pPr>
      <w:r>
        <w:rPr>
          <w:rFonts w:hint="eastAsia"/>
        </w:rPr>
        <w:t>5.Uto2 DePIN GPU共享租赁服务</w:t>
      </w:r>
      <w:bookmarkEnd w:id="1291"/>
      <w:bookmarkEnd w:id="1292"/>
      <w:bookmarkEnd w:id="1293"/>
      <w:bookmarkEnd w:id="1294"/>
      <w:bookmarkEnd w:id="1295"/>
      <w:bookmarkEnd w:id="1296"/>
      <w:bookmarkEnd w:id="1297"/>
      <w:bookmarkEnd w:id="1298"/>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299" w:name="_Toc10131"/>
    <w:bookmarkStart w:id="1300" w:name="_Toc20143"/>
    <w:bookmarkStart w:id="1301" w:name="_Toc7985"/>
    <w:bookmarkStart w:id="1302" w:name="_Toc31135"/>
    <w:bookmarkStart w:id="1303" w:name="_Toc28666"/>
    <w:bookmarkStart w:id="1304" w:name="_Toc16825"/>
    <w:bookmarkStart w:id="1305" w:name="_Toc11408"/>
    <w:bookmarkStart w:id="1306" w:name="_Toc2789"/>
    <w:p>
      <w:pPr>
        <w:pStyle w:val="style0"/>
        <w:outlineLvl w:val="1"/>
        <w:rPr>
          <w:rFonts w:hint="eastAsia"/>
        </w:rPr>
      </w:pPr>
      <w:r>
        <w:rPr>
          <w:rFonts w:hint="eastAsia"/>
        </w:rPr>
        <w:t>6.技术实现：</w:t>
      </w:r>
      <w:bookmarkEnd w:id="1299"/>
      <w:bookmarkEnd w:id="1300"/>
      <w:bookmarkEnd w:id="1301"/>
      <w:bookmarkEnd w:id="1302"/>
      <w:bookmarkEnd w:id="1303"/>
      <w:bookmarkEnd w:id="1304"/>
      <w:bookmarkEnd w:id="1305"/>
      <w:bookmarkEnd w:id="1306"/>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307" w:name="_Toc32721"/>
    <w:bookmarkStart w:id="1308" w:name="_Toc22579"/>
    <w:bookmarkStart w:id="1309" w:name="_Toc16025"/>
    <w:bookmarkStart w:id="1310" w:name="_Toc19713"/>
    <w:bookmarkStart w:id="1311" w:name="_Toc24638"/>
    <w:bookmarkStart w:id="1312" w:name="_Toc16980"/>
    <w:bookmarkStart w:id="1313" w:name="_Toc28103"/>
    <w:bookmarkStart w:id="1314" w:name="_Toc19548"/>
    <w:p>
      <w:pPr>
        <w:pStyle w:val="style0"/>
        <w:outlineLvl w:val="1"/>
        <w:rPr>
          <w:rFonts w:hint="eastAsia"/>
        </w:rPr>
      </w:pPr>
      <w:r>
        <w:rPr>
          <w:rFonts w:hint="eastAsia"/>
        </w:rPr>
        <w:t>7.优势：</w:t>
      </w:r>
      <w:bookmarkEnd w:id="1307"/>
      <w:bookmarkEnd w:id="1308"/>
      <w:bookmarkEnd w:id="1309"/>
      <w:bookmarkEnd w:id="1310"/>
      <w:bookmarkEnd w:id="1311"/>
      <w:bookmarkEnd w:id="1312"/>
      <w:bookmarkEnd w:id="1313"/>
      <w:bookmarkEnd w:id="1314"/>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315" w:name="_Toc15346"/>
    <w:bookmarkStart w:id="1316" w:name="_Toc19816"/>
    <w:bookmarkStart w:id="1317" w:name="_Toc25829"/>
    <w:bookmarkStart w:id="1318" w:name="_Toc29366"/>
    <w:bookmarkStart w:id="1319" w:name="_Toc4855"/>
    <w:bookmarkStart w:id="1320" w:name="_Toc17516"/>
    <w:bookmarkStart w:id="1321" w:name="_Toc19496"/>
    <w:bookmarkStart w:id="1322" w:name="_Toc29536"/>
    <w:p>
      <w:pPr>
        <w:pStyle w:val="style0"/>
        <w:outlineLvl w:val="1"/>
        <w:rPr>
          <w:rFonts w:hint="eastAsia"/>
        </w:rPr>
      </w:pPr>
      <w:r>
        <w:rPr>
          <w:rFonts w:hint="eastAsia"/>
        </w:rPr>
        <w:t>8.注意事项：</w:t>
      </w:r>
      <w:bookmarkEnd w:id="1315"/>
      <w:bookmarkEnd w:id="1316"/>
      <w:bookmarkEnd w:id="1317"/>
      <w:bookmarkEnd w:id="1318"/>
      <w:bookmarkEnd w:id="1319"/>
      <w:bookmarkEnd w:id="1320"/>
      <w:bookmarkEnd w:id="1321"/>
      <w:bookmarkEnd w:id="1322"/>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323" w:name="_Toc21236"/>
    <w:bookmarkStart w:id="1324" w:name="_Toc12753"/>
    <w:bookmarkStart w:id="1325" w:name="_Toc1449"/>
    <w:bookmarkStart w:id="1326" w:name="_Toc29255"/>
    <w:bookmarkStart w:id="1327" w:name="_Toc27666"/>
    <w:bookmarkStart w:id="1328" w:name="_Toc11418"/>
    <w:bookmarkStart w:id="1329" w:name="_Toc2877"/>
    <w:bookmarkStart w:id="1330" w:name="_Toc25608"/>
    <w:p>
      <w:pPr>
        <w:pStyle w:val="style179"/>
        <w:numPr>
          <w:ilvl w:val="0"/>
          <w:numId w:val="3"/>
        </w:numPr>
        <w:ind w:firstLineChars="0"/>
        <w:outlineLvl w:val="0"/>
        <w:rPr>
          <w:rFonts w:hint="eastAsia"/>
          <w:lang w:eastAsia="zh-CN"/>
        </w:rPr>
      </w:pPr>
      <w:r>
        <w:rPr>
          <w:rFonts w:hint="eastAsia"/>
        </w:rPr>
        <w:t>用户铸币功能</w:t>
      </w:r>
      <w:bookmarkEnd w:id="1323"/>
      <w:bookmarkEnd w:id="1324"/>
      <w:bookmarkEnd w:id="1325"/>
      <w:bookmarkEnd w:id="1326"/>
      <w:bookmarkEnd w:id="1327"/>
      <w:bookmarkEnd w:id="1328"/>
      <w:bookmarkEnd w:id="1329"/>
      <w:r>
        <w:rPr>
          <w:rFonts w:hint="eastAsia"/>
          <w:lang w:eastAsia="zh-CN"/>
        </w:rPr>
        <w:t>用户自定义铸币平台（User-Defined Coin Minting Platform, UDCM）</w:t>
      </w:r>
      <w:bookmarkEnd w:id="1330"/>
    </w:p>
    <w:bookmarkStart w:id="1331" w:name="_Toc10533"/>
    <w:p>
      <w:pPr>
        <w:pStyle w:val="style0"/>
        <w:numPr>
          <w:ilvl w:val="0"/>
          <w:numId w:val="0"/>
        </w:numPr>
        <w:outlineLvl w:val="0"/>
        <w:rPr>
          <w:rFonts w:hint="eastAsia"/>
          <w:lang w:eastAsia="zh-CN"/>
        </w:rPr>
      </w:pPr>
      <w:r>
        <w:rPr>
          <w:rFonts w:hint="eastAsia"/>
          <w:lang w:eastAsia="zh-CN"/>
        </w:rPr>
        <w:t>运行原理：</w:t>
      </w:r>
      <w:bookmarkEnd w:id="1331"/>
    </w:p>
    <w:p>
      <w:pPr>
        <w:pStyle w:val="style0"/>
        <w:numPr>
          <w:ilvl w:val="0"/>
          <w:numId w:val="4"/>
        </w:numPr>
        <w:outlineLvl w:val="9"/>
        <w:rPr>
          <w:rFonts w:hint="eastAsia"/>
          <w:lang w:eastAsia="zh-CN"/>
        </w:rPr>
      </w:pPr>
      <w:r>
        <w:rPr>
          <w:rFonts w:hint="eastAsia"/>
          <w:lang w:eastAsia="zh-CN"/>
        </w:rPr>
        <w:t> 参数配置</w:t>
      </w:r>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p>
      <w:pPr>
        <w:pStyle w:val="style0"/>
        <w:numPr>
          <w:ilvl w:val="0"/>
          <w:numId w:val="4"/>
        </w:numPr>
        <w:ind w:left="0" w:leftChars="0" w:firstLine="0" w:firstLineChars="0"/>
        <w:outlineLvl w:val="9"/>
        <w:rPr>
          <w:rFonts w:hint="eastAsia"/>
          <w:lang w:eastAsia="zh-CN"/>
        </w:rPr>
      </w:pPr>
      <w:r>
        <w:rPr>
          <w:rFonts w:hint="eastAsia"/>
          <w:lang w:eastAsia="zh-CN"/>
        </w:rPr>
        <w:t> 汇率设定</w:t>
      </w:r>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p>
      <w:pPr>
        <w:pStyle w:val="style0"/>
        <w:numPr>
          <w:ilvl w:val="0"/>
          <w:numId w:val="4"/>
        </w:numPr>
        <w:ind w:left="0" w:leftChars="0" w:firstLine="0" w:firstLineChars="0"/>
        <w:outlineLvl w:val="9"/>
        <w:rPr>
          <w:rFonts w:hint="eastAsia"/>
          <w:lang w:eastAsia="zh-CN"/>
        </w:rPr>
      </w:pPr>
      <w:r>
        <w:rPr>
          <w:rFonts w:hint="eastAsia"/>
          <w:lang w:eastAsia="zh-CN"/>
        </w:rPr>
        <w:t> 费用结构</w:t>
      </w:r>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pPr>
        <w:pStyle w:val="style0"/>
        <w:numPr>
          <w:ilvl w:val="0"/>
          <w:numId w:val="4"/>
        </w:numPr>
        <w:ind w:left="0" w:leftChars="0" w:firstLine="0" w:firstLineChars="0"/>
        <w:outlineLvl w:val="9"/>
        <w:rPr>
          <w:rFonts w:hint="eastAsia"/>
          <w:lang w:eastAsia="zh-CN"/>
        </w:rPr>
      </w:pPr>
      <w:r>
        <w:rPr>
          <w:rFonts w:hint="eastAsia"/>
          <w:lang w:eastAsia="zh-CN"/>
        </w:rPr>
        <w:t> 资金分配</w:t>
      </w:r>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pPr>
        <w:pStyle w:val="style0"/>
        <w:numPr>
          <w:ilvl w:val="0"/>
          <w:numId w:val="0"/>
        </w:numPr>
        <w:outlineLvl w:val="9"/>
        <w:rPr>
          <w:rFonts w:hint="eastAsia"/>
          <w:lang w:eastAsia="zh-CN"/>
        </w:rPr>
      </w:pPr>
      <w:r>
        <w:rPr>
          <w:rFonts w:hint="eastAsia"/>
          <w:lang w:eastAsia="zh-CN"/>
        </w:rPr>
        <w:t>7. 市场调控：设定涨停价和最大跌幅，以防止市场过度波动。</w:t>
      </w:r>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1332" w:name="_Toc31746"/>
    <w:p>
      <w:pPr>
        <w:pStyle w:val="style0"/>
        <w:numPr>
          <w:ilvl w:val="0"/>
          <w:numId w:val="0"/>
        </w:numPr>
        <w:outlineLvl w:val="0"/>
        <w:rPr>
          <w:rFonts w:hint="eastAsia"/>
          <w:lang w:eastAsia="zh-CN"/>
        </w:rPr>
      </w:pPr>
      <w:r>
        <w:rPr>
          <w:rFonts w:hint="eastAsia"/>
          <w:lang w:eastAsia="zh-CN"/>
        </w:rPr>
        <w:t>用户UI界面：</w:t>
      </w:r>
      <w:bookmarkEnd w:id="1332"/>
    </w:p>
    <w:bookmarkStart w:id="1333"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1333"/>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pPr>
        <w:pStyle w:val="style0"/>
        <w:numPr>
          <w:ilvl w:val="0"/>
          <w:numId w:val="0"/>
        </w:numPr>
        <w:outlineLvl w:val="9"/>
        <w:rPr>
          <w:rFonts w:hint="eastAsia"/>
          <w:lang w:eastAsia="zh-CN"/>
        </w:rPr>
      </w:pPr>
      <w:r>
        <w:rPr>
          <w:rFonts w:hint="eastAsia"/>
          <w:lang w:eastAsia="zh-CN"/>
        </w:rPr>
        <w:t>4. 交易限额设置：用户可以设定单笔铸造的最低和最高限额。</w:t>
      </w:r>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pPr>
        <w:pStyle w:val="style0"/>
        <w:numPr>
          <w:ilvl w:val="0"/>
          <w:numId w:val="0"/>
        </w:numPr>
        <w:outlineLvl w:val="9"/>
        <w:rPr>
          <w:rFonts w:hint="eastAsia"/>
          <w:lang w:eastAsia="zh-CN"/>
        </w:rPr>
      </w:pPr>
      <w:r>
        <w:rPr>
          <w:rFonts w:hint="eastAsia"/>
          <w:lang w:eastAsia="zh-CN"/>
        </w:rPr>
        <w:t>7. 分红机制设置：用户可以设定分红频率和分红比例。</w:t>
      </w:r>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p>
      <w:pPr>
        <w:pStyle w:val="style0"/>
        <w:numPr>
          <w:ilvl w:val="0"/>
          <w:numId w:val="0"/>
        </w:numPr>
        <w:outlineLvl w:val="9"/>
        <w:rPr>
          <w:rFonts w:hint="eastAsia"/>
          <w:lang w:eastAsia="zh-CN"/>
        </w:rPr>
      </w:pPr>
      <w:r>
        <w:rPr>
          <w:rFonts w:hint="eastAsia"/>
          <w:lang w:eastAsia="zh-CN"/>
        </w:rPr>
        <w:t>9. 收益与销毁界面：展示用户收益的计算和销毁兑换的规则。</w:t>
      </w:r>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1334" w:name="_Toc24804"/>
    <w:p>
      <w:pPr>
        <w:pStyle w:val="style0"/>
        <w:outlineLvl w:val="1"/>
        <w:rPr>
          <w:rFonts w:hint="eastAsia"/>
        </w:rPr>
      </w:pPr>
      <w:r>
        <w:rPr>
          <w:rFonts w:hint="eastAsia"/>
          <w:lang w:eastAsia="zh-CN"/>
        </w:rPr>
        <w:t>模板仅供参考</w:t>
      </w:r>
      <w:bookmarkEnd w:id="1334"/>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1335" w:name="_Toc23402"/>
    <w:p>
      <w:pPr>
        <w:pStyle w:val="style0"/>
        <w:outlineLvl w:val="1"/>
        <w:rPr>
          <w:rFonts w:hint="eastAsia"/>
        </w:rPr>
      </w:pPr>
      <w:r>
        <w:rPr>
          <w:rFonts w:hint="eastAsia"/>
        </w:rPr>
        <w:t>3. 参数自定义: 用户在部署时可以根据需要调整上述参数。</w:t>
      </w:r>
      <w:bookmarkEnd w:id="1335"/>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1336" w:name="_Toc10471"/>
    <w:p>
      <w:pPr>
        <w:pStyle w:val="style0"/>
        <w:outlineLvl w:val="1"/>
        <w:rPr>
          <w:rFonts w:hint="eastAsia"/>
        </w:rPr>
      </w:pPr>
      <w:r>
        <w:rPr>
          <w:rFonts w:hint="eastAsia"/>
        </w:rPr>
        <w:t>5. 资金分配:</w:t>
      </w:r>
      <w:bookmarkEnd w:id="1336"/>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1337" w:name="_Toc6650"/>
    <w:p>
      <w:pPr>
        <w:pStyle w:val="style0"/>
        <w:outlineLvl w:val="1"/>
        <w:rPr>
          <w:rFonts w:hint="eastAsia"/>
        </w:rPr>
      </w:pPr>
      <w:r>
        <w:rPr>
          <w:rFonts w:hint="eastAsia"/>
        </w:rPr>
        <w:t>6. 交易限额:</w:t>
      </w:r>
      <w:bookmarkEnd w:id="1337"/>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1338" w:name="_Toc18447"/>
    <w:p>
      <w:pPr>
        <w:pStyle w:val="style0"/>
        <w:outlineLvl w:val="1"/>
        <w:rPr>
          <w:rFonts w:hint="eastAsia"/>
        </w:rPr>
      </w:pPr>
      <w:r>
        <w:rPr>
          <w:rFonts w:hint="eastAsia"/>
        </w:rPr>
        <w:t>7. 定价机制:</w:t>
      </w:r>
      <w:bookmarkEnd w:id="1338"/>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1339" w:name="_Toc20497"/>
    <w:p>
      <w:pPr>
        <w:pStyle w:val="style0"/>
        <w:outlineLvl w:val="1"/>
        <w:rPr>
          <w:rFonts w:hint="eastAsia"/>
        </w:rPr>
      </w:pPr>
      <w:r>
        <w:rPr>
          <w:rFonts w:hint="eastAsia"/>
        </w:rPr>
        <w:t>8. 市场调控:</w:t>
      </w:r>
      <w:bookmarkEnd w:id="1339"/>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1340" w:name="_Toc32442"/>
    <w:p>
      <w:pPr>
        <w:pStyle w:val="style0"/>
        <w:outlineLvl w:val="1"/>
        <w:rPr>
          <w:rFonts w:hint="eastAsia"/>
        </w:rPr>
      </w:pPr>
      <w:r>
        <w:rPr>
          <w:rFonts w:hint="eastAsia"/>
        </w:rPr>
        <w:t>5. 分红机制: 每2小时进行一次分红。</w:t>
      </w:r>
      <w:bookmarkEnd w:id="1340"/>
    </w:p>
    <w:p>
      <w:pPr>
        <w:pStyle w:val="style0"/>
        <w:rPr>
          <w:rFonts w:hint="eastAsia"/>
        </w:rPr>
      </w:pPr>
      <w:r>
        <w:rPr>
          <w:rFonts w:hint="eastAsia"/>
        </w:rPr>
        <w:t>6. 转账规则: 转账时1%的RBQ将被销毁并兑换为等值的RBQ。</w:t>
      </w:r>
    </w:p>
    <w:bookmarkStart w:id="1341" w:name="_Toc15719"/>
    <w:p>
      <w:pPr>
        <w:pStyle w:val="style0"/>
        <w:outlineLvl w:val="1"/>
        <w:rPr>
          <w:rFonts w:hint="eastAsia"/>
        </w:rPr>
      </w:pPr>
      <w:r>
        <w:rPr>
          <w:rFonts w:hint="eastAsia"/>
        </w:rPr>
        <w:t>7. 做市储备金管理:</w:t>
      </w:r>
      <w:bookmarkEnd w:id="1341"/>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1342" w:name="_Toc5007"/>
    <w:p>
      <w:pPr>
        <w:pStyle w:val="style0"/>
        <w:outlineLvl w:val="1"/>
        <w:rPr>
          <w:rFonts w:hint="eastAsia"/>
        </w:rPr>
      </w:pPr>
      <w:r>
        <w:rPr>
          <w:rFonts w:hint="eastAsia"/>
        </w:rPr>
        <w:t>8. 资金转入规则: 单笔金额满10U时，转入公共储备金。</w:t>
      </w:r>
      <w:bookmarkEnd w:id="1342"/>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1343" w:name="_Toc6970"/>
    <w:bookmarkStart w:id="1344" w:name="_Toc5948"/>
    <w:bookmarkStart w:id="1345" w:name="_Toc15960"/>
    <w:bookmarkStart w:id="1346" w:name="_Toc11294"/>
    <w:bookmarkStart w:id="1347" w:name="_Toc19900"/>
    <w:bookmarkStart w:id="1348" w:name="_Toc24686"/>
    <w:bookmarkStart w:id="1349" w:name="_Toc21852"/>
    <w:bookmarkStart w:id="1350" w:name="_Toc12274"/>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343"/>
      <w:bookmarkEnd w:id="1344"/>
      <w:bookmarkEnd w:id="1345"/>
      <w:bookmarkEnd w:id="1346"/>
      <w:bookmarkEnd w:id="1347"/>
      <w:bookmarkEnd w:id="1348"/>
      <w:bookmarkEnd w:id="1349"/>
      <w:bookmarkEnd w:id="1350"/>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1351" w:name="_Toc498"/>
    <w:bookmarkStart w:id="1352" w:name="_Toc22819"/>
    <w:bookmarkStart w:id="1353" w:name="_Toc9907"/>
    <w:bookmarkStart w:id="1354" w:name="_Toc22155"/>
    <w:bookmarkStart w:id="1355" w:name="_Toc5466"/>
    <w:bookmarkStart w:id="1356" w:name="_Toc26575"/>
    <w:bookmarkStart w:id="1357" w:name="_Toc23881"/>
    <w:bookmarkStart w:id="1358" w:name="_Toc11493"/>
    <w:p>
      <w:pPr>
        <w:pStyle w:val="style0"/>
        <w:outlineLvl w:val="1"/>
        <w:rPr>
          <w:rFonts w:hint="eastAsia"/>
        </w:rPr>
      </w:pPr>
      <w:r>
        <w:rPr>
          <w:rFonts w:hint="eastAsia"/>
        </w:rPr>
        <w:t>合约安全检测协议接入</w:t>
      </w:r>
      <w:bookmarkEnd w:id="1351"/>
      <w:bookmarkEnd w:id="1352"/>
      <w:bookmarkEnd w:id="1353"/>
      <w:bookmarkEnd w:id="1354"/>
      <w:bookmarkEnd w:id="1355"/>
      <w:bookmarkEnd w:id="1356"/>
      <w:bookmarkEnd w:id="1357"/>
      <w:bookmarkEnd w:id="1358"/>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359" w:name="_Toc26009"/>
    <w:bookmarkStart w:id="1360" w:name="_Toc10898"/>
    <w:bookmarkStart w:id="1361" w:name="_Toc5993"/>
    <w:bookmarkStart w:id="1362" w:name="_Toc8269"/>
    <w:bookmarkStart w:id="1363" w:name="_Toc24373"/>
    <w:bookmarkStart w:id="1364" w:name="_Toc935"/>
    <w:bookmarkStart w:id="1365" w:name="_Toc10168"/>
    <w:bookmarkStart w:id="1366" w:name="_Toc29607"/>
    <w:p>
      <w:pPr>
        <w:pStyle w:val="style0"/>
        <w:outlineLvl w:val="1"/>
        <w:rPr>
          <w:rFonts w:hint="eastAsia"/>
        </w:rPr>
      </w:pPr>
      <w:r>
        <w:rPr>
          <w:rFonts w:hint="eastAsia"/>
        </w:rPr>
        <w:t>1 漏洞和风险模式识别：</w:t>
      </w:r>
      <w:bookmarkEnd w:id="1359"/>
      <w:bookmarkEnd w:id="1360"/>
      <w:bookmarkEnd w:id="1361"/>
      <w:bookmarkEnd w:id="1362"/>
      <w:bookmarkEnd w:id="1363"/>
      <w:bookmarkEnd w:id="1364"/>
      <w:bookmarkEnd w:id="1365"/>
      <w:bookmarkEnd w:id="1366"/>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367" w:name="_Toc31198"/>
    <w:bookmarkStart w:id="1368" w:name="_Toc5842"/>
    <w:bookmarkStart w:id="1369" w:name="_Toc31022"/>
    <w:bookmarkStart w:id="1370" w:name="_Toc14948"/>
    <w:bookmarkStart w:id="1371" w:name="_Toc15873"/>
    <w:bookmarkStart w:id="1372" w:name="_Toc27689"/>
    <w:bookmarkStart w:id="1373" w:name="_Toc23901"/>
    <w:bookmarkStart w:id="1374" w:name="_Toc2752"/>
    <w:p>
      <w:pPr>
        <w:pStyle w:val="style0"/>
        <w:outlineLvl w:val="1"/>
        <w:rPr>
          <w:rFonts w:hint="eastAsia"/>
        </w:rPr>
      </w:pPr>
      <w:r>
        <w:rPr>
          <w:rFonts w:hint="eastAsia"/>
        </w:rPr>
        <w:t>2. 开发者支持与教育：</w:t>
      </w:r>
      <w:bookmarkEnd w:id="1367"/>
      <w:bookmarkEnd w:id="1368"/>
      <w:bookmarkEnd w:id="1369"/>
      <w:bookmarkEnd w:id="1370"/>
      <w:bookmarkEnd w:id="1371"/>
      <w:bookmarkEnd w:id="1372"/>
      <w:bookmarkEnd w:id="1373"/>
      <w:bookmarkEnd w:id="1374"/>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1375" w:name="_Toc770"/>
    <w:bookmarkStart w:id="1376" w:name="_Toc11071"/>
    <w:bookmarkStart w:id="1377" w:name="_Toc7804"/>
    <w:bookmarkStart w:id="1378" w:name="_Toc31470"/>
    <w:bookmarkStart w:id="1379" w:name="_Toc24690"/>
    <w:bookmarkStart w:id="1380" w:name="_Toc9849"/>
    <w:bookmarkStart w:id="1381" w:name="_Toc20930"/>
    <w:bookmarkStart w:id="1382" w:name="_Toc22218"/>
    <w:p>
      <w:pPr>
        <w:pStyle w:val="style0"/>
        <w:outlineLvl w:val="1"/>
        <w:rPr>
          <w:rFonts w:hint="eastAsia"/>
        </w:rPr>
      </w:pPr>
      <w:r>
        <w:rPr>
          <w:rFonts w:hint="eastAsia"/>
        </w:rPr>
        <w:t>1.钱包和区块查询：</w:t>
      </w:r>
      <w:bookmarkEnd w:id="1375"/>
      <w:bookmarkEnd w:id="1376"/>
      <w:bookmarkEnd w:id="1377"/>
      <w:bookmarkEnd w:id="1378"/>
      <w:bookmarkEnd w:id="1379"/>
      <w:bookmarkEnd w:id="1380"/>
      <w:bookmarkEnd w:id="1381"/>
      <w:bookmarkEnd w:id="1382"/>
    </w:p>
    <w:p>
      <w:pPr>
        <w:pStyle w:val="style0"/>
        <w:rPr>
          <w:rFonts w:hint="eastAsia"/>
        </w:rPr>
      </w:pPr>
      <w:r>
        <w:rPr>
          <w:rFonts w:hint="eastAsia"/>
        </w:rPr>
        <w:t>- 用户可以查询特定钱包的交易历史、余额变化，以及特定区块的详细信息，如区块高度、哈希值、交易数量等。</w:t>
      </w:r>
    </w:p>
    <w:bookmarkStart w:id="1383" w:name="_Toc2630"/>
    <w:bookmarkStart w:id="1384" w:name="_Toc28332"/>
    <w:bookmarkStart w:id="1385" w:name="_Toc7909"/>
    <w:bookmarkStart w:id="1386" w:name="_Toc28420"/>
    <w:bookmarkStart w:id="1387" w:name="_Toc22476"/>
    <w:bookmarkStart w:id="1388" w:name="_Toc13376"/>
    <w:bookmarkStart w:id="1389" w:name="_Toc28136"/>
    <w:bookmarkStart w:id="1390" w:name="_Toc1114"/>
    <w:p>
      <w:pPr>
        <w:pStyle w:val="style0"/>
        <w:outlineLvl w:val="1"/>
        <w:rPr>
          <w:rFonts w:hint="eastAsia"/>
        </w:rPr>
      </w:pPr>
      <w:r>
        <w:rPr>
          <w:rFonts w:hint="eastAsia"/>
        </w:rPr>
        <w:t>2. 网络统计与监控：</w:t>
      </w:r>
      <w:bookmarkEnd w:id="1383"/>
      <w:bookmarkEnd w:id="1384"/>
      <w:bookmarkEnd w:id="1385"/>
      <w:bookmarkEnd w:id="1386"/>
      <w:bookmarkEnd w:id="1387"/>
      <w:bookmarkEnd w:id="1388"/>
      <w:bookmarkEnd w:id="1389"/>
      <w:bookmarkEnd w:id="1390"/>
    </w:p>
    <w:p>
      <w:pPr>
        <w:pStyle w:val="style0"/>
        <w:rPr>
          <w:rFonts w:hint="eastAsia"/>
        </w:rPr>
      </w:pPr>
      <w:r>
        <w:rPr>
          <w:rFonts w:hint="eastAsia"/>
        </w:rPr>
        <w:t>- 提供网络的实时统计数据，包括总交易量、活跃节点数和哈希率等，以及对网络活动的实时监控。</w:t>
      </w:r>
    </w:p>
    <w:bookmarkStart w:id="1391" w:name="_Toc12391"/>
    <w:bookmarkStart w:id="1392" w:name="_Toc7234"/>
    <w:bookmarkStart w:id="1393" w:name="_Toc19224"/>
    <w:bookmarkStart w:id="1394" w:name="_Toc24937"/>
    <w:bookmarkStart w:id="1395" w:name="_Toc13952"/>
    <w:bookmarkStart w:id="1396" w:name="_Toc11696"/>
    <w:bookmarkStart w:id="1397" w:name="_Toc16770"/>
    <w:bookmarkStart w:id="1398" w:name="_Toc13709"/>
    <w:p>
      <w:pPr>
        <w:pStyle w:val="style0"/>
        <w:outlineLvl w:val="1"/>
        <w:rPr>
          <w:rFonts w:hint="eastAsia"/>
        </w:rPr>
      </w:pPr>
      <w:r>
        <w:rPr>
          <w:rFonts w:hint="eastAsia"/>
        </w:rPr>
        <w:t>3. 任务创建与管理：</w:t>
      </w:r>
      <w:bookmarkEnd w:id="1391"/>
      <w:bookmarkEnd w:id="1392"/>
      <w:bookmarkEnd w:id="1393"/>
      <w:bookmarkEnd w:id="1394"/>
      <w:bookmarkEnd w:id="1395"/>
      <w:bookmarkEnd w:id="1396"/>
      <w:bookmarkEnd w:id="1397"/>
      <w:bookmarkEnd w:id="1398"/>
    </w:p>
    <w:p>
      <w:pPr>
        <w:pStyle w:val="style0"/>
        <w:rPr>
          <w:rFonts w:hint="eastAsia"/>
        </w:rPr>
      </w:pPr>
      <w:r>
        <w:rPr>
          <w:rFonts w:hint="eastAsia"/>
        </w:rPr>
        <w:t>- 用户可以在区块浏览器中创建边缘计算任务，包括详细描述任务要求、所需资源和期望完成时间。</w:t>
      </w:r>
    </w:p>
    <w:bookmarkStart w:id="1399" w:name="_Toc24210"/>
    <w:bookmarkStart w:id="1400" w:name="_Toc27130"/>
    <w:bookmarkStart w:id="1401" w:name="_Toc31106"/>
    <w:bookmarkStart w:id="1402" w:name="_Toc1911"/>
    <w:bookmarkStart w:id="1403" w:name="_Toc25026"/>
    <w:bookmarkStart w:id="1404" w:name="_Toc14542"/>
    <w:bookmarkStart w:id="1405" w:name="_Toc18794"/>
    <w:bookmarkStart w:id="1406" w:name="_Toc26492"/>
    <w:p>
      <w:pPr>
        <w:pStyle w:val="style0"/>
        <w:outlineLvl w:val="1"/>
        <w:rPr>
          <w:rFonts w:hint="eastAsia"/>
        </w:rPr>
      </w:pPr>
      <w:r>
        <w:rPr>
          <w:rFonts w:hint="eastAsia"/>
        </w:rPr>
        <w:t>4.资金注入与智能合约：</w:t>
      </w:r>
      <w:bookmarkEnd w:id="1399"/>
      <w:bookmarkEnd w:id="1400"/>
      <w:bookmarkEnd w:id="1401"/>
      <w:bookmarkEnd w:id="1402"/>
      <w:bookmarkEnd w:id="1403"/>
      <w:bookmarkEnd w:id="1404"/>
      <w:bookmarkEnd w:id="1405"/>
      <w:bookmarkEnd w:id="1406"/>
    </w:p>
    <w:p>
      <w:pPr>
        <w:pStyle w:val="style0"/>
        <w:rPr>
          <w:rFonts w:hint="eastAsia"/>
        </w:rPr>
      </w:pPr>
      <w:r>
        <w:rPr>
          <w:rFonts w:hint="eastAsia"/>
        </w:rPr>
        <w:t>- 任务创建时，用户需向智能合约注入资金作为奖励。智能合约负责管理任务资金，并在任务完成后自动分配奖励。</w:t>
      </w:r>
    </w:p>
    <w:bookmarkStart w:id="1407" w:name="_Toc13894"/>
    <w:bookmarkStart w:id="1408" w:name="_Toc9035"/>
    <w:bookmarkStart w:id="1409" w:name="_Toc2417"/>
    <w:bookmarkStart w:id="1410" w:name="_Toc19300"/>
    <w:bookmarkStart w:id="1411" w:name="_Toc12462"/>
    <w:bookmarkStart w:id="1412" w:name="_Toc10967"/>
    <w:bookmarkStart w:id="1413" w:name="_Toc19501"/>
    <w:bookmarkStart w:id="1414" w:name="_Toc26506"/>
    <w:p>
      <w:pPr>
        <w:pStyle w:val="style0"/>
        <w:outlineLvl w:val="1"/>
        <w:rPr>
          <w:rFonts w:hint="eastAsia"/>
        </w:rPr>
      </w:pPr>
      <w:r>
        <w:rPr>
          <w:rFonts w:hint="eastAsia"/>
        </w:rPr>
        <w:t>5.节点匹配与任务执行：</w:t>
      </w:r>
      <w:bookmarkEnd w:id="1407"/>
      <w:bookmarkEnd w:id="1408"/>
      <w:bookmarkEnd w:id="1409"/>
      <w:bookmarkEnd w:id="1410"/>
      <w:bookmarkEnd w:id="1411"/>
      <w:bookmarkEnd w:id="1412"/>
      <w:bookmarkEnd w:id="1413"/>
      <w:bookmarkEnd w:id="1414"/>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1415" w:name="_Toc23807"/>
    <w:bookmarkStart w:id="1416" w:name="_Toc28106"/>
    <w:bookmarkStart w:id="1417" w:name="_Toc2741"/>
    <w:bookmarkStart w:id="1418" w:name="_Toc30896"/>
    <w:bookmarkStart w:id="1419" w:name="_Toc14292"/>
    <w:bookmarkStart w:id="1420" w:name="_Toc17823"/>
    <w:bookmarkStart w:id="1421" w:name="_Toc27644"/>
    <w:bookmarkStart w:id="1422" w:name="_Toc12925"/>
    <w:p>
      <w:pPr>
        <w:pStyle w:val="style0"/>
        <w:outlineLvl w:val="1"/>
        <w:rPr>
          <w:rFonts w:hint="eastAsia"/>
        </w:rPr>
      </w:pPr>
      <w:r>
        <w:rPr>
          <w:rFonts w:hint="eastAsia"/>
        </w:rPr>
        <w:t>9. 安全性与透明度：</w:t>
      </w:r>
      <w:bookmarkEnd w:id="1415"/>
      <w:bookmarkEnd w:id="1416"/>
      <w:bookmarkEnd w:id="1417"/>
      <w:bookmarkEnd w:id="1418"/>
      <w:bookmarkEnd w:id="1419"/>
      <w:bookmarkEnd w:id="1420"/>
      <w:bookmarkEnd w:id="1421"/>
      <w:bookmarkEnd w:id="1422"/>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1423" w:name="_Toc14834"/>
    <w:bookmarkStart w:id="1424" w:name="_Toc22442"/>
    <w:bookmarkStart w:id="1425" w:name="_Toc15826"/>
    <w:bookmarkStart w:id="1426" w:name="_Toc27500"/>
    <w:bookmarkStart w:id="1427" w:name="_Toc2281"/>
    <w:bookmarkStart w:id="1428" w:name="_Toc18460"/>
    <w:bookmarkStart w:id="1429" w:name="_Toc21421"/>
    <w:bookmarkStart w:id="1430" w:name="_Toc2620"/>
    <w:p>
      <w:pPr>
        <w:pStyle w:val="style0"/>
        <w:outlineLvl w:val="1"/>
        <w:rPr>
          <w:rFonts w:hint="eastAsia"/>
        </w:rPr>
      </w:pPr>
      <w:r>
        <w:rPr>
          <w:rFonts w:hint="eastAsia"/>
        </w:rPr>
        <w:t>3. 前端展示与用户交互：</w:t>
      </w:r>
      <w:bookmarkEnd w:id="1423"/>
      <w:bookmarkEnd w:id="1424"/>
      <w:bookmarkEnd w:id="1425"/>
      <w:bookmarkEnd w:id="1426"/>
      <w:bookmarkEnd w:id="1427"/>
      <w:bookmarkEnd w:id="1428"/>
      <w:bookmarkEnd w:id="1429"/>
      <w:bookmarkEnd w:id="1430"/>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1431" w:name="_Toc393"/>
    <w:bookmarkStart w:id="1432" w:name="_Toc22834"/>
    <w:bookmarkStart w:id="1433" w:name="_Toc5857"/>
    <w:bookmarkStart w:id="1434" w:name="_Toc4580"/>
    <w:bookmarkStart w:id="1435" w:name="_Toc26113"/>
    <w:bookmarkStart w:id="1436" w:name="_Toc16473"/>
    <w:bookmarkStart w:id="1437" w:name="_Toc18827"/>
    <w:bookmarkStart w:id="1438" w:name="_Toc19308"/>
    <w:p>
      <w:pPr>
        <w:pStyle w:val="style0"/>
        <w:outlineLvl w:val="1"/>
        <w:rPr>
          <w:rFonts w:hint="eastAsia"/>
        </w:rPr>
      </w:pPr>
      <w:r>
        <w:rPr>
          <w:rFonts w:hint="eastAsia"/>
        </w:rPr>
        <w:t>17.节点的管理与监控功能：</w:t>
      </w:r>
      <w:bookmarkEnd w:id="1431"/>
      <w:bookmarkEnd w:id="1432"/>
      <w:bookmarkEnd w:id="1433"/>
      <w:bookmarkEnd w:id="1434"/>
      <w:bookmarkEnd w:id="1435"/>
      <w:bookmarkEnd w:id="1436"/>
      <w:bookmarkEnd w:id="1437"/>
      <w:bookmarkEnd w:id="1438"/>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1439" w:name="_Toc341"/>
    <w:bookmarkStart w:id="1440" w:name="_Toc27668"/>
    <w:bookmarkStart w:id="1441" w:name="_Toc688"/>
    <w:bookmarkStart w:id="1442" w:name="_Toc13304"/>
    <w:bookmarkStart w:id="1443" w:name="_Toc1760"/>
    <w:bookmarkStart w:id="1444" w:name="_Toc6219"/>
    <w:bookmarkStart w:id="1445" w:name="_Toc23736"/>
    <w:bookmarkStart w:id="1446" w:name="_Toc6153"/>
    <w:p>
      <w:pPr>
        <w:pStyle w:val="style0"/>
        <w:outlineLvl w:val="1"/>
        <w:rPr>
          <w:rFonts w:hint="eastAsia"/>
        </w:rPr>
      </w:pPr>
      <w:r>
        <w:rPr>
          <w:rFonts w:hint="eastAsia"/>
        </w:rPr>
        <w:t>2. 资源监控：监控L1节点的CPU、内存、存储使用情况。</w:t>
      </w:r>
      <w:bookmarkEnd w:id="1439"/>
      <w:bookmarkEnd w:id="1440"/>
      <w:bookmarkEnd w:id="1441"/>
      <w:bookmarkEnd w:id="1442"/>
      <w:bookmarkEnd w:id="1443"/>
      <w:bookmarkEnd w:id="1444"/>
      <w:bookmarkEnd w:id="1445"/>
      <w:bookmarkEnd w:id="1446"/>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1447" w:name="_Toc31630"/>
    <w:bookmarkStart w:id="1448" w:name="_Toc3686"/>
    <w:bookmarkStart w:id="1449" w:name="_Toc11852"/>
    <w:bookmarkStart w:id="1450" w:name="_Toc17363"/>
    <w:bookmarkStart w:id="1451" w:name="_Toc7692"/>
    <w:bookmarkStart w:id="1452" w:name="_Toc19863"/>
    <w:bookmarkStart w:id="1453" w:name="_Toc17757"/>
    <w:bookmarkStart w:id="1454" w:name="_Toc1369"/>
    <w:p>
      <w:pPr>
        <w:pStyle w:val="style0"/>
        <w:outlineLvl w:val="1"/>
        <w:rPr>
          <w:rFonts w:hint="eastAsia"/>
        </w:rPr>
      </w:pPr>
      <w:r>
        <w:rPr>
          <w:rFonts w:hint="eastAsia"/>
        </w:rPr>
        <w:t>1. 资格预审：</w:t>
      </w:r>
      <w:bookmarkEnd w:id="1447"/>
      <w:bookmarkEnd w:id="1448"/>
      <w:bookmarkEnd w:id="1449"/>
      <w:bookmarkEnd w:id="1450"/>
      <w:bookmarkEnd w:id="1451"/>
      <w:bookmarkEnd w:id="1452"/>
      <w:bookmarkEnd w:id="1453"/>
      <w:bookmarkEnd w:id="1454"/>
    </w:p>
    <w:p>
      <w:pPr>
        <w:pStyle w:val="style0"/>
        <w:rPr>
          <w:rFonts w:hint="eastAsia"/>
        </w:rPr>
      </w:pPr>
      <w:r>
        <w:rPr>
          <w:rFonts w:hint="eastAsia"/>
        </w:rPr>
        <w:t>验证用户是否满足最低质押要求，包括代币数量和节点配置。</w:t>
      </w:r>
    </w:p>
    <w:bookmarkStart w:id="1455" w:name="_Toc32383"/>
    <w:bookmarkStart w:id="1456" w:name="_Toc24025"/>
    <w:bookmarkStart w:id="1457" w:name="_Toc25547"/>
    <w:bookmarkStart w:id="1458" w:name="_Toc31850"/>
    <w:bookmarkStart w:id="1459" w:name="_Toc16682"/>
    <w:bookmarkStart w:id="1460" w:name="_Toc16806"/>
    <w:bookmarkStart w:id="1461" w:name="_Toc2424"/>
    <w:bookmarkStart w:id="1462" w:name="_Toc30943"/>
    <w:p>
      <w:pPr>
        <w:pStyle w:val="style0"/>
        <w:outlineLvl w:val="1"/>
        <w:rPr>
          <w:rFonts w:hint="eastAsia"/>
        </w:rPr>
      </w:pPr>
      <w:r>
        <w:rPr>
          <w:rFonts w:hint="eastAsia"/>
        </w:rPr>
        <w:t>2. 质押申请：</w:t>
      </w:r>
      <w:bookmarkEnd w:id="1455"/>
      <w:bookmarkEnd w:id="1456"/>
      <w:bookmarkEnd w:id="1457"/>
      <w:bookmarkEnd w:id="1458"/>
      <w:bookmarkEnd w:id="1459"/>
      <w:bookmarkEnd w:id="1460"/>
      <w:bookmarkEnd w:id="1461"/>
      <w:bookmarkEnd w:id="1462"/>
    </w:p>
    <w:p>
      <w:pPr>
        <w:pStyle w:val="style0"/>
        <w:rPr>
          <w:rFonts w:hint="eastAsia"/>
        </w:rPr>
      </w:pPr>
      <w:r>
        <w:rPr>
          <w:rFonts w:hint="eastAsia"/>
        </w:rPr>
        <w:t>用户提交质押申请，选择质押的Uto2和贡献值</w:t>
      </w:r>
    </w:p>
    <w:bookmarkStart w:id="1463" w:name="_Toc26088"/>
    <w:bookmarkStart w:id="1464" w:name="_Toc16296"/>
    <w:bookmarkStart w:id="1465" w:name="_Toc22811"/>
    <w:bookmarkStart w:id="1466" w:name="_Toc20087"/>
    <w:bookmarkStart w:id="1467" w:name="_Toc21707"/>
    <w:bookmarkStart w:id="1468" w:name="_Toc13258"/>
    <w:bookmarkStart w:id="1469" w:name="_Toc16047"/>
    <w:bookmarkStart w:id="1470" w:name="_Toc3355"/>
    <w:p>
      <w:pPr>
        <w:pStyle w:val="style0"/>
        <w:outlineLvl w:val="1"/>
        <w:rPr>
          <w:rFonts w:hint="eastAsia"/>
        </w:rPr>
      </w:pPr>
      <w:r>
        <w:rPr>
          <w:rFonts w:hint="eastAsia"/>
        </w:rPr>
        <w:t>3. 智能合约锁定：</w:t>
      </w:r>
      <w:bookmarkEnd w:id="1463"/>
      <w:bookmarkEnd w:id="1464"/>
      <w:bookmarkEnd w:id="1465"/>
      <w:bookmarkEnd w:id="1466"/>
      <w:bookmarkEnd w:id="1467"/>
      <w:bookmarkEnd w:id="1468"/>
      <w:bookmarkEnd w:id="1469"/>
      <w:bookmarkEnd w:id="1470"/>
    </w:p>
    <w:p>
      <w:pPr>
        <w:pStyle w:val="style0"/>
        <w:rPr>
          <w:rFonts w:hint="eastAsia"/>
        </w:rPr>
      </w:pPr>
      <w:r>
        <w:rPr>
          <w:rFonts w:hint="eastAsia"/>
        </w:rPr>
        <w:t>利用智能合约锁定用户选定的代币，确保代币在质押期内不可动用。</w:t>
      </w:r>
    </w:p>
    <w:bookmarkStart w:id="1471" w:name="_Toc24879"/>
    <w:bookmarkStart w:id="1472" w:name="_Toc27555"/>
    <w:bookmarkStart w:id="1473" w:name="_Toc23763"/>
    <w:bookmarkStart w:id="1474" w:name="_Toc4880"/>
    <w:bookmarkStart w:id="1475" w:name="_Toc12467"/>
    <w:bookmarkStart w:id="1476" w:name="_Toc32368"/>
    <w:bookmarkStart w:id="1477" w:name="_Toc22261"/>
    <w:bookmarkStart w:id="1478" w:name="_Toc24688"/>
    <w:p>
      <w:pPr>
        <w:pStyle w:val="style0"/>
        <w:outlineLvl w:val="1"/>
        <w:rPr>
          <w:rFonts w:hint="eastAsia"/>
        </w:rPr>
      </w:pPr>
      <w:r>
        <w:rPr>
          <w:rFonts w:hint="eastAsia"/>
        </w:rPr>
        <w:t>4. 节点身份注册：</w:t>
      </w:r>
      <w:bookmarkEnd w:id="1471"/>
      <w:bookmarkEnd w:id="1472"/>
      <w:bookmarkEnd w:id="1473"/>
      <w:bookmarkEnd w:id="1474"/>
      <w:bookmarkEnd w:id="1475"/>
      <w:bookmarkEnd w:id="1476"/>
      <w:bookmarkEnd w:id="1477"/>
      <w:bookmarkEnd w:id="1478"/>
    </w:p>
    <w:p>
      <w:pPr>
        <w:pStyle w:val="style0"/>
        <w:rPr>
          <w:rFonts w:hint="eastAsia"/>
        </w:rPr>
      </w:pPr>
      <w:r>
        <w:rPr>
          <w:rFonts w:hint="eastAsia"/>
        </w:rPr>
        <w:t>将用户的节点注册为网络中的守护验证节点。</w:t>
      </w:r>
    </w:p>
    <w:bookmarkStart w:id="1479" w:name="_Toc4063"/>
    <w:bookmarkStart w:id="1480" w:name="_Toc27412"/>
    <w:bookmarkStart w:id="1481" w:name="_Toc23815"/>
    <w:bookmarkStart w:id="1482" w:name="_Toc11046"/>
    <w:bookmarkStart w:id="1483" w:name="_Toc13339"/>
    <w:bookmarkStart w:id="1484" w:name="_Toc32257"/>
    <w:bookmarkStart w:id="1485" w:name="_Toc26725"/>
    <w:bookmarkStart w:id="1486" w:name="_Toc24834"/>
    <w:p>
      <w:pPr>
        <w:pStyle w:val="style0"/>
        <w:outlineLvl w:val="1"/>
        <w:rPr>
          <w:rFonts w:hint="eastAsia"/>
        </w:rPr>
      </w:pPr>
      <w:r>
        <w:rPr>
          <w:rFonts w:hint="eastAsia"/>
        </w:rPr>
        <w:t>5. 共识机制参与：</w:t>
      </w:r>
      <w:bookmarkEnd w:id="1479"/>
      <w:bookmarkEnd w:id="1480"/>
      <w:bookmarkEnd w:id="1481"/>
      <w:bookmarkEnd w:id="1482"/>
      <w:bookmarkEnd w:id="1483"/>
      <w:bookmarkEnd w:id="1484"/>
      <w:bookmarkEnd w:id="1485"/>
      <w:bookmarkEnd w:id="1486"/>
    </w:p>
    <w:p>
      <w:pPr>
        <w:pStyle w:val="style0"/>
        <w:rPr>
          <w:rFonts w:hint="eastAsia"/>
        </w:rPr>
      </w:pPr>
      <w:r>
        <w:rPr>
          <w:rFonts w:hint="eastAsia"/>
        </w:rPr>
        <w:t>节点参与网络的共识机制，如雪崩HBBFT，以获得区块奖励。</w:t>
      </w:r>
    </w:p>
    <w:bookmarkStart w:id="1487" w:name="_Toc4605"/>
    <w:bookmarkStart w:id="1488" w:name="_Toc26354"/>
    <w:bookmarkStart w:id="1489" w:name="_Toc1795"/>
    <w:bookmarkStart w:id="1490" w:name="_Toc4660"/>
    <w:bookmarkStart w:id="1491" w:name="_Toc12165"/>
    <w:bookmarkStart w:id="1492" w:name="_Toc27584"/>
    <w:bookmarkStart w:id="1493" w:name="_Toc8612"/>
    <w:bookmarkStart w:id="1494" w:name="_Toc12175"/>
    <w:p>
      <w:pPr>
        <w:pStyle w:val="style0"/>
        <w:outlineLvl w:val="1"/>
        <w:rPr>
          <w:rFonts w:hint="eastAsia"/>
        </w:rPr>
      </w:pPr>
      <w:r>
        <w:rPr>
          <w:rFonts w:hint="eastAsia"/>
        </w:rPr>
        <w:t>6. 奖励自动分配：</w:t>
      </w:r>
      <w:bookmarkEnd w:id="1487"/>
      <w:bookmarkEnd w:id="1488"/>
      <w:bookmarkEnd w:id="1489"/>
      <w:bookmarkEnd w:id="1490"/>
      <w:bookmarkEnd w:id="1491"/>
      <w:bookmarkEnd w:id="1492"/>
      <w:bookmarkEnd w:id="1493"/>
      <w:bookmarkEnd w:id="1494"/>
    </w:p>
    <w:p>
      <w:pPr>
        <w:pStyle w:val="style0"/>
        <w:rPr>
          <w:rFonts w:hint="eastAsia"/>
        </w:rPr>
      </w:pPr>
      <w:r>
        <w:rPr>
          <w:rFonts w:hint="eastAsia"/>
        </w:rPr>
        <w:t>智能合约根据质押比例和网络政策自动分配奖励。</w:t>
      </w:r>
    </w:p>
    <w:bookmarkStart w:id="1495" w:name="_Toc8891"/>
    <w:bookmarkStart w:id="1496" w:name="_Toc25590"/>
    <w:bookmarkStart w:id="1497" w:name="_Toc447"/>
    <w:bookmarkStart w:id="1498" w:name="_Toc15630"/>
    <w:bookmarkStart w:id="1499" w:name="_Toc24704"/>
    <w:bookmarkStart w:id="1500" w:name="_Toc15520"/>
    <w:bookmarkStart w:id="1501" w:name="_Toc29289"/>
    <w:bookmarkStart w:id="1502" w:name="_Toc21328"/>
    <w:p>
      <w:pPr>
        <w:pStyle w:val="style0"/>
        <w:outlineLvl w:val="1"/>
        <w:rPr>
          <w:rFonts w:hint="eastAsia"/>
        </w:rPr>
      </w:pPr>
      <w:r>
        <w:rPr>
          <w:rFonts w:hint="eastAsia"/>
        </w:rPr>
        <w:t>7. 风险提示：</w:t>
      </w:r>
      <w:bookmarkEnd w:id="1495"/>
      <w:bookmarkEnd w:id="1496"/>
      <w:bookmarkEnd w:id="1497"/>
      <w:bookmarkEnd w:id="1498"/>
      <w:bookmarkEnd w:id="1499"/>
      <w:bookmarkEnd w:id="1500"/>
      <w:bookmarkEnd w:id="1501"/>
      <w:bookmarkEnd w:id="1502"/>
    </w:p>
    <w:p>
      <w:pPr>
        <w:pStyle w:val="style0"/>
        <w:rPr>
          <w:rFonts w:hint="eastAsia"/>
        </w:rPr>
      </w:pPr>
      <w:r>
        <w:rPr>
          <w:rFonts w:hint="eastAsia"/>
        </w:rPr>
        <w:t>向用户明确质押过程中可能遇到的风险。</w:t>
      </w:r>
    </w:p>
    <w:bookmarkStart w:id="1503" w:name="_Toc6144"/>
    <w:bookmarkStart w:id="1504" w:name="_Toc1660"/>
    <w:bookmarkStart w:id="1505" w:name="_Toc2370"/>
    <w:bookmarkStart w:id="1506" w:name="_Toc9083"/>
    <w:bookmarkStart w:id="1507" w:name="_Toc14851"/>
    <w:bookmarkStart w:id="1508" w:name="_Toc4764"/>
    <w:bookmarkStart w:id="1509" w:name="_Toc7512"/>
    <w:bookmarkStart w:id="1510" w:name="_Toc31040"/>
    <w:p>
      <w:pPr>
        <w:pStyle w:val="style0"/>
        <w:outlineLvl w:val="1"/>
        <w:rPr>
          <w:rFonts w:hint="eastAsia"/>
        </w:rPr>
      </w:pPr>
      <w:r>
        <w:rPr>
          <w:rFonts w:hint="eastAsia"/>
        </w:rPr>
        <w:t>8. 质押状态监控：</w:t>
      </w:r>
      <w:bookmarkEnd w:id="1503"/>
      <w:bookmarkEnd w:id="1504"/>
      <w:bookmarkEnd w:id="1505"/>
      <w:bookmarkEnd w:id="1506"/>
      <w:bookmarkEnd w:id="1507"/>
      <w:bookmarkEnd w:id="1508"/>
      <w:bookmarkEnd w:id="1509"/>
      <w:bookmarkEnd w:id="1510"/>
    </w:p>
    <w:p>
      <w:pPr>
        <w:pStyle w:val="style0"/>
        <w:rPr>
          <w:rFonts w:hint="eastAsia"/>
        </w:rPr>
      </w:pPr>
      <w:r>
        <w:rPr>
          <w:rFonts w:hint="eastAsia"/>
        </w:rPr>
        <w:t>提供实时监控功能，让用户随时查看质押状态和奖励情况。</w:t>
      </w:r>
    </w:p>
    <w:bookmarkStart w:id="1511" w:name="_Toc25482"/>
    <w:bookmarkStart w:id="1512" w:name="_Toc924"/>
    <w:bookmarkStart w:id="1513" w:name="_Toc31163"/>
    <w:bookmarkStart w:id="1514" w:name="_Toc12198"/>
    <w:bookmarkStart w:id="1515" w:name="_Toc27328"/>
    <w:bookmarkStart w:id="1516" w:name="_Toc25298"/>
    <w:bookmarkStart w:id="1517" w:name="_Toc23571"/>
    <w:bookmarkStart w:id="1518" w:name="_Toc21890"/>
    <w:p>
      <w:pPr>
        <w:pStyle w:val="style0"/>
        <w:outlineLvl w:val="1"/>
        <w:rPr>
          <w:rFonts w:hint="eastAsia"/>
        </w:rPr>
      </w:pPr>
      <w:r>
        <w:rPr>
          <w:rFonts w:hint="eastAsia"/>
        </w:rPr>
        <w:t>9. 质押退出机制：</w:t>
      </w:r>
      <w:bookmarkEnd w:id="1511"/>
      <w:bookmarkEnd w:id="1512"/>
      <w:bookmarkEnd w:id="1513"/>
      <w:bookmarkEnd w:id="1514"/>
      <w:bookmarkEnd w:id="1515"/>
      <w:bookmarkEnd w:id="1516"/>
      <w:bookmarkEnd w:id="1517"/>
      <w:bookmarkEnd w:id="1518"/>
    </w:p>
    <w:p>
      <w:pPr>
        <w:pStyle w:val="style0"/>
        <w:rPr>
          <w:rFonts w:hint="eastAsia"/>
        </w:rPr>
      </w:pPr>
      <w:r>
        <w:rPr>
          <w:rFonts w:hint="eastAsia"/>
        </w:rPr>
        <w:t>用户在质押期结束后可以申请退出质押，智能合约将解锁并返还代币。</w:t>
      </w:r>
    </w:p>
    <w:bookmarkStart w:id="1519" w:name="_Toc2587"/>
    <w:bookmarkStart w:id="1520" w:name="_Toc25137"/>
    <w:bookmarkStart w:id="1521" w:name="_Toc17923"/>
    <w:bookmarkStart w:id="1522" w:name="_Toc144"/>
    <w:bookmarkStart w:id="1523" w:name="_Toc12537"/>
    <w:bookmarkStart w:id="1524" w:name="_Toc11373"/>
    <w:bookmarkStart w:id="1525" w:name="_Toc4020"/>
    <w:bookmarkStart w:id="1526" w:name="_Toc4471"/>
    <w:p>
      <w:pPr>
        <w:pStyle w:val="style0"/>
        <w:outlineLvl w:val="1"/>
        <w:rPr>
          <w:rFonts w:hint="eastAsia"/>
        </w:rPr>
      </w:pPr>
      <w:r>
        <w:rPr>
          <w:rFonts w:hint="eastAsia"/>
        </w:rPr>
        <w:t>10. 节点表现评估：</w:t>
      </w:r>
      <w:bookmarkEnd w:id="1519"/>
      <w:bookmarkEnd w:id="1520"/>
      <w:bookmarkEnd w:id="1521"/>
      <w:bookmarkEnd w:id="1522"/>
      <w:bookmarkEnd w:id="1523"/>
      <w:bookmarkEnd w:id="1524"/>
      <w:bookmarkEnd w:id="1525"/>
      <w:bookmarkEnd w:id="1526"/>
    </w:p>
    <w:p>
      <w:pPr>
        <w:pStyle w:val="style0"/>
        <w:rPr>
          <w:rFonts w:hint="eastAsia"/>
        </w:rPr>
      </w:pPr>
      <w:r>
        <w:rPr>
          <w:rFonts w:hint="eastAsia"/>
        </w:rPr>
        <w:t>定期评估节点的表现，确保其符合网络要求。</w:t>
      </w:r>
    </w:p>
    <w:bookmarkStart w:id="1527" w:name="_Toc26103"/>
    <w:bookmarkStart w:id="1528" w:name="_Toc32459"/>
    <w:bookmarkStart w:id="1529" w:name="_Toc9873"/>
    <w:bookmarkStart w:id="1530" w:name="_Toc23432"/>
    <w:bookmarkStart w:id="1531" w:name="_Toc5945"/>
    <w:bookmarkStart w:id="1532" w:name="_Toc3494"/>
    <w:bookmarkStart w:id="1533" w:name="_Toc18480"/>
    <w:bookmarkStart w:id="1534" w:name="_Toc31388"/>
    <w:p>
      <w:pPr>
        <w:pStyle w:val="style0"/>
        <w:outlineLvl w:val="1"/>
        <w:rPr>
          <w:rFonts w:hint="eastAsia"/>
        </w:rPr>
      </w:pPr>
      <w:r>
        <w:rPr>
          <w:rFonts w:hint="eastAsia"/>
        </w:rPr>
        <w:t>11. 治理权利获取：</w:t>
      </w:r>
      <w:bookmarkEnd w:id="1527"/>
      <w:bookmarkEnd w:id="1528"/>
      <w:bookmarkEnd w:id="1529"/>
      <w:bookmarkEnd w:id="1530"/>
      <w:bookmarkEnd w:id="1531"/>
      <w:bookmarkEnd w:id="1532"/>
      <w:bookmarkEnd w:id="1533"/>
      <w:bookmarkEnd w:id="1534"/>
    </w:p>
    <w:p>
      <w:pPr>
        <w:pStyle w:val="style0"/>
        <w:rPr>
          <w:rFonts w:hint="eastAsia"/>
        </w:rPr>
      </w:pPr>
      <w:r>
        <w:rPr>
          <w:rFonts w:hint="eastAsia"/>
        </w:rPr>
        <w:t>质押代币赋予用户参与网络治理的权利。</w:t>
      </w:r>
    </w:p>
    <w:bookmarkStart w:id="1535" w:name="_Toc24832"/>
    <w:bookmarkStart w:id="1536" w:name="_Toc29666"/>
    <w:bookmarkStart w:id="1537" w:name="_Toc30495"/>
    <w:bookmarkStart w:id="1538" w:name="_Toc9933"/>
    <w:bookmarkStart w:id="1539" w:name="_Toc2215"/>
    <w:bookmarkStart w:id="1540" w:name="_Toc6328"/>
    <w:bookmarkStart w:id="1541" w:name="_Toc23820"/>
    <w:bookmarkStart w:id="1542" w:name="_Toc31383"/>
    <w:p>
      <w:pPr>
        <w:pStyle w:val="style0"/>
        <w:outlineLvl w:val="1"/>
        <w:rPr>
          <w:rFonts w:hint="eastAsia"/>
        </w:rPr>
      </w:pPr>
      <w:r>
        <w:rPr>
          <w:rFonts w:hint="eastAsia"/>
        </w:rPr>
        <w:t>12. 透明度与合规性保障：</w:t>
      </w:r>
      <w:bookmarkEnd w:id="1535"/>
      <w:bookmarkEnd w:id="1536"/>
      <w:bookmarkEnd w:id="1537"/>
      <w:bookmarkEnd w:id="1538"/>
      <w:bookmarkEnd w:id="1539"/>
      <w:bookmarkEnd w:id="1540"/>
      <w:bookmarkEnd w:id="1541"/>
      <w:bookmarkEnd w:id="1542"/>
    </w:p>
    <w:p>
      <w:pPr>
        <w:pStyle w:val="style0"/>
        <w:rPr>
          <w:rFonts w:hint="eastAsia"/>
        </w:rPr>
      </w:pPr>
      <w:r>
        <w:rPr>
          <w:rFonts w:hint="eastAsia"/>
        </w:rPr>
        <w:t>确保质押过程透明，符合监管要求。</w:t>
      </w:r>
    </w:p>
    <w:bookmarkStart w:id="1543" w:name="_Toc25644"/>
    <w:bookmarkStart w:id="1544" w:name="_Toc25062"/>
    <w:bookmarkStart w:id="1545" w:name="_Toc19996"/>
    <w:bookmarkStart w:id="1546" w:name="_Toc28993"/>
    <w:bookmarkStart w:id="1547" w:name="_Toc14755"/>
    <w:bookmarkStart w:id="1548" w:name="_Toc10649"/>
    <w:bookmarkStart w:id="1549" w:name="_Toc24006"/>
    <w:bookmarkStart w:id="1550" w:name="_Toc20758"/>
    <w:p>
      <w:pPr>
        <w:pStyle w:val="style0"/>
        <w:outlineLvl w:val="1"/>
        <w:rPr>
          <w:rFonts w:hint="eastAsia"/>
        </w:rPr>
      </w:pPr>
      <w:r>
        <w:rPr>
          <w:rFonts w:hint="eastAsia"/>
        </w:rPr>
        <w:t>13. 技术支持与用户指导：</w:t>
      </w:r>
      <w:bookmarkEnd w:id="1543"/>
      <w:bookmarkEnd w:id="1544"/>
      <w:bookmarkEnd w:id="1545"/>
      <w:bookmarkEnd w:id="1546"/>
      <w:bookmarkEnd w:id="1547"/>
      <w:bookmarkEnd w:id="1548"/>
      <w:bookmarkEnd w:id="1549"/>
      <w:bookmarkEnd w:id="1550"/>
    </w:p>
    <w:p>
      <w:pPr>
        <w:pStyle w:val="style0"/>
        <w:rPr>
          <w:rFonts w:hint="eastAsia"/>
        </w:rPr>
      </w:pPr>
      <w:r>
        <w:rPr>
          <w:rFonts w:hint="eastAsia"/>
        </w:rPr>
        <w:t>提供必要的技术支持和用户指导，帮助用户顺利完成质押。</w:t>
      </w:r>
    </w:p>
    <w:bookmarkStart w:id="1551" w:name="_Toc16793"/>
    <w:bookmarkStart w:id="1552" w:name="_Toc9286"/>
    <w:bookmarkStart w:id="1553" w:name="_Toc8413"/>
    <w:bookmarkStart w:id="1554" w:name="_Toc11262"/>
    <w:bookmarkStart w:id="1555" w:name="_Toc4380"/>
    <w:bookmarkStart w:id="1556" w:name="_Toc17034"/>
    <w:bookmarkStart w:id="1557" w:name="_Toc9872"/>
    <w:bookmarkStart w:id="1558" w:name="_Toc28725"/>
    <w:p>
      <w:pPr>
        <w:pStyle w:val="style0"/>
        <w:outlineLvl w:val="1"/>
        <w:rPr>
          <w:rFonts w:hint="eastAsia"/>
        </w:rPr>
      </w:pPr>
      <w:r>
        <w:rPr>
          <w:rFonts w:hint="eastAsia"/>
        </w:rPr>
        <w:t>14. 社区反馈与优化：</w:t>
      </w:r>
      <w:bookmarkEnd w:id="1551"/>
      <w:bookmarkEnd w:id="1552"/>
      <w:bookmarkEnd w:id="1553"/>
      <w:bookmarkEnd w:id="1554"/>
      <w:bookmarkEnd w:id="1555"/>
      <w:bookmarkEnd w:id="1556"/>
      <w:bookmarkEnd w:id="1557"/>
      <w:bookmarkEnd w:id="1558"/>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1559" w:name="_Toc23641"/>
    <w:bookmarkStart w:id="1560" w:name="_Toc32245"/>
    <w:bookmarkStart w:id="1561" w:name="_Toc23564"/>
    <w:bookmarkStart w:id="1562" w:name="_Toc25340"/>
    <w:bookmarkStart w:id="1563" w:name="_Toc21454"/>
    <w:bookmarkStart w:id="1564" w:name="_Toc3766"/>
    <w:bookmarkStart w:id="1565" w:name="_Toc7352"/>
    <w:bookmarkStart w:id="1566" w:name="_Toc31023"/>
    <w:p>
      <w:pPr>
        <w:pStyle w:val="style0"/>
        <w:outlineLvl w:val="1"/>
        <w:rPr>
          <w:rFonts w:hint="eastAsia"/>
        </w:rPr>
      </w:pPr>
      <w:r>
        <w:rPr>
          <w:rFonts w:hint="eastAsia"/>
        </w:rPr>
        <w:t>1. 数据存储与分发监控：监控L2节点的数据存储和分发效率。</w:t>
      </w:r>
      <w:bookmarkEnd w:id="1559"/>
      <w:bookmarkEnd w:id="1560"/>
      <w:bookmarkEnd w:id="1561"/>
      <w:bookmarkEnd w:id="1562"/>
      <w:bookmarkEnd w:id="1563"/>
      <w:bookmarkEnd w:id="1564"/>
      <w:bookmarkEnd w:id="1565"/>
      <w:bookmarkEnd w:id="1566"/>
    </w:p>
    <w:p>
      <w:pPr>
        <w:pStyle w:val="style0"/>
        <w:rPr>
          <w:rFonts w:hint="eastAsia"/>
        </w:rPr>
      </w:pPr>
      <w:r>
        <w:rPr>
          <w:rFonts w:hint="eastAsia"/>
        </w:rPr>
        <w:t>2. 地理位置优势利用：展示L2节点如何利用地理位置优势提供服务。</w:t>
      </w:r>
    </w:p>
    <w:bookmarkStart w:id="1567" w:name="_Toc2785"/>
    <w:bookmarkStart w:id="1568" w:name="_Toc1228"/>
    <w:bookmarkStart w:id="1569" w:name="_Toc16832"/>
    <w:bookmarkStart w:id="1570" w:name="_Toc16954"/>
    <w:bookmarkStart w:id="1571" w:name="_Toc22560"/>
    <w:bookmarkStart w:id="1572" w:name="_Toc28018"/>
    <w:bookmarkStart w:id="1573" w:name="_Toc27253"/>
    <w:bookmarkStart w:id="1574" w:name="_Toc175"/>
    <w:p>
      <w:pPr>
        <w:pStyle w:val="style0"/>
        <w:outlineLvl w:val="1"/>
        <w:rPr>
          <w:rFonts w:hint="eastAsia"/>
        </w:rPr>
      </w:pPr>
      <w:r>
        <w:rPr>
          <w:rFonts w:hint="eastAsia"/>
        </w:rPr>
        <w:t>3. 智能缓存策略管理：配置和管理L2节点的智能缓存策略。</w:t>
      </w:r>
      <w:bookmarkEnd w:id="1567"/>
      <w:bookmarkEnd w:id="1568"/>
      <w:bookmarkEnd w:id="1569"/>
      <w:bookmarkEnd w:id="1570"/>
      <w:bookmarkEnd w:id="1571"/>
      <w:bookmarkEnd w:id="1572"/>
      <w:bookmarkEnd w:id="1573"/>
      <w:bookmarkEnd w:id="1574"/>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1575" w:name="_Toc6277"/>
    <w:bookmarkStart w:id="1576" w:name="_Toc19994"/>
    <w:bookmarkStart w:id="1577" w:name="_Toc17051"/>
    <w:p>
      <w:pPr>
        <w:pStyle w:val="style0"/>
        <w:outlineLvl w:val="1"/>
        <w:rPr>
          <w:rFonts w:hint="eastAsia"/>
          <w:lang w:eastAsia="zh-CN"/>
        </w:rPr>
      </w:pPr>
      <w:r>
        <w:rPr>
          <w:rFonts w:hint="eastAsia"/>
          <w:lang w:eastAsia="zh-CN"/>
        </w:rPr>
        <w:t>1. 多资产支持：</w:t>
      </w:r>
      <w:bookmarkEnd w:id="1575"/>
      <w:bookmarkEnd w:id="1576"/>
      <w:bookmarkEnd w:id="1577"/>
    </w:p>
    <w:p>
      <w:pPr>
        <w:pStyle w:val="style0"/>
        <w:rPr>
          <w:rFonts w:hint="eastAsia"/>
          <w:lang w:eastAsia="zh-CN"/>
        </w:rPr>
      </w:pPr>
      <w:r>
        <w:rPr>
          <w:rFonts w:hint="eastAsia"/>
          <w:lang w:eastAsia="zh-CN"/>
        </w:rPr>
        <w:t>钱包能够支持Uto2代币以及其他主流的加密货币，为用户提供全面的资产管理服务。</w:t>
      </w:r>
    </w:p>
    <w:bookmarkStart w:id="1578" w:name="_Toc25647"/>
    <w:bookmarkStart w:id="1579" w:name="_Toc22612"/>
    <w:bookmarkStart w:id="1580" w:name="_Toc29828"/>
    <w:p>
      <w:pPr>
        <w:pStyle w:val="style0"/>
        <w:outlineLvl w:val="1"/>
        <w:rPr>
          <w:rFonts w:hint="eastAsia"/>
          <w:lang w:eastAsia="zh-CN"/>
        </w:rPr>
      </w:pPr>
      <w:r>
        <w:rPr>
          <w:rFonts w:hint="eastAsia"/>
          <w:lang w:eastAsia="zh-CN"/>
        </w:rPr>
        <w:t>2. 用户界面友好：</w:t>
      </w:r>
      <w:bookmarkEnd w:id="1578"/>
      <w:bookmarkEnd w:id="1579"/>
      <w:bookmarkEnd w:id="1580"/>
    </w:p>
    <w:p>
      <w:pPr>
        <w:pStyle w:val="style0"/>
        <w:rPr>
          <w:rFonts w:hint="eastAsia"/>
          <w:lang w:eastAsia="zh-CN"/>
        </w:rPr>
      </w:pPr>
      <w:r>
        <w:rPr>
          <w:rFonts w:hint="eastAsia"/>
          <w:lang w:eastAsia="zh-CN"/>
        </w:rPr>
        <w:t>设计了一个简洁直观的用户界面，使用户易于理解和操作，从而提升整体的用户体验。</w:t>
      </w:r>
    </w:p>
    <w:bookmarkStart w:id="1581" w:name="_Toc31049"/>
    <w:bookmarkStart w:id="1582" w:name="_Toc27031"/>
    <w:bookmarkStart w:id="1583" w:name="_Toc13551"/>
    <w:p>
      <w:pPr>
        <w:pStyle w:val="style0"/>
        <w:outlineLvl w:val="1"/>
        <w:rPr>
          <w:rFonts w:hint="eastAsia"/>
          <w:lang w:eastAsia="zh-CN"/>
        </w:rPr>
      </w:pPr>
      <w:r>
        <w:rPr>
          <w:rFonts w:hint="eastAsia"/>
          <w:lang w:eastAsia="zh-CN"/>
        </w:rPr>
        <w:t>3. 交易管理：</w:t>
      </w:r>
      <w:bookmarkEnd w:id="1581"/>
      <w:bookmarkEnd w:id="1582"/>
      <w:bookmarkEnd w:id="1583"/>
    </w:p>
    <w:p>
      <w:pPr>
        <w:pStyle w:val="style0"/>
        <w:rPr>
          <w:rFonts w:hint="eastAsia"/>
          <w:lang w:eastAsia="zh-CN"/>
        </w:rPr>
      </w:pPr>
      <w:r>
        <w:rPr>
          <w:rFonts w:hint="eastAsia"/>
          <w:lang w:eastAsia="zh-CN"/>
        </w:rPr>
        <w:t>提供了完整的交易历史记录功能，用户可以轻松追踪每一笔交易的详细信息。</w:t>
      </w:r>
    </w:p>
    <w:bookmarkStart w:id="1584" w:name="_Toc8792"/>
    <w:bookmarkStart w:id="1585" w:name="_Toc15348"/>
    <w:bookmarkStart w:id="1586" w:name="_Toc31143"/>
    <w:p>
      <w:pPr>
        <w:pStyle w:val="style0"/>
        <w:outlineLvl w:val="1"/>
        <w:rPr>
          <w:rFonts w:hint="eastAsia"/>
          <w:lang w:eastAsia="zh-CN"/>
        </w:rPr>
      </w:pPr>
      <w:r>
        <w:rPr>
          <w:rFonts w:hint="eastAsia"/>
          <w:lang w:eastAsia="zh-CN"/>
        </w:rPr>
        <w:t>4. 安全性保障：</w:t>
      </w:r>
      <w:bookmarkEnd w:id="1584"/>
      <w:bookmarkEnd w:id="1585"/>
      <w:bookmarkEnd w:id="1586"/>
    </w:p>
    <w:p>
      <w:pPr>
        <w:pStyle w:val="style0"/>
        <w:rPr>
          <w:rFonts w:hint="eastAsia"/>
          <w:lang w:eastAsia="zh-CN"/>
        </w:rPr>
      </w:pPr>
      <w:r>
        <w:rPr>
          <w:rFonts w:hint="eastAsia"/>
          <w:lang w:eastAsia="zh-CN"/>
        </w:rPr>
        <w:t>采用先进的加密技术和多重安全措施，确保用户的资金和私钥安全。</w:t>
      </w:r>
    </w:p>
    <w:bookmarkStart w:id="1587" w:name="_Toc32087"/>
    <w:bookmarkStart w:id="1588" w:name="_Toc28484"/>
    <w:bookmarkStart w:id="1589" w:name="_Toc16451"/>
    <w:p>
      <w:pPr>
        <w:pStyle w:val="style0"/>
        <w:outlineLvl w:val="1"/>
        <w:rPr>
          <w:rFonts w:hint="eastAsia"/>
          <w:lang w:eastAsia="zh-CN"/>
        </w:rPr>
      </w:pPr>
      <w:r>
        <w:rPr>
          <w:rFonts w:hint="eastAsia"/>
          <w:lang w:eastAsia="zh-CN"/>
        </w:rPr>
        <w:t>5. 多语言界面：</w:t>
      </w:r>
      <w:bookmarkEnd w:id="1587"/>
      <w:bookmarkEnd w:id="1588"/>
      <w:bookmarkEnd w:id="1589"/>
    </w:p>
    <w:p>
      <w:pPr>
        <w:pStyle w:val="style0"/>
        <w:rPr>
          <w:rFonts w:hint="eastAsia"/>
          <w:lang w:eastAsia="zh-CN"/>
        </w:rPr>
      </w:pPr>
      <w:r>
        <w:rPr>
          <w:rFonts w:hint="eastAsia"/>
          <w:lang w:eastAsia="zh-CN"/>
        </w:rPr>
        <w:t>提供多语言支持，以满足不同语言背景用户的需求，方便全球用户使用。</w:t>
      </w:r>
    </w:p>
    <w:bookmarkStart w:id="1590" w:name="_Toc31751"/>
    <w:bookmarkStart w:id="1591" w:name="_Toc24464"/>
    <w:bookmarkStart w:id="1592" w:name="_Toc31256"/>
    <w:p>
      <w:pPr>
        <w:pStyle w:val="style0"/>
        <w:outlineLvl w:val="1"/>
        <w:rPr>
          <w:rFonts w:hint="eastAsia"/>
          <w:lang w:eastAsia="zh-CN"/>
        </w:rPr>
      </w:pPr>
      <w:r>
        <w:rPr>
          <w:rFonts w:hint="eastAsia"/>
          <w:lang w:eastAsia="zh-CN"/>
        </w:rPr>
        <w:t>6. 未映射代币余额显示：</w:t>
      </w:r>
      <w:bookmarkEnd w:id="1590"/>
      <w:bookmarkEnd w:id="1591"/>
      <w:bookmarkEnd w:id="1592"/>
    </w:p>
    <w:p>
      <w:pPr>
        <w:pStyle w:val="style0"/>
        <w:rPr>
          <w:rFonts w:hint="eastAsia"/>
          <w:lang w:eastAsia="zh-CN"/>
        </w:rPr>
      </w:pPr>
      <w:r>
        <w:rPr>
          <w:rFonts w:hint="eastAsia"/>
          <w:lang w:eastAsia="zh-CN"/>
        </w:rPr>
        <w:t>增加显示未映射代币余额的功能，让用户能够实时了解未参与映射的代币数量。</w:t>
      </w:r>
    </w:p>
    <w:bookmarkStart w:id="1593" w:name="_Toc12960"/>
    <w:bookmarkStart w:id="1594" w:name="_Toc15206"/>
    <w:bookmarkStart w:id="1595" w:name="_Toc32716"/>
    <w:p>
      <w:pPr>
        <w:pStyle w:val="style0"/>
        <w:outlineLvl w:val="1"/>
        <w:rPr>
          <w:rFonts w:hint="eastAsia"/>
          <w:lang w:eastAsia="zh-CN"/>
        </w:rPr>
      </w:pPr>
      <w:r>
        <w:rPr>
          <w:rFonts w:hint="eastAsia"/>
          <w:lang w:eastAsia="zh-CN"/>
        </w:rPr>
        <w:t>7. 映射代币余额显示：</w:t>
      </w:r>
      <w:bookmarkEnd w:id="1593"/>
      <w:bookmarkEnd w:id="1594"/>
      <w:bookmarkEnd w:id="1595"/>
    </w:p>
    <w:p>
      <w:pPr>
        <w:pStyle w:val="style0"/>
        <w:rPr>
          <w:rFonts w:hint="eastAsia"/>
          <w:lang w:eastAsia="zh-CN"/>
        </w:rPr>
      </w:pPr>
      <w:r>
        <w:rPr>
          <w:rFonts w:hint="eastAsia"/>
          <w:lang w:eastAsia="zh-CN"/>
        </w:rPr>
        <w:t>显示已映射代币余额，帮助用户掌握已参与映射的代币情况。</w:t>
      </w:r>
    </w:p>
    <w:bookmarkStart w:id="1596" w:name="_Toc32611"/>
    <w:bookmarkStart w:id="1597" w:name="_Toc4551"/>
    <w:bookmarkStart w:id="1598" w:name="_Toc134"/>
    <w:p>
      <w:pPr>
        <w:pStyle w:val="style0"/>
        <w:outlineLvl w:val="1"/>
        <w:rPr>
          <w:rFonts w:hint="eastAsia"/>
          <w:lang w:eastAsia="zh-CN"/>
        </w:rPr>
      </w:pPr>
      <w:r>
        <w:rPr>
          <w:rFonts w:hint="eastAsia"/>
          <w:lang w:eastAsia="zh-CN"/>
        </w:rPr>
        <w:t>8. 未映射代币预估价值：</w:t>
      </w:r>
      <w:bookmarkEnd w:id="1596"/>
      <w:bookmarkEnd w:id="1597"/>
      <w:bookmarkEnd w:id="1598"/>
    </w:p>
    <w:p>
      <w:pPr>
        <w:pStyle w:val="style0"/>
        <w:rPr>
          <w:rFonts w:hint="eastAsia"/>
          <w:lang w:eastAsia="zh-CN"/>
        </w:rPr>
      </w:pPr>
      <w:r>
        <w:rPr>
          <w:rFonts w:hint="eastAsia"/>
          <w:lang w:eastAsia="zh-CN"/>
        </w:rPr>
        <w:t>提供预估功能，显示未映射代币的当前市场价值，帮助用户评估潜在资产。</w:t>
      </w:r>
    </w:p>
    <w:bookmarkStart w:id="1599" w:name="_Toc21477"/>
    <w:bookmarkStart w:id="1600" w:name="_Toc23213"/>
    <w:bookmarkStart w:id="1601" w:name="_Toc25290"/>
    <w:p>
      <w:pPr>
        <w:pStyle w:val="style0"/>
        <w:outlineLvl w:val="1"/>
        <w:rPr>
          <w:rFonts w:hint="eastAsia"/>
          <w:lang w:eastAsia="zh-CN"/>
        </w:rPr>
      </w:pPr>
      <w:r>
        <w:rPr>
          <w:rFonts w:hint="eastAsia"/>
          <w:lang w:eastAsia="zh-CN"/>
        </w:rPr>
        <w:t>9. 已映射代币预估价值：</w:t>
      </w:r>
      <w:bookmarkEnd w:id="1599"/>
      <w:bookmarkEnd w:id="1600"/>
      <w:bookmarkEnd w:id="1601"/>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1602" w:name="_Toc16418"/>
    <w:bookmarkStart w:id="1603" w:name="_Toc16222"/>
    <w:bookmarkStart w:id="1604" w:name="_Toc11853"/>
    <w:p>
      <w:pPr>
        <w:pStyle w:val="style0"/>
        <w:outlineLvl w:val="1"/>
        <w:rPr>
          <w:rFonts w:hint="eastAsia"/>
          <w:lang w:eastAsia="zh-CN"/>
        </w:rPr>
      </w:pPr>
      <w:r>
        <w:rPr>
          <w:rFonts w:hint="eastAsia"/>
          <w:lang w:eastAsia="zh-CN"/>
        </w:rPr>
        <w:t>1. 第三方授权：</w:t>
      </w:r>
      <w:bookmarkEnd w:id="1602"/>
      <w:bookmarkEnd w:id="1603"/>
      <w:bookmarkEnd w:id="1604"/>
    </w:p>
    <w:p>
      <w:pPr>
        <w:pStyle w:val="style0"/>
        <w:rPr>
          <w:rFonts w:hint="eastAsia"/>
          <w:lang w:eastAsia="zh-CN"/>
        </w:rPr>
      </w:pPr>
      <w:r>
        <w:rPr>
          <w:rFonts w:hint="eastAsia"/>
          <w:lang w:eastAsia="zh-CN"/>
        </w:rPr>
        <w:t>用户可以授权第三方应用或服务访问自己的账户数据，并进行特定的操作。</w:t>
      </w:r>
    </w:p>
    <w:bookmarkStart w:id="1605" w:name="_Toc7308"/>
    <w:bookmarkStart w:id="1606" w:name="_Toc15315"/>
    <w:bookmarkStart w:id="1607" w:name="_Toc27005"/>
    <w:p>
      <w:pPr>
        <w:pStyle w:val="style0"/>
        <w:outlineLvl w:val="1"/>
        <w:rPr>
          <w:rFonts w:hint="eastAsia"/>
          <w:lang w:eastAsia="zh-CN"/>
        </w:rPr>
      </w:pPr>
      <w:r>
        <w:rPr>
          <w:rFonts w:hint="eastAsia"/>
          <w:lang w:eastAsia="zh-CN"/>
        </w:rPr>
        <w:t>2. 权限控制：</w:t>
      </w:r>
      <w:bookmarkEnd w:id="1605"/>
      <w:bookmarkEnd w:id="1606"/>
      <w:bookmarkEnd w:id="1607"/>
    </w:p>
    <w:p>
      <w:pPr>
        <w:pStyle w:val="style0"/>
        <w:rPr>
          <w:rFonts w:hint="eastAsia"/>
          <w:lang w:eastAsia="zh-CN"/>
        </w:rPr>
      </w:pPr>
      <w:r>
        <w:rPr>
          <w:rFonts w:hint="eastAsia"/>
          <w:lang w:eastAsia="zh-CN"/>
        </w:rPr>
        <w:t>用户能够自定义第三方应用的权限范围，确保敏感数据和操作得到保护。</w:t>
      </w:r>
    </w:p>
    <w:bookmarkStart w:id="1608" w:name="_Toc18586"/>
    <w:bookmarkStart w:id="1609" w:name="_Toc19657"/>
    <w:bookmarkStart w:id="1610" w:name="_Toc25459"/>
    <w:p>
      <w:pPr>
        <w:pStyle w:val="style0"/>
        <w:outlineLvl w:val="1"/>
        <w:rPr>
          <w:rFonts w:hint="eastAsia"/>
          <w:lang w:eastAsia="zh-CN"/>
        </w:rPr>
      </w:pPr>
      <w:r>
        <w:rPr>
          <w:rFonts w:hint="eastAsia"/>
          <w:lang w:eastAsia="zh-CN"/>
        </w:rPr>
        <w:t>3. 授权审核：</w:t>
      </w:r>
      <w:bookmarkEnd w:id="1608"/>
      <w:bookmarkEnd w:id="1609"/>
      <w:bookmarkEnd w:id="1610"/>
    </w:p>
    <w:p>
      <w:pPr>
        <w:pStyle w:val="style0"/>
        <w:rPr>
          <w:rFonts w:hint="eastAsia"/>
          <w:lang w:eastAsia="zh-CN"/>
        </w:rPr>
      </w:pPr>
      <w:r>
        <w:rPr>
          <w:rFonts w:hint="eastAsia"/>
          <w:lang w:eastAsia="zh-CN"/>
        </w:rPr>
        <w:t>在授权前，用户可以审查第三方应用的请求详情，包括所需权限和使用目的。</w:t>
      </w:r>
    </w:p>
    <w:bookmarkStart w:id="1611" w:name="_Toc24599"/>
    <w:bookmarkStart w:id="1612" w:name="_Toc21118"/>
    <w:bookmarkStart w:id="1613" w:name="_Toc9461"/>
    <w:p>
      <w:pPr>
        <w:pStyle w:val="style0"/>
        <w:outlineLvl w:val="1"/>
        <w:rPr>
          <w:rFonts w:hint="eastAsia"/>
          <w:lang w:eastAsia="zh-CN"/>
        </w:rPr>
      </w:pPr>
      <w:r>
        <w:rPr>
          <w:rFonts w:hint="eastAsia"/>
          <w:lang w:eastAsia="zh-CN"/>
        </w:rPr>
        <w:t>4. 随时取消授权：</w:t>
      </w:r>
      <w:bookmarkEnd w:id="1611"/>
      <w:bookmarkEnd w:id="1612"/>
      <w:bookmarkEnd w:id="1613"/>
    </w:p>
    <w:p>
      <w:pPr>
        <w:pStyle w:val="style0"/>
        <w:rPr>
          <w:rFonts w:hint="eastAsia"/>
          <w:lang w:eastAsia="zh-CN"/>
        </w:rPr>
      </w:pPr>
      <w:r>
        <w:rPr>
          <w:rFonts w:hint="eastAsia"/>
          <w:lang w:eastAsia="zh-CN"/>
        </w:rPr>
        <w:t>用户有权随时取消对第三方应用的授权，以保障账户的自主控制权。</w:t>
      </w:r>
    </w:p>
    <w:bookmarkStart w:id="1614" w:name="_Toc21269"/>
    <w:bookmarkStart w:id="1615" w:name="_Toc21724"/>
    <w:bookmarkStart w:id="1616" w:name="_Toc31855"/>
    <w:p>
      <w:pPr>
        <w:pStyle w:val="style0"/>
        <w:outlineLvl w:val="1"/>
        <w:rPr>
          <w:rFonts w:hint="eastAsia"/>
          <w:lang w:eastAsia="zh-CN"/>
        </w:rPr>
      </w:pPr>
      <w:r>
        <w:rPr>
          <w:rFonts w:hint="eastAsia"/>
          <w:lang w:eastAsia="zh-CN"/>
        </w:rPr>
        <w:t>5. 操作透明：</w:t>
      </w:r>
      <w:bookmarkEnd w:id="1614"/>
      <w:bookmarkEnd w:id="1615"/>
      <w:bookmarkEnd w:id="1616"/>
    </w:p>
    <w:p>
      <w:pPr>
        <w:pStyle w:val="style0"/>
        <w:rPr>
          <w:rFonts w:hint="eastAsia"/>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1617" w:name="_Toc25763"/>
    <w:bookmarkStart w:id="1618" w:name="_Toc32512"/>
    <w:bookmarkStart w:id="1619" w:name="_Toc30752"/>
    <w:bookmarkStart w:id="1620" w:name="_Toc30522"/>
    <w:bookmarkStart w:id="1621" w:name="_Toc23619"/>
    <w:bookmarkStart w:id="1622" w:name="_Toc16707"/>
    <w:bookmarkStart w:id="1623" w:name="_Toc30311"/>
    <w:bookmarkStart w:id="1624" w:name="_Toc25452"/>
    <w:p>
      <w:pPr>
        <w:pStyle w:val="style0"/>
        <w:outlineLvl w:val="1"/>
        <w:rPr>
          <w:rFonts w:hint="eastAsia"/>
          <w:lang w:eastAsia="zh-CN"/>
        </w:rPr>
      </w:pPr>
      <w:r>
        <w:rPr>
          <w:rFonts w:hint="eastAsia"/>
          <w:lang w:eastAsia="zh-CN"/>
        </w:rPr>
        <w:t>1. 数据集成与实时同步：</w:t>
      </w:r>
      <w:bookmarkEnd w:id="1617"/>
      <w:bookmarkEnd w:id="1618"/>
      <w:bookmarkEnd w:id="1619"/>
      <w:bookmarkEnd w:id="1620"/>
      <w:bookmarkEnd w:id="1621"/>
      <w:bookmarkEnd w:id="1622"/>
      <w:bookmarkEnd w:id="1623"/>
      <w:bookmarkEnd w:id="1624"/>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1625" w:name="_Toc21443"/>
    <w:bookmarkStart w:id="1626" w:name="_Toc16454"/>
    <w:bookmarkStart w:id="1627" w:name="_Toc20406"/>
    <w:bookmarkStart w:id="1628" w:name="_Toc838"/>
    <w:bookmarkStart w:id="1629" w:name="_Toc8907"/>
    <w:bookmarkStart w:id="1630" w:name="_Toc25683"/>
    <w:bookmarkStart w:id="1631" w:name="_Toc2493"/>
    <w:bookmarkStart w:id="1632" w:name="_Toc25060"/>
    <w:p>
      <w:pPr>
        <w:pStyle w:val="style0"/>
        <w:outlineLvl w:val="1"/>
        <w:rPr>
          <w:rFonts w:hint="eastAsia"/>
          <w:lang w:eastAsia="zh-CN"/>
        </w:rPr>
      </w:pPr>
      <w:r>
        <w:rPr>
          <w:rFonts w:hint="eastAsia"/>
          <w:lang w:eastAsia="zh-CN"/>
        </w:rPr>
        <w:t>2. 用户界面展示：</w:t>
      </w:r>
      <w:bookmarkEnd w:id="1625"/>
      <w:bookmarkEnd w:id="1626"/>
      <w:bookmarkEnd w:id="1627"/>
      <w:bookmarkEnd w:id="1628"/>
      <w:bookmarkEnd w:id="1629"/>
      <w:bookmarkEnd w:id="1630"/>
      <w:bookmarkEnd w:id="1631"/>
      <w:bookmarkEnd w:id="1632"/>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1633" w:name="_Toc9848"/>
    <w:bookmarkStart w:id="1634" w:name="_Toc3589"/>
    <w:bookmarkStart w:id="1635" w:name="_Toc16711"/>
    <w:bookmarkStart w:id="1636" w:name="_Toc21212"/>
    <w:bookmarkStart w:id="1637" w:name="_Toc13391"/>
    <w:bookmarkStart w:id="1638" w:name="_Toc19414"/>
    <w:bookmarkStart w:id="1639" w:name="_Toc10900"/>
    <w:bookmarkStart w:id="1640" w:name="_Toc6432"/>
    <w:p>
      <w:pPr>
        <w:pStyle w:val="style0"/>
        <w:outlineLvl w:val="1"/>
        <w:rPr>
          <w:rFonts w:hint="eastAsia"/>
          <w:lang w:eastAsia="zh-CN"/>
        </w:rPr>
      </w:pPr>
      <w:r>
        <w:rPr>
          <w:rFonts w:hint="eastAsia"/>
          <w:lang w:eastAsia="zh-CN"/>
        </w:rPr>
        <w:t>3. 智能合约功能：</w:t>
      </w:r>
      <w:bookmarkEnd w:id="1633"/>
      <w:bookmarkEnd w:id="1634"/>
      <w:bookmarkEnd w:id="1635"/>
      <w:bookmarkEnd w:id="1636"/>
      <w:bookmarkEnd w:id="1637"/>
      <w:bookmarkEnd w:id="1638"/>
      <w:bookmarkEnd w:id="1639"/>
      <w:bookmarkEnd w:id="1640"/>
    </w:p>
    <w:p>
      <w:pPr>
        <w:pStyle w:val="style0"/>
        <w:rPr>
          <w:rFonts w:hint="eastAsia"/>
          <w:lang w:eastAsia="zh-CN"/>
        </w:rPr>
      </w:pPr>
      <w:r>
        <w:rPr>
          <w:rFonts w:hint="eastAsia"/>
          <w:lang w:eastAsia="zh-CN"/>
        </w:rPr>
        <w:t>用户可通过智能合约查询功能，验证储备金的存在性和准确性，确保资金的真实性。</w:t>
      </w:r>
    </w:p>
    <w:bookmarkStart w:id="1641" w:name="_Toc25627"/>
    <w:bookmarkStart w:id="1642" w:name="_Toc6493"/>
    <w:bookmarkStart w:id="1643" w:name="_Toc22168"/>
    <w:bookmarkStart w:id="1644" w:name="_Toc12604"/>
    <w:bookmarkStart w:id="1645" w:name="_Toc8225"/>
    <w:bookmarkStart w:id="1646" w:name="_Toc20556"/>
    <w:bookmarkStart w:id="1647" w:name="_Toc18679"/>
    <w:bookmarkStart w:id="1648" w:name="_Toc13488"/>
    <w:p>
      <w:pPr>
        <w:pStyle w:val="style0"/>
        <w:outlineLvl w:val="1"/>
        <w:rPr>
          <w:rFonts w:hint="eastAsia"/>
          <w:lang w:eastAsia="zh-CN"/>
        </w:rPr>
      </w:pPr>
      <w:r>
        <w:rPr>
          <w:rFonts w:hint="eastAsia"/>
          <w:lang w:eastAsia="zh-CN"/>
        </w:rPr>
        <w:t>4. 区块链浏览器集成：</w:t>
      </w:r>
      <w:bookmarkEnd w:id="1641"/>
      <w:bookmarkEnd w:id="1642"/>
      <w:bookmarkEnd w:id="1643"/>
      <w:bookmarkEnd w:id="1644"/>
      <w:bookmarkEnd w:id="1645"/>
      <w:bookmarkEnd w:id="1646"/>
      <w:bookmarkEnd w:id="1647"/>
      <w:bookmarkEnd w:id="1648"/>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1649" w:name="_Toc23732"/>
    <w:bookmarkStart w:id="1650" w:name="_Toc7141"/>
    <w:bookmarkStart w:id="1651" w:name="_Toc16499"/>
    <w:bookmarkStart w:id="1652" w:name="_Toc28553"/>
    <w:bookmarkStart w:id="1653" w:name="_Toc27297"/>
    <w:bookmarkStart w:id="1654" w:name="_Toc1203"/>
    <w:bookmarkStart w:id="1655" w:name="_Toc28958"/>
    <w:bookmarkStart w:id="1656" w:name="_Toc21160"/>
    <w:p>
      <w:pPr>
        <w:pStyle w:val="style0"/>
        <w:outlineLvl w:val="1"/>
        <w:rPr>
          <w:rFonts w:hint="eastAsia"/>
          <w:lang w:eastAsia="zh-CN"/>
        </w:rPr>
      </w:pPr>
      <w:r>
        <w:rPr>
          <w:rFonts w:hint="eastAsia"/>
          <w:lang w:eastAsia="zh-CN"/>
        </w:rPr>
        <w:t>5. 第三方审计报告接入：</w:t>
      </w:r>
      <w:bookmarkEnd w:id="1649"/>
      <w:bookmarkEnd w:id="1650"/>
      <w:bookmarkEnd w:id="1651"/>
      <w:bookmarkEnd w:id="1652"/>
      <w:bookmarkEnd w:id="1653"/>
      <w:bookmarkEnd w:id="1654"/>
      <w:bookmarkEnd w:id="1655"/>
      <w:bookmarkEnd w:id="1656"/>
    </w:p>
    <w:p>
      <w:pPr>
        <w:pStyle w:val="style0"/>
        <w:rPr>
          <w:rFonts w:hint="eastAsia"/>
          <w:lang w:eastAsia="zh-CN"/>
        </w:rPr>
      </w:pPr>
      <w:r>
        <w:rPr>
          <w:rFonts w:hint="eastAsia"/>
          <w:lang w:eastAsia="zh-CN"/>
        </w:rPr>
        <w:t>系统接入第三方审计机构的审计报告，用户可点击查看详细的审计结果，增加透明度。</w:t>
      </w:r>
    </w:p>
    <w:bookmarkStart w:id="1657" w:name="_Toc26851"/>
    <w:bookmarkStart w:id="1658" w:name="_Toc32624"/>
    <w:bookmarkStart w:id="1659" w:name="_Toc26574"/>
    <w:bookmarkStart w:id="1660" w:name="_Toc13033"/>
    <w:bookmarkStart w:id="1661" w:name="_Toc31248"/>
    <w:bookmarkStart w:id="1662" w:name="_Toc2139"/>
    <w:bookmarkStart w:id="1663" w:name="_Toc28953"/>
    <w:bookmarkStart w:id="1664" w:name="_Toc18806"/>
    <w:p>
      <w:pPr>
        <w:pStyle w:val="style0"/>
        <w:outlineLvl w:val="1"/>
        <w:rPr>
          <w:rFonts w:hint="eastAsia"/>
          <w:lang w:eastAsia="zh-CN"/>
        </w:rPr>
      </w:pPr>
      <w:r>
        <w:rPr>
          <w:rFonts w:hint="eastAsia"/>
          <w:lang w:eastAsia="zh-CN"/>
        </w:rPr>
        <w:t>6. 多币种和多资产支持：</w:t>
      </w:r>
      <w:bookmarkEnd w:id="1657"/>
      <w:bookmarkEnd w:id="1658"/>
      <w:bookmarkEnd w:id="1659"/>
      <w:bookmarkEnd w:id="1660"/>
      <w:bookmarkEnd w:id="1661"/>
      <w:bookmarkEnd w:id="1662"/>
      <w:bookmarkEnd w:id="1663"/>
      <w:bookmarkEnd w:id="1664"/>
    </w:p>
    <w:p>
      <w:pPr>
        <w:pStyle w:val="style0"/>
        <w:rPr>
          <w:rFonts w:hint="eastAsia"/>
          <w:lang w:eastAsia="zh-CN"/>
        </w:rPr>
      </w:pPr>
      <w:r>
        <w:rPr>
          <w:rFonts w:hint="eastAsia"/>
          <w:lang w:eastAsia="zh-CN"/>
        </w:rPr>
        <w:t>系统支持展示储备金中包含的多种数字货币和其他资产，如黄金挂钩的稳定币等。</w:t>
      </w:r>
    </w:p>
    <w:bookmarkStart w:id="1665" w:name="_Toc13361"/>
    <w:bookmarkStart w:id="1666" w:name="_Toc28786"/>
    <w:bookmarkStart w:id="1667" w:name="_Toc13689"/>
    <w:bookmarkStart w:id="1668" w:name="_Toc28645"/>
    <w:bookmarkStart w:id="1669" w:name="_Toc10247"/>
    <w:bookmarkStart w:id="1670" w:name="_Toc10391"/>
    <w:bookmarkStart w:id="1671" w:name="_Toc18663"/>
    <w:bookmarkStart w:id="1672" w:name="_Toc19165"/>
    <w:p>
      <w:pPr>
        <w:pStyle w:val="style0"/>
        <w:outlineLvl w:val="1"/>
        <w:rPr>
          <w:rFonts w:hint="eastAsia"/>
          <w:lang w:eastAsia="zh-CN"/>
        </w:rPr>
      </w:pPr>
      <w:r>
        <w:rPr>
          <w:rFonts w:hint="eastAsia"/>
          <w:lang w:eastAsia="zh-CN"/>
        </w:rPr>
        <w:t>7. 安全性与隐私保护：</w:t>
      </w:r>
      <w:bookmarkEnd w:id="1665"/>
      <w:bookmarkEnd w:id="1666"/>
      <w:bookmarkEnd w:id="1667"/>
      <w:bookmarkEnd w:id="1668"/>
      <w:bookmarkEnd w:id="1669"/>
      <w:bookmarkEnd w:id="1670"/>
      <w:bookmarkEnd w:id="1671"/>
      <w:bookmarkEnd w:id="1672"/>
    </w:p>
    <w:p>
      <w:pPr>
        <w:pStyle w:val="style0"/>
        <w:rPr>
          <w:rFonts w:hint="eastAsia"/>
          <w:lang w:eastAsia="zh-CN"/>
        </w:rPr>
      </w:pPr>
      <w:r>
        <w:rPr>
          <w:rFonts w:hint="eastAsia"/>
          <w:lang w:eastAsia="zh-CN"/>
        </w:rPr>
        <w:t>采用行业标准的加密技术，确保用户在查询过程中的数据安全和隐私保护。</w:t>
      </w:r>
    </w:p>
    <w:bookmarkStart w:id="1673" w:name="_Toc29739"/>
    <w:bookmarkStart w:id="1674" w:name="_Toc13355"/>
    <w:bookmarkStart w:id="1675" w:name="_Toc10788"/>
    <w:bookmarkStart w:id="1676" w:name="_Toc6259"/>
    <w:bookmarkStart w:id="1677" w:name="_Toc5998"/>
    <w:bookmarkStart w:id="1678" w:name="_Toc27516"/>
    <w:bookmarkStart w:id="1679" w:name="_Toc5722"/>
    <w:bookmarkStart w:id="1680" w:name="_Toc19815"/>
    <w:p>
      <w:pPr>
        <w:pStyle w:val="style0"/>
        <w:outlineLvl w:val="1"/>
        <w:rPr>
          <w:rFonts w:hint="eastAsia"/>
          <w:lang w:eastAsia="zh-CN"/>
        </w:rPr>
      </w:pPr>
      <w:r>
        <w:rPr>
          <w:rFonts w:hint="eastAsia"/>
          <w:lang w:eastAsia="zh-CN"/>
        </w:rPr>
        <w:t>8. 教育与用户支持：</w:t>
      </w:r>
      <w:bookmarkEnd w:id="1673"/>
      <w:bookmarkEnd w:id="1674"/>
      <w:bookmarkEnd w:id="1675"/>
      <w:bookmarkEnd w:id="1676"/>
      <w:bookmarkEnd w:id="1677"/>
      <w:bookmarkEnd w:id="1678"/>
      <w:bookmarkEnd w:id="1679"/>
      <w:bookmarkEnd w:id="1680"/>
    </w:p>
    <w:p>
      <w:pPr>
        <w:pStyle w:val="style0"/>
        <w:rPr>
          <w:rFonts w:hint="eastAsia"/>
          <w:lang w:eastAsia="zh-CN"/>
        </w:rPr>
      </w:pPr>
      <w:r>
        <w:rPr>
          <w:rFonts w:hint="eastAsia"/>
          <w:lang w:eastAsia="zh-CN"/>
        </w:rPr>
        <w:t>提供帮助文档和用户指南，帮助用户理解储备资金证明的重要性和查询方法。</w:t>
      </w:r>
    </w:p>
    <w:bookmarkStart w:id="1681" w:name="_Toc5687"/>
    <w:bookmarkStart w:id="1682" w:name="_Toc28568"/>
    <w:bookmarkStart w:id="1683" w:name="_Toc7483"/>
    <w:bookmarkStart w:id="1684" w:name="_Toc31780"/>
    <w:bookmarkStart w:id="1685" w:name="_Toc4917"/>
    <w:bookmarkStart w:id="1686" w:name="_Toc31492"/>
    <w:bookmarkStart w:id="1687" w:name="_Toc30948"/>
    <w:bookmarkStart w:id="1688" w:name="_Toc18684"/>
    <w:p>
      <w:pPr>
        <w:pStyle w:val="style0"/>
        <w:outlineLvl w:val="1"/>
        <w:rPr>
          <w:rFonts w:hint="eastAsia"/>
          <w:lang w:eastAsia="zh-CN"/>
        </w:rPr>
      </w:pPr>
      <w:r>
        <w:rPr>
          <w:rFonts w:hint="eastAsia"/>
          <w:lang w:eastAsia="zh-CN"/>
        </w:rPr>
        <w:t>9. 反馈与优化机制：</w:t>
      </w:r>
      <w:bookmarkEnd w:id="1681"/>
      <w:bookmarkEnd w:id="1682"/>
      <w:bookmarkEnd w:id="1683"/>
      <w:bookmarkEnd w:id="1684"/>
      <w:bookmarkEnd w:id="1685"/>
      <w:bookmarkEnd w:id="1686"/>
      <w:bookmarkEnd w:id="1687"/>
      <w:bookmarkEnd w:id="1688"/>
    </w:p>
    <w:p>
      <w:pPr>
        <w:pStyle w:val="style0"/>
        <w:rPr>
          <w:rFonts w:hint="eastAsia"/>
          <w:lang w:eastAsia="zh-CN"/>
        </w:rPr>
      </w:pPr>
      <w:r>
        <w:rPr>
          <w:rFonts w:hint="eastAsia"/>
          <w:lang w:eastAsia="zh-CN"/>
        </w:rPr>
        <w:t>系统允许用户提供反馈，以便不断优化查询功能和用户界面。</w:t>
      </w:r>
    </w:p>
    <w:bookmarkStart w:id="1689" w:name="_Toc12738"/>
    <w:bookmarkStart w:id="1690" w:name="_Toc11874"/>
    <w:bookmarkStart w:id="1691" w:name="_Toc16330"/>
    <w:bookmarkStart w:id="1692" w:name="_Toc16861"/>
    <w:bookmarkStart w:id="1693" w:name="_Toc2323"/>
    <w:bookmarkStart w:id="1694" w:name="_Toc13962"/>
    <w:bookmarkStart w:id="1695" w:name="_Toc8652"/>
    <w:bookmarkStart w:id="1696" w:name="_Toc18005"/>
    <w:p>
      <w:pPr>
        <w:pStyle w:val="style0"/>
        <w:outlineLvl w:val="1"/>
        <w:rPr>
          <w:rFonts w:hint="eastAsia"/>
          <w:lang w:eastAsia="zh-CN"/>
        </w:rPr>
      </w:pPr>
      <w:r>
        <w:rPr>
          <w:rFonts w:hint="eastAsia"/>
          <w:lang w:eastAsia="zh-CN"/>
        </w:rPr>
        <w:t>10. 合规性与透明度：</w:t>
      </w:r>
      <w:bookmarkEnd w:id="1689"/>
      <w:bookmarkEnd w:id="1690"/>
      <w:bookmarkEnd w:id="1691"/>
      <w:bookmarkEnd w:id="1692"/>
      <w:bookmarkEnd w:id="1693"/>
      <w:bookmarkEnd w:id="1694"/>
      <w:bookmarkEnd w:id="1695"/>
      <w:bookmarkEnd w:id="1696"/>
    </w:p>
    <w:p>
      <w:pPr>
        <w:pStyle w:val="style0"/>
        <w:rPr>
          <w:rFonts w:hint="eastAsia"/>
          <w:lang w:eastAsia="zh-CN"/>
        </w:rPr>
      </w:pPr>
      <w:r>
        <w:rPr>
          <w:rFonts w:hint="eastAsia"/>
          <w:lang w:eastAsia="zh-CN"/>
        </w:rPr>
        <w:t>确保储备资金证明的查询过程符合法律法规要求，增强系统的透明度和用户信任。</w:t>
      </w:r>
    </w:p>
    <w:bookmarkStart w:id="1697" w:name="_Toc19128"/>
    <w:bookmarkStart w:id="1698" w:name="_Toc32063"/>
    <w:bookmarkStart w:id="1699" w:name="_Toc14337"/>
    <w:bookmarkStart w:id="1700" w:name="_Toc12254"/>
    <w:bookmarkStart w:id="1701" w:name="_Toc3083"/>
    <w:bookmarkStart w:id="1702" w:name="_Toc20236"/>
    <w:bookmarkStart w:id="1703" w:name="_Toc30874"/>
    <w:bookmarkStart w:id="1704" w:name="_Toc20720"/>
    <w:p>
      <w:pPr>
        <w:pStyle w:val="style0"/>
        <w:outlineLvl w:val="1"/>
        <w:rPr>
          <w:rFonts w:hint="eastAsia"/>
          <w:lang w:eastAsia="zh-CN"/>
        </w:rPr>
      </w:pPr>
      <w:r>
        <w:rPr>
          <w:rFonts w:hint="eastAsia"/>
          <w:lang w:eastAsia="zh-CN"/>
        </w:rPr>
        <w:t>11. 社区参与与监督：</w:t>
      </w:r>
      <w:bookmarkEnd w:id="1697"/>
      <w:bookmarkEnd w:id="1698"/>
      <w:bookmarkEnd w:id="1699"/>
      <w:bookmarkEnd w:id="1700"/>
      <w:bookmarkEnd w:id="1701"/>
      <w:bookmarkEnd w:id="1702"/>
      <w:bookmarkEnd w:id="1703"/>
      <w:bookmarkEnd w:id="1704"/>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1705" w:name="_Toc12473"/>
    <w:bookmarkStart w:id="1706" w:name="_Toc9424"/>
    <w:bookmarkStart w:id="1707" w:name="_Toc20908"/>
    <w:bookmarkStart w:id="1708" w:name="_Toc28685"/>
    <w:bookmarkStart w:id="1709" w:name="_Toc29964"/>
    <w:bookmarkStart w:id="1710" w:name="_Toc13977"/>
    <w:bookmarkStart w:id="1711" w:name="_Toc13309"/>
    <w:bookmarkStart w:id="1712" w:name="_Toc28758"/>
    <w:p>
      <w:pPr>
        <w:pStyle w:val="style0"/>
        <w:outlineLvl w:val="0"/>
        <w:rPr>
          <w:rFonts w:hint="eastAsia"/>
        </w:rPr>
      </w:pPr>
      <w:r>
        <w:rPr>
          <w:rFonts w:hint="eastAsia"/>
        </w:rPr>
        <w:t>第二十一章、分布式存储区块链系统的开源项目地址</w:t>
      </w:r>
      <w:bookmarkEnd w:id="1705"/>
      <w:bookmarkEnd w:id="1706"/>
      <w:bookmarkEnd w:id="1707"/>
      <w:bookmarkEnd w:id="1708"/>
      <w:bookmarkEnd w:id="1709"/>
      <w:bookmarkEnd w:id="1710"/>
      <w:bookmarkEnd w:id="1711"/>
      <w:bookmarkEnd w:id="1712"/>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bookmarkStart w:id="1713" w:name="_Toc8445"/>
    <w:bookmarkStart w:id="1714" w:name="_Toc11194"/>
    <w:bookmarkStart w:id="1715" w:name="_Toc20392"/>
    <w:bookmarkStart w:id="1716" w:name="_Toc20373"/>
    <w:bookmarkStart w:id="1717" w:name="_Toc5088"/>
    <w:bookmarkStart w:id="1718" w:name="_Toc13365"/>
    <w:bookmarkStart w:id="1719" w:name="_Toc23214"/>
    <w:bookmarkStart w:id="1720" w:name="_Toc16109"/>
    <w:p>
      <w:pPr>
        <w:pStyle w:val="style0"/>
        <w:outlineLvl w:val="0"/>
        <w:rPr>
          <w:rFonts w:hint="eastAsia"/>
        </w:rPr>
      </w:pPr>
      <w:r>
        <w:rPr>
          <w:rFonts w:hint="eastAsia"/>
        </w:rPr>
        <w:t>第二十二章、Uto2 DePIN生态系统合规性分析报告</w:t>
      </w:r>
      <w:bookmarkEnd w:id="1713"/>
      <w:bookmarkEnd w:id="1714"/>
      <w:bookmarkEnd w:id="1715"/>
      <w:bookmarkEnd w:id="1716"/>
      <w:bookmarkEnd w:id="1717"/>
      <w:bookmarkEnd w:id="1718"/>
      <w:bookmarkEnd w:id="1719"/>
      <w:bookmarkEnd w:id="1720"/>
    </w:p>
    <w:bookmarkStart w:id="1721" w:name="_Toc162"/>
    <w:bookmarkStart w:id="1722" w:name="_Toc28559"/>
    <w:bookmarkStart w:id="1723" w:name="_Toc8487"/>
    <w:bookmarkStart w:id="1724" w:name="_Toc7160"/>
    <w:bookmarkStart w:id="1725" w:name="_Toc485"/>
    <w:bookmarkStart w:id="1726" w:name="_Toc10920"/>
    <w:bookmarkStart w:id="1727" w:name="_Toc17586"/>
    <w:bookmarkStart w:id="1728" w:name="_Toc19839"/>
    <w:p>
      <w:pPr>
        <w:pStyle w:val="style0"/>
        <w:outlineLvl w:val="1"/>
        <w:rPr>
          <w:rFonts w:hint="eastAsia"/>
        </w:rPr>
      </w:pPr>
      <w:r>
        <w:rPr>
          <w:rFonts w:hint="eastAsia"/>
        </w:rPr>
        <w:t>一、报告概览</w:t>
      </w:r>
      <w:bookmarkEnd w:id="1721"/>
      <w:bookmarkEnd w:id="1722"/>
      <w:bookmarkEnd w:id="1723"/>
      <w:bookmarkEnd w:id="1724"/>
      <w:bookmarkEnd w:id="1725"/>
      <w:bookmarkEnd w:id="1726"/>
      <w:bookmarkEnd w:id="1727"/>
      <w:bookmarkEnd w:id="1728"/>
    </w:p>
    <w:p>
      <w:pPr>
        <w:pStyle w:val="style0"/>
        <w:rPr>
          <w:rFonts w:hint="eastAsia"/>
        </w:rPr>
      </w:pPr>
      <w:r>
        <w:rPr>
          <w:rFonts w:hint="eastAsia"/>
        </w:rPr>
        <w:t>本报告对Uto2 DePIN生态系统的合规性进行了全面分析，确保其符合当前法律法规，同时与非法金融活动进行明确区分。</w:t>
      </w:r>
    </w:p>
    <w:bookmarkStart w:id="1729" w:name="_Toc10069"/>
    <w:bookmarkStart w:id="1730" w:name="_Toc4687"/>
    <w:bookmarkStart w:id="1731" w:name="_Toc29508"/>
    <w:bookmarkStart w:id="1732" w:name="_Toc4469"/>
    <w:bookmarkStart w:id="1733" w:name="_Toc20792"/>
    <w:bookmarkStart w:id="1734" w:name="_Toc29340"/>
    <w:bookmarkStart w:id="1735" w:name="_Toc14909"/>
    <w:bookmarkStart w:id="1736" w:name="_Toc28852"/>
    <w:p>
      <w:pPr>
        <w:pStyle w:val="style0"/>
        <w:outlineLvl w:val="1"/>
        <w:rPr>
          <w:rFonts w:hint="eastAsia"/>
        </w:rPr>
      </w:pPr>
      <w:r>
        <w:rPr>
          <w:rFonts w:hint="eastAsia"/>
        </w:rPr>
        <w:t>二、背景介绍</w:t>
      </w:r>
      <w:bookmarkEnd w:id="1729"/>
      <w:bookmarkEnd w:id="1730"/>
      <w:bookmarkEnd w:id="1731"/>
      <w:bookmarkEnd w:id="1732"/>
      <w:bookmarkEnd w:id="1733"/>
      <w:bookmarkEnd w:id="1734"/>
      <w:bookmarkEnd w:id="1735"/>
      <w:bookmarkEnd w:id="1736"/>
    </w:p>
    <w:p>
      <w:pPr>
        <w:pStyle w:val="style0"/>
        <w:rPr>
          <w:rFonts w:hint="eastAsia"/>
        </w:rPr>
      </w:pPr>
      <w:r>
        <w:rPr>
          <w:rFonts w:hint="eastAsia"/>
        </w:rPr>
        <w:t>Uto2 DePIN生态系统是一个基于区块链技术的创新平台，旨在通过技术创新和社区贡献为用户提供合法、可持续的收益来源。</w:t>
      </w:r>
    </w:p>
    <w:bookmarkStart w:id="1737" w:name="_Toc30788"/>
    <w:bookmarkStart w:id="1738" w:name="_Toc21589"/>
    <w:bookmarkStart w:id="1739" w:name="_Toc13989"/>
    <w:bookmarkStart w:id="1740" w:name="_Toc20167"/>
    <w:bookmarkStart w:id="1741" w:name="_Toc1410"/>
    <w:bookmarkStart w:id="1742" w:name="_Toc13073"/>
    <w:bookmarkStart w:id="1743" w:name="_Toc12740"/>
    <w:bookmarkStart w:id="1744" w:name="_Toc8322"/>
    <w:p>
      <w:pPr>
        <w:pStyle w:val="style0"/>
        <w:outlineLvl w:val="1"/>
        <w:rPr>
          <w:rFonts w:hint="eastAsia"/>
        </w:rPr>
      </w:pPr>
      <w:r>
        <w:rPr>
          <w:rFonts w:hint="eastAsia"/>
        </w:rPr>
        <w:t>三、合规性分析</w:t>
      </w:r>
      <w:bookmarkEnd w:id="1737"/>
      <w:bookmarkEnd w:id="1738"/>
      <w:bookmarkEnd w:id="1739"/>
      <w:bookmarkEnd w:id="1740"/>
      <w:bookmarkEnd w:id="1741"/>
      <w:bookmarkEnd w:id="1742"/>
      <w:bookmarkEnd w:id="1743"/>
      <w:bookmarkEnd w:id="1744"/>
    </w:p>
    <w:p>
      <w:pPr>
        <w:pStyle w:val="style0"/>
        <w:outlineLvl w:val="2"/>
        <w:rPr>
          <w:rFonts w:hint="eastAsia"/>
        </w:rPr>
      </w:pPr>
      <w:r>
        <w:rPr>
          <w:rFonts w:hint="eastAsia"/>
        </w:rPr>
        <w:t>3.1 与资金盘的对比</w:t>
      </w:r>
    </w:p>
    <w:p>
      <w:pPr>
        <w:pStyle w:val="style0"/>
        <w:rPr>
          <w:rFonts w:hint="eastAsia"/>
        </w:rPr>
      </w:pPr>
      <w:r>
        <w:rPr>
          <w:rFonts w:hint="eastAsia"/>
        </w:rPr>
        <w:t>资金盘特征：</w:t>
      </w:r>
    </w:p>
    <w:p>
      <w:pPr>
        <w:pStyle w:val="style0"/>
        <w:rPr>
          <w:rFonts w:hint="eastAsia"/>
        </w:rPr>
      </w:pPr>
      <w:r>
        <w:rPr>
          <w:rFonts w:hint="eastAsia"/>
        </w:rPr>
        <w:t>收益来源：依赖新投资者资金支付早期投资者。</w:t>
      </w:r>
    </w:p>
    <w:p>
      <w:pPr>
        <w:pStyle w:val="style0"/>
        <w:rPr>
          <w:rFonts w:hint="eastAsia"/>
        </w:rPr>
      </w:pPr>
      <w:r>
        <w:rPr>
          <w:rFonts w:hint="eastAsia"/>
        </w:rPr>
        <w:t>持续性：模式不可持续，易崩溃。</w:t>
      </w:r>
    </w:p>
    <w:p>
      <w:pPr>
        <w:pStyle w:val="style0"/>
        <w:rPr>
          <w:rFonts w:hint="eastAsia"/>
        </w:rPr>
      </w:pPr>
      <w:r>
        <w:rPr>
          <w:rFonts w:hint="eastAsia"/>
        </w:rPr>
        <w:t>透明度：缺乏监管，信息不透明。</w:t>
      </w:r>
    </w:p>
    <w:p>
      <w:pPr>
        <w:pStyle w:val="style0"/>
        <w:rPr>
          <w:rFonts w:hint="eastAsia"/>
        </w:rPr>
      </w:pPr>
      <w:r>
        <w:rPr>
          <w:rFonts w:hint="eastAsia"/>
        </w:rPr>
        <w:t>Uto2 DePIN生态系统：</w:t>
      </w:r>
    </w:p>
    <w:p>
      <w:pPr>
        <w:pStyle w:val="style0"/>
        <w:rPr>
          <w:rFonts w:hint="eastAsia"/>
        </w:rPr>
      </w:pPr>
      <w:r>
        <w:rPr>
          <w:rFonts w:hint="eastAsia"/>
        </w:rPr>
        <w:t>收益来源多样，包括资源提供、社区治理、服务费和代币增值。</w:t>
      </w:r>
    </w:p>
    <w:p>
      <w:pPr>
        <w:pStyle w:val="style0"/>
        <w:rPr>
          <w:rFonts w:hint="eastAsia"/>
        </w:rPr>
      </w:pPr>
      <w:r>
        <w:rPr>
          <w:rFonts w:hint="eastAsia"/>
        </w:rPr>
        <w:t>持续性依托于技术创新和社区贡献，模式可持续。</w:t>
      </w:r>
    </w:p>
    <w:p>
      <w:pPr>
        <w:pStyle w:val="style0"/>
        <w:rPr>
          <w:rFonts w:hint="eastAsia"/>
        </w:rPr>
      </w:pPr>
      <w:r>
        <w:rPr>
          <w:rFonts w:hint="eastAsia"/>
        </w:rPr>
        <w:t>透明度高，区块链技术确保所有交易可追踪、可验证。</w:t>
      </w:r>
    </w:p>
    <w:p>
      <w:pPr>
        <w:pStyle w:val="style0"/>
        <w:outlineLvl w:val="2"/>
        <w:rPr>
          <w:rFonts w:hint="eastAsia"/>
        </w:rPr>
      </w:pPr>
      <w:r>
        <w:rPr>
          <w:rFonts w:hint="eastAsia"/>
        </w:rPr>
        <w:t>3.2 与传销活动的对比</w:t>
      </w:r>
    </w:p>
    <w:p>
      <w:pPr>
        <w:pStyle w:val="style0"/>
        <w:rPr>
          <w:rFonts w:hint="eastAsia"/>
        </w:rPr>
      </w:pPr>
      <w:r>
        <w:rPr>
          <w:rFonts w:hint="eastAsia"/>
        </w:rPr>
        <w:t>传销特征：</w:t>
      </w:r>
    </w:p>
    <w:p>
      <w:pPr>
        <w:pStyle w:val="style0"/>
        <w:rPr>
          <w:rFonts w:hint="eastAsia"/>
        </w:rPr>
      </w:pPr>
      <w:r>
        <w:rPr>
          <w:rFonts w:hint="eastAsia"/>
        </w:rPr>
        <w:t>收益机制：主要依赖发展下线，层级结构明显。</w:t>
      </w:r>
    </w:p>
    <w:p>
      <w:pPr>
        <w:pStyle w:val="style0"/>
        <w:rPr>
          <w:rFonts w:hint="eastAsia"/>
        </w:rPr>
      </w:pPr>
      <w:r>
        <w:rPr>
          <w:rFonts w:hint="eastAsia"/>
        </w:rPr>
        <w:t>产品或服务：往往缺乏实质性产品或服务支撑。</w:t>
      </w:r>
    </w:p>
    <w:p>
      <w:pPr>
        <w:pStyle w:val="style0"/>
        <w:rPr>
          <w:rFonts w:hint="eastAsia"/>
        </w:rPr>
      </w:pPr>
      <w:r>
        <w:rPr>
          <w:rFonts w:hint="eastAsia"/>
        </w:rPr>
        <w:t>Uto2 DePIN生态系统：</w:t>
      </w:r>
    </w:p>
    <w:p>
      <w:pPr>
        <w:pStyle w:val="style0"/>
        <w:rPr>
          <w:rFonts w:hint="eastAsia"/>
        </w:rPr>
      </w:pPr>
      <w:r>
        <w:rPr>
          <w:rFonts w:hint="eastAsia"/>
        </w:rPr>
        <w:t>收益与个人贡献直接相关，不依赖发展下线。</w:t>
      </w:r>
    </w:p>
    <w:p>
      <w:pPr>
        <w:pStyle w:val="style0"/>
        <w:rPr>
          <w:rFonts w:hint="eastAsia"/>
        </w:rPr>
      </w:pPr>
      <w:r>
        <w:rPr>
          <w:rFonts w:hint="eastAsia"/>
        </w:rPr>
        <w:t>提供实质性的区块链技术服务和社区治理参与。</w:t>
      </w:r>
    </w:p>
    <w:p>
      <w:pPr>
        <w:pStyle w:val="style0"/>
        <w:outlineLvl w:val="2"/>
        <w:rPr>
          <w:rFonts w:hint="eastAsia"/>
        </w:rPr>
      </w:pPr>
      <w:r>
        <w:rPr>
          <w:rFonts w:hint="eastAsia"/>
        </w:rPr>
        <w:t>3.3 与非法金融活动的对比</w:t>
      </w:r>
    </w:p>
    <w:p>
      <w:pPr>
        <w:pStyle w:val="style0"/>
        <w:rPr>
          <w:rFonts w:hint="eastAsia"/>
        </w:rPr>
      </w:pPr>
      <w:r>
        <w:rPr>
          <w:rFonts w:hint="eastAsia"/>
        </w:rPr>
        <w:t>非法金融特征：</w:t>
      </w:r>
    </w:p>
    <w:p>
      <w:pPr>
        <w:pStyle w:val="style0"/>
        <w:rPr>
          <w:rFonts w:hint="eastAsia"/>
        </w:rPr>
      </w:pPr>
      <w:r>
        <w:rPr>
          <w:rFonts w:hint="eastAsia"/>
        </w:rPr>
        <w:t>法律合规性：常违反金融法规，逃避监管。</w:t>
      </w:r>
    </w:p>
    <w:p>
      <w:pPr>
        <w:pStyle w:val="style0"/>
        <w:rPr>
          <w:rFonts w:hint="eastAsia"/>
        </w:rPr>
      </w:pPr>
      <w:r>
        <w:rPr>
          <w:rFonts w:hint="eastAsia"/>
        </w:rPr>
        <w:t>风险性：高风险，可能涉及欺诈。</w:t>
      </w:r>
    </w:p>
    <w:p>
      <w:pPr>
        <w:pStyle w:val="style0"/>
        <w:rPr>
          <w:rFonts w:hint="eastAsia"/>
        </w:rPr>
      </w:pPr>
      <w:r>
        <w:rPr>
          <w:rFonts w:hint="eastAsia"/>
        </w:rPr>
        <w:t>Uto2 DePIN生态系统：</w:t>
      </w:r>
    </w:p>
    <w:p>
      <w:pPr>
        <w:pStyle w:val="style0"/>
        <w:rPr>
          <w:rFonts w:hint="eastAsia"/>
        </w:rPr>
      </w:pPr>
      <w:r>
        <w:rPr>
          <w:rFonts w:hint="eastAsia"/>
        </w:rPr>
        <w:t>严格遵守法律法规，与监管机构保持沟通。</w:t>
      </w:r>
    </w:p>
    <w:p>
      <w:pPr>
        <w:pStyle w:val="style0"/>
        <w:rPr>
          <w:rFonts w:hint="eastAsia"/>
        </w:rPr>
      </w:pPr>
      <w:r>
        <w:rPr>
          <w:rFonts w:hint="eastAsia"/>
        </w:rPr>
        <w:t>实施KYC、AML等合规措施，有效管理风险。</w:t>
      </w:r>
    </w:p>
    <w:p>
      <w:pPr>
        <w:pStyle w:val="style0"/>
        <w:outlineLvl w:val="2"/>
        <w:rPr>
          <w:rFonts w:hint="eastAsia"/>
        </w:rPr>
      </w:pPr>
      <w:r>
        <w:rPr>
          <w:rFonts w:hint="eastAsia"/>
        </w:rPr>
        <w:t>3.4 与不公平利益分配体系的对比</w:t>
      </w:r>
    </w:p>
    <w:p>
      <w:pPr>
        <w:pStyle w:val="style0"/>
        <w:rPr>
          <w:rFonts w:hint="eastAsia"/>
        </w:rPr>
      </w:pPr>
      <w:r>
        <w:rPr>
          <w:rFonts w:hint="eastAsia"/>
        </w:rPr>
        <w:t>不公平利益分配体系：</w:t>
      </w:r>
    </w:p>
    <w:p>
      <w:pPr>
        <w:pStyle w:val="style0"/>
        <w:rPr>
          <w:rFonts w:hint="eastAsia"/>
        </w:rPr>
      </w:pPr>
      <w:r>
        <w:rPr>
          <w:rFonts w:hint="eastAsia"/>
        </w:rPr>
        <w:t>利益分配：少数人获利，多数人受损。</w:t>
      </w:r>
    </w:p>
    <w:p>
      <w:pPr>
        <w:pStyle w:val="style0"/>
        <w:rPr>
          <w:rFonts w:hint="eastAsia"/>
        </w:rPr>
      </w:pPr>
      <w:r>
        <w:rPr>
          <w:rFonts w:hint="eastAsia"/>
        </w:rPr>
        <w:t>公平性：市场失衡，缺乏公平性。</w:t>
      </w:r>
    </w:p>
    <w:p>
      <w:pPr>
        <w:pStyle w:val="style0"/>
        <w:rPr>
          <w:rFonts w:hint="eastAsia"/>
        </w:rPr>
      </w:pPr>
      <w:r>
        <w:rPr>
          <w:rFonts w:hint="eastAsia"/>
        </w:rPr>
        <w:t>Uto2 DePIN生态系统：</w:t>
      </w:r>
    </w:p>
    <w:p>
      <w:pPr>
        <w:pStyle w:val="style0"/>
        <w:rPr>
          <w:rFonts w:hint="eastAsia"/>
        </w:rPr>
      </w:pPr>
      <w:r>
        <w:rPr>
          <w:rFonts w:hint="eastAsia"/>
        </w:rPr>
        <w:t>利益分配基于用户贡献和市场表现，实现公平分配。</w:t>
      </w:r>
    </w:p>
    <w:p>
      <w:pPr>
        <w:pStyle w:val="style0"/>
        <w:rPr>
          <w:rFonts w:hint="eastAsia"/>
        </w:rPr>
      </w:pPr>
      <w:r>
        <w:rPr>
          <w:rFonts w:hint="eastAsia"/>
        </w:rPr>
        <w:t>通过智能合约和社区治理确保公平性。</w:t>
      </w:r>
    </w:p>
    <w:bookmarkStart w:id="1745" w:name="_Toc19235"/>
    <w:bookmarkStart w:id="1746" w:name="_Toc29554"/>
    <w:bookmarkStart w:id="1747" w:name="_Toc22789"/>
    <w:bookmarkStart w:id="1748" w:name="_Toc19120"/>
    <w:bookmarkStart w:id="1749" w:name="_Toc22346"/>
    <w:bookmarkStart w:id="1750" w:name="_Toc25782"/>
    <w:bookmarkStart w:id="1751" w:name="_Toc1257"/>
    <w:bookmarkStart w:id="1752" w:name="_Toc29250"/>
    <w:p>
      <w:pPr>
        <w:pStyle w:val="style0"/>
        <w:outlineLvl w:val="1"/>
        <w:rPr>
          <w:rFonts w:hint="eastAsia"/>
        </w:rPr>
      </w:pPr>
      <w:r>
        <w:rPr>
          <w:rFonts w:hint="eastAsia"/>
        </w:rPr>
        <w:t>四、用户收益来源分析</w:t>
      </w:r>
      <w:bookmarkEnd w:id="1745"/>
      <w:bookmarkEnd w:id="1746"/>
      <w:bookmarkEnd w:id="1747"/>
      <w:bookmarkEnd w:id="1748"/>
      <w:bookmarkEnd w:id="1749"/>
      <w:bookmarkEnd w:id="1750"/>
      <w:bookmarkEnd w:id="1751"/>
      <w:bookmarkEnd w:id="1752"/>
    </w:p>
    <w:p>
      <w:pPr>
        <w:pStyle w:val="style0"/>
        <w:rPr>
          <w:rFonts w:hint="eastAsia"/>
        </w:rPr>
      </w:pPr>
      <w:r>
        <w:rPr>
          <w:rFonts w:hint="eastAsia"/>
        </w:rPr>
        <w:t>用户通过提供计算、存储等资源获得服务费。</w:t>
      </w:r>
    </w:p>
    <w:p>
      <w:pPr>
        <w:pStyle w:val="style0"/>
        <w:rPr>
          <w:rFonts w:hint="eastAsia"/>
        </w:rPr>
      </w:pPr>
      <w:r>
        <w:rPr>
          <w:rFonts w:hint="eastAsia"/>
        </w:rPr>
        <w:t>参与网络治理和决策，获得治理奖励。</w:t>
      </w:r>
    </w:p>
    <w:p>
      <w:pPr>
        <w:pStyle w:val="style0"/>
        <w:rPr>
          <w:rFonts w:hint="eastAsia"/>
        </w:rPr>
      </w:pPr>
      <w:r>
        <w:rPr>
          <w:rFonts w:hint="eastAsia"/>
        </w:rPr>
        <w:t>随着网络增长，代币价值提升带来的资本增值。</w:t>
      </w:r>
    </w:p>
    <w:bookmarkStart w:id="1753" w:name="_Toc27893"/>
    <w:bookmarkStart w:id="1754" w:name="_Toc19317"/>
    <w:bookmarkStart w:id="1755" w:name="_Toc17671"/>
    <w:bookmarkStart w:id="1756" w:name="_Toc3175"/>
    <w:bookmarkStart w:id="1757" w:name="_Toc24448"/>
    <w:bookmarkStart w:id="1758" w:name="_Toc23719"/>
    <w:bookmarkStart w:id="1759" w:name="_Toc29954"/>
    <w:bookmarkStart w:id="1760" w:name="_Toc4404"/>
    <w:p>
      <w:pPr>
        <w:pStyle w:val="style0"/>
        <w:outlineLvl w:val="1"/>
        <w:rPr>
          <w:rFonts w:hint="eastAsia"/>
        </w:rPr>
      </w:pPr>
      <w:r>
        <w:rPr>
          <w:rFonts w:hint="eastAsia"/>
        </w:rPr>
        <w:t>五、合规性措施</w:t>
      </w:r>
      <w:bookmarkEnd w:id="1753"/>
      <w:bookmarkEnd w:id="1754"/>
      <w:bookmarkEnd w:id="1755"/>
      <w:bookmarkEnd w:id="1756"/>
      <w:bookmarkEnd w:id="1757"/>
      <w:bookmarkEnd w:id="1758"/>
      <w:bookmarkEnd w:id="1759"/>
      <w:bookmarkEnd w:id="1760"/>
    </w:p>
    <w:p>
      <w:pPr>
        <w:pStyle w:val="style0"/>
        <w:rPr>
          <w:rFonts w:hint="eastAsia"/>
        </w:rPr>
      </w:pPr>
      <w:r>
        <w:rPr>
          <w:rFonts w:hint="eastAsia"/>
        </w:rPr>
        <w:t>实施KYC、AML等合规措施，确保用户身份和资金来源合法。</w:t>
      </w:r>
    </w:p>
    <w:p>
      <w:pPr>
        <w:pStyle w:val="style0"/>
        <w:rPr>
          <w:rFonts w:hint="eastAsia"/>
        </w:rPr>
      </w:pPr>
      <w:r>
        <w:rPr>
          <w:rFonts w:hint="eastAsia"/>
        </w:rPr>
        <w:t>定期发布透明度报告，增强生态系统的透明度和信任度。</w:t>
      </w:r>
    </w:p>
    <w:p>
      <w:pPr>
        <w:pStyle w:val="style0"/>
        <w:rPr>
          <w:rFonts w:hint="eastAsia"/>
        </w:rPr>
      </w:pPr>
      <w:r>
        <w:rPr>
          <w:rFonts w:hint="eastAsia"/>
        </w:rPr>
        <w:t>与监管机构保持沟通，确保业务模式和运营策略符合法律法规。</w:t>
      </w:r>
    </w:p>
    <w:bookmarkStart w:id="1761" w:name="_Toc10428"/>
    <w:bookmarkStart w:id="1762" w:name="_Toc26349"/>
    <w:bookmarkStart w:id="1763" w:name="_Toc22932"/>
    <w:bookmarkStart w:id="1764" w:name="_Toc26206"/>
    <w:bookmarkStart w:id="1765" w:name="_Toc32133"/>
    <w:bookmarkStart w:id="1766" w:name="_Toc1676"/>
    <w:bookmarkStart w:id="1767" w:name="_Toc18917"/>
    <w:bookmarkStart w:id="1768" w:name="_Toc4283"/>
    <w:p>
      <w:pPr>
        <w:pStyle w:val="style0"/>
        <w:outlineLvl w:val="1"/>
        <w:rPr>
          <w:rFonts w:hint="eastAsia"/>
        </w:rPr>
      </w:pPr>
      <w:r>
        <w:rPr>
          <w:rFonts w:hint="eastAsia"/>
        </w:rPr>
        <w:t>六、结论与建议</w:t>
      </w:r>
      <w:bookmarkEnd w:id="1761"/>
      <w:bookmarkEnd w:id="1762"/>
      <w:bookmarkEnd w:id="1763"/>
      <w:bookmarkEnd w:id="1764"/>
      <w:bookmarkEnd w:id="1765"/>
      <w:bookmarkEnd w:id="1766"/>
      <w:bookmarkEnd w:id="1767"/>
      <w:bookmarkEnd w:id="1768"/>
    </w:p>
    <w:p>
      <w:pPr>
        <w:pStyle w:val="style0"/>
        <w:rPr>
          <w:rFonts w:hint="eastAsia"/>
        </w:rPr>
      </w:pPr>
      <w:r>
        <w:rPr>
          <w:rFonts w:hint="eastAsia"/>
        </w:rPr>
        <w:t>Uto2 DePIN生态系统在设计和运营上均显示出对合规性的高度重视。通过对比分析，我们认为Uto2 DePIN生态系统与非法金融活动有本质区别，为用户提供了一个合法、可持续的收益平台。建议Uto2 DePIN生态系统继续加强与监管机构的沟通，根据政策动态调整服务和运营策略，确保长期的合规性和用户权益的保护。</w:t>
      </w:r>
    </w:p>
    <w:bookmarkStart w:id="1769" w:name="_Toc14156"/>
    <w:bookmarkStart w:id="1770" w:name="_Toc3101"/>
    <w:bookmarkStart w:id="1771" w:name="_Toc14750"/>
    <w:bookmarkStart w:id="1772" w:name="_Toc25010"/>
    <w:bookmarkStart w:id="1773" w:name="_Toc17739"/>
    <w:bookmarkStart w:id="1774" w:name="_Toc3460"/>
    <w:bookmarkStart w:id="1775" w:name="_Toc7770"/>
    <w:bookmarkStart w:id="1776" w:name="_Toc29251"/>
    <w:p>
      <w:pPr>
        <w:pStyle w:val="style0"/>
        <w:outlineLvl w:val="1"/>
        <w:rPr>
          <w:rFonts w:hint="eastAsia"/>
        </w:rPr>
      </w:pPr>
      <w:r>
        <w:rPr>
          <w:rFonts w:hint="eastAsia"/>
        </w:rPr>
        <w:t>七、附录</w:t>
      </w:r>
      <w:bookmarkEnd w:id="1769"/>
      <w:bookmarkEnd w:id="1770"/>
      <w:bookmarkEnd w:id="1771"/>
      <w:bookmarkEnd w:id="1772"/>
      <w:bookmarkEnd w:id="1773"/>
      <w:bookmarkEnd w:id="1774"/>
      <w:bookmarkEnd w:id="1775"/>
      <w:bookmarkEnd w:id="1776"/>
    </w:p>
    <w:p>
      <w:pPr>
        <w:pStyle w:val="style0"/>
        <w:rPr>
          <w:rFonts w:hint="eastAsia"/>
        </w:rPr>
      </w:pPr>
      <w:r>
        <w:rPr>
          <w:rFonts w:hint="eastAsia"/>
        </w:rPr>
        <w:t>Uto DePIN网络系统在设计和运营上已经考虑到了中国大陆的法律法规，并采取了一系列措施以确保合规性。以下是Uto DePIN网络系统与中国大陆政策的对比分析：</w:t>
      </w:r>
    </w:p>
    <w:p>
      <w:pPr>
        <w:pStyle w:val="style0"/>
        <w:rPr>
          <w:rFonts w:hint="eastAsia"/>
        </w:rPr>
      </w:pPr>
      <w:r>
        <w:rPr>
          <w:rFonts w:hint="eastAsia"/>
        </w:rPr>
        <w:t>虚拟货币的法律地位：</w:t>
      </w:r>
    </w:p>
    <w:p>
      <w:pPr>
        <w:pStyle w:val="style0"/>
        <w:rPr>
          <w:rFonts w:hint="eastAsia"/>
        </w:rPr>
      </w:pPr>
      <w:r>
        <w:rPr>
          <w:rFonts w:hint="eastAsia"/>
        </w:rPr>
        <w:t>中国大陆政策：虚拟货币不具有与法定货币等同的法律地位，不应且不能作为货币在市场上流通使用。</w:t>
      </w:r>
    </w:p>
    <w:p>
      <w:pPr>
        <w:pStyle w:val="style0"/>
        <w:rPr>
          <w:rFonts w:hint="eastAsia"/>
        </w:rPr>
      </w:pPr>
      <w:r>
        <w:rPr>
          <w:rFonts w:hint="eastAsia"/>
        </w:rPr>
        <w:t>Uto DePIN网络：明确其代币设计为生态系统内部使用的交换媒介，并非作为法定货币在市场上流通，符合中国大陆对虚拟货币的定位。</w:t>
      </w:r>
    </w:p>
    <w:p>
      <w:pPr>
        <w:pStyle w:val="style0"/>
        <w:rPr>
          <w:rFonts w:hint="eastAsia"/>
        </w:rPr>
      </w:pPr>
      <w:r>
        <w:rPr>
          <w:rFonts w:hint="eastAsia"/>
        </w:rPr>
        <w:t>非法金融活动：</w:t>
      </w:r>
    </w:p>
    <w:p>
      <w:pPr>
        <w:pStyle w:val="style0"/>
        <w:rPr>
          <w:rFonts w:hint="eastAsia"/>
        </w:rPr>
      </w:pPr>
      <w:r>
        <w:rPr>
          <w:rFonts w:hint="eastAsia"/>
        </w:rPr>
        <w:t>中国大陆政策：严格禁止虚拟货币相关业务活动，如法定货币与虚拟货币兑换业务、代币发行融资等。</w:t>
      </w:r>
    </w:p>
    <w:p>
      <w:pPr>
        <w:pStyle w:val="style0"/>
        <w:rPr>
          <w:rFonts w:hint="eastAsia"/>
        </w:rPr>
      </w:pPr>
      <w:r>
        <w:rPr>
          <w:rFonts w:hint="eastAsia"/>
        </w:rPr>
        <w:t>Uto DePIN网络：避免涉及非法金融活动，其代币铸造、销毁兑现等机制不涉及法定货币兑换，且不提供虚拟货币之间的兑换业务。</w:t>
      </w:r>
    </w:p>
    <w:p>
      <w:pPr>
        <w:pStyle w:val="style0"/>
        <w:rPr>
          <w:rFonts w:hint="eastAsia"/>
        </w:rPr>
      </w:pPr>
      <w:r>
        <w:rPr>
          <w:rFonts w:hint="eastAsia"/>
        </w:rPr>
        <w:t>境外服务提供：</w:t>
      </w:r>
    </w:p>
    <w:p>
      <w:pPr>
        <w:pStyle w:val="style0"/>
        <w:rPr>
          <w:rFonts w:hint="eastAsia"/>
        </w:rPr>
      </w:pPr>
      <w:r>
        <w:rPr>
          <w:rFonts w:hint="eastAsia"/>
        </w:rPr>
        <w:t>中国大陆政策：境外虚拟货币交易所通过互联网向中国大陆境内居民提供服务属于非法金融活动。</w:t>
      </w:r>
    </w:p>
    <w:p>
      <w:pPr>
        <w:pStyle w:val="style0"/>
        <w:rPr>
          <w:rFonts w:hint="eastAsia"/>
        </w:rPr>
      </w:pPr>
      <w:r>
        <w:rPr>
          <w:rFonts w:hint="eastAsia"/>
        </w:rPr>
        <w:t>Uto DePIN网络：如果Uto DePIN网络不通过境外交易所向中国大陆居民提供服务，则可能不违反政策。</w:t>
      </w:r>
    </w:p>
    <w:p>
      <w:pPr>
        <w:pStyle w:val="style0"/>
        <w:rPr>
          <w:rFonts w:hint="eastAsia"/>
        </w:rPr>
      </w:pPr>
      <w:r>
        <w:rPr>
          <w:rFonts w:hint="eastAsia"/>
        </w:rPr>
        <w:t>投资交易风险：</w:t>
      </w:r>
    </w:p>
    <w:p>
      <w:pPr>
        <w:pStyle w:val="style0"/>
        <w:rPr>
          <w:rFonts w:hint="eastAsia"/>
        </w:rPr>
      </w:pPr>
      <w:r>
        <w:rPr>
          <w:rFonts w:hint="eastAsia"/>
        </w:rPr>
        <w:t>中国大陆政策：参与虚拟货币投资交易活动存在法律风险。</w:t>
      </w:r>
    </w:p>
    <w:p>
      <w:pPr>
        <w:pStyle w:val="style0"/>
        <w:rPr>
          <w:rFonts w:hint="eastAsia"/>
        </w:rPr>
      </w:pPr>
      <w:r>
        <w:rPr>
          <w:rFonts w:hint="eastAsia"/>
        </w:rPr>
        <w:t>Uto DePIN网络：需要确保用户参与的活动不构成投资交易，且用户充分了解可能存在的法律风险。</w:t>
      </w:r>
    </w:p>
    <w:p>
      <w:pPr>
        <w:pStyle w:val="style0"/>
        <w:rPr>
          <w:rFonts w:hint="eastAsia"/>
        </w:rPr>
      </w:pPr>
      <w:r>
        <w:rPr>
          <w:rFonts w:hint="eastAsia"/>
        </w:rPr>
        <w:t>金融服务提供：</w:t>
      </w:r>
    </w:p>
    <w:p>
      <w:pPr>
        <w:pStyle w:val="style0"/>
        <w:rPr>
          <w:rFonts w:hint="eastAsia"/>
        </w:rPr>
      </w:pPr>
      <w:r>
        <w:rPr>
          <w:rFonts w:hint="eastAsia"/>
        </w:rPr>
        <w:t>中国大陆政策：金融机构和非银行支付机构不得为虚拟货币相关业务活动提供服务。</w:t>
      </w:r>
    </w:p>
    <w:p>
      <w:pPr>
        <w:pStyle w:val="style0"/>
        <w:rPr>
          <w:rFonts w:hint="eastAsia"/>
        </w:rPr>
      </w:pPr>
      <w:r>
        <w:rPr>
          <w:rFonts w:hint="eastAsia"/>
        </w:rPr>
        <w:t>Uto DePIN网络：应避免与金融机构和非银行支付机构合作提供与虚拟货币相关的服务。</w:t>
      </w:r>
    </w:p>
    <w:p>
      <w:pPr>
        <w:pStyle w:val="style0"/>
        <w:rPr>
          <w:rFonts w:hint="eastAsia"/>
        </w:rPr>
      </w:pPr>
      <w:r>
        <w:rPr>
          <w:rFonts w:hint="eastAsia"/>
        </w:rPr>
        <w:t>合规性措施：</w:t>
      </w:r>
    </w:p>
    <w:p>
      <w:pPr>
        <w:pStyle w:val="style0"/>
        <w:rPr>
          <w:rFonts w:hint="eastAsia"/>
        </w:rPr>
      </w:pPr>
      <w:r>
        <w:rPr>
          <w:rFonts w:hint="eastAsia"/>
        </w:rPr>
        <w:t>中国大陆政策：要求加强合规性管理，如实施KYC、AML等。</w:t>
      </w:r>
    </w:p>
    <w:p>
      <w:pPr>
        <w:pStyle w:val="style0"/>
        <w:rPr>
          <w:rFonts w:hint="eastAsia"/>
        </w:rPr>
      </w:pPr>
      <w:r>
        <w:rPr>
          <w:rFonts w:hint="eastAsia"/>
        </w:rPr>
        <w:t>Uto DePIN网络：已提出一系列合规性措施，包括KYC、AML等，以确保网络的合规性。</w:t>
      </w:r>
    </w:p>
    <w:p>
      <w:pPr>
        <w:pStyle w:val="style0"/>
        <w:rPr>
          <w:rFonts w:hint="eastAsia"/>
        </w:rPr>
      </w:pPr>
      <w:r>
        <w:rPr>
          <w:rFonts w:hint="eastAsia"/>
        </w:rPr>
        <w:t>广告与市场主体管理：</w:t>
      </w:r>
    </w:p>
    <w:p>
      <w:pPr>
        <w:pStyle w:val="style0"/>
        <w:rPr>
          <w:rFonts w:hint="eastAsia"/>
        </w:rPr>
      </w:pPr>
      <w:r>
        <w:rPr>
          <w:rFonts w:hint="eastAsia"/>
        </w:rPr>
        <w:t>中国大陆政策：市场监管部门加强市场主体登记管理，不得含有与虚拟货币相关字样或内容。</w:t>
      </w:r>
    </w:p>
    <w:p>
      <w:pPr>
        <w:pStyle w:val="style0"/>
        <w:rPr>
          <w:rFonts w:hint="eastAsia"/>
        </w:rPr>
      </w:pPr>
      <w:r>
        <w:rPr>
          <w:rFonts w:hint="eastAsia"/>
        </w:rPr>
        <w:t>Uto DePIN网络：应遵守市场监管部门的规定，确保其广告和市场主体登记不违反政策。</w:t>
      </w:r>
    </w:p>
    <w:p>
      <w:pPr>
        <w:pStyle w:val="style0"/>
        <w:rPr>
          <w:rFonts w:hint="eastAsia"/>
        </w:rPr>
      </w:pPr>
      <w:r>
        <w:rPr>
          <w:rFonts w:hint="eastAsia"/>
        </w:rPr>
        <w:t>功能限制与恢复条件：</w:t>
      </w:r>
    </w:p>
    <w:p>
      <w:pPr>
        <w:pStyle w:val="style0"/>
        <w:rPr>
          <w:rFonts w:hint="eastAsia"/>
        </w:rPr>
      </w:pPr>
      <w:r>
        <w:rPr>
          <w:rFonts w:hint="eastAsia"/>
        </w:rPr>
        <w:t>中国大陆政策：对于虚拟货币相关业务活动实施严格监管。</w:t>
      </w:r>
    </w:p>
    <w:p>
      <w:pPr>
        <w:pStyle w:val="style0"/>
        <w:rPr>
          <w:rFonts w:hint="eastAsia"/>
        </w:rPr>
      </w:pPr>
      <w:r>
        <w:rPr>
          <w:rFonts w:hint="eastAsia"/>
        </w:rPr>
        <w:t>Uto DePIN网络：针对中国大陆用户实施了功能限制，并设定了功能恢复条件，以在合规框架内逐步恢复服务。</w:t>
      </w:r>
    </w:p>
    <w:p>
      <w:pPr>
        <w:pStyle w:val="style0"/>
        <w:rPr>
          <w:rFonts w:hint="eastAsia"/>
        </w:rPr>
      </w:pPr>
      <w:r>
        <w:rPr>
          <w:rFonts w:hint="eastAsia"/>
        </w:rPr>
        <w:t>政策遵循与监管沟通：</w:t>
      </w:r>
    </w:p>
    <w:p>
      <w:pPr>
        <w:pStyle w:val="style0"/>
        <w:rPr>
          <w:rFonts w:hint="eastAsia"/>
        </w:rPr>
      </w:pPr>
      <w:r>
        <w:rPr>
          <w:rFonts w:hint="eastAsia"/>
        </w:rPr>
        <w:t>中国大陆政策：要求相关机构与监管机构保持沟通，确保业务模式和运营策略符合法律法规。</w:t>
      </w:r>
    </w:p>
    <w:p>
      <w:pPr>
        <w:pStyle w:val="style0"/>
        <w:rPr>
          <w:rFonts w:hint="eastAsia"/>
        </w:rPr>
      </w:pPr>
      <w:r>
        <w:rPr>
          <w:rFonts w:hint="eastAsia"/>
        </w:rPr>
        <w:t>Uto DePIN网络：强调了与监管机构的沟通和政策遵循。</w:t>
      </w:r>
    </w:p>
    <w:p>
      <w:pPr>
        <w:pStyle w:val="style0"/>
        <w:rPr>
          <w:rFonts w:hint="eastAsia"/>
        </w:rPr>
      </w:pPr>
      <w:r>
        <w:rPr>
          <w:rFonts w:hint="eastAsia"/>
        </w:rPr>
        <w:t>综合以上对比，Uto DePIN网络在设计上有意遵循中国大陆的虚拟货币政策，并采取了多项措施以确保合规性。然而，最终的合规性判断需要根据实际运营情况、用户行为以及监管机构的具体要求来确定。建议Uto DePIN网络持续与监管机构沟通，并根据政策动态调整其服务和运营策略。同时，建议咨询专业法律顾问，以获得更深入的法律分析和专业意见。</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p>
      <w:pPr>
        <w:pStyle w:val="style0"/>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6E701F4"/>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77B17EF9"/>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uiPriority w:val="0"/>
    <w:pPr/>
  </w:style>
  <w:style w:type="paragraph" w:styleId="style20">
    <w:name w:val="toc 2"/>
    <w:basedOn w:val="style0"/>
    <w:next w:val="style0"/>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4</TotalTime>
  <Words>57630</Words>
  <Pages>67</Pages>
  <Characters>66653</Characters>
  <Application>WPS Office</Application>
  <DocSecurity>0</DocSecurity>
  <Paragraphs>2489</Paragraphs>
  <ScaleCrop>false</ScaleCrop>
  <LinksUpToDate>false</LinksUpToDate>
  <CharactersWithSpaces>68953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2024-07-15T16:22:53Z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6f018ea3baca40eb97e0502be0173aa4_23</vt:lpwstr>
  </property>
</Properties>
</file>